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48" w:rsidRDefault="00890548" w:rsidP="007D6FC6">
      <w:pPr>
        <w:pStyle w:val="ListParagraph"/>
        <w:numPr>
          <w:ilvl w:val="0"/>
          <w:numId w:val="1"/>
        </w:numPr>
      </w:pPr>
      <w:r>
        <w:t>Write a program that will use bitwise &amp; operator to perform bitwise AND operation,bitwise operator to perform bitwise inclusive OR operation ans bitwise ^ operator to perform bitwise exclusive OR operation</w:t>
      </w:r>
    </w:p>
    <w:p w:rsidR="00890548" w:rsidRDefault="00890548" w:rsidP="007D6FC6">
      <w:pPr>
        <w:ind w:firstLine="720"/>
      </w:pPr>
      <w:r>
        <w:t>Program:-</w:t>
      </w:r>
    </w:p>
    <w:p w:rsidR="00890548" w:rsidRDefault="00890548" w:rsidP="007D6FC6">
      <w:pPr>
        <w:ind w:firstLine="720"/>
      </w:pPr>
      <w:r>
        <w:t>class bitwiseOps</w:t>
      </w:r>
    </w:p>
    <w:p w:rsidR="00890548" w:rsidRDefault="00890548" w:rsidP="007D6FC6">
      <w:pPr>
        <w:ind w:firstLine="720"/>
      </w:pPr>
      <w:r>
        <w:t>{</w:t>
      </w:r>
    </w:p>
    <w:p w:rsidR="00890548" w:rsidRDefault="00890548" w:rsidP="007D6FC6">
      <w:r>
        <w:tab/>
      </w:r>
      <w:r>
        <w:tab/>
        <w:t>public static void main(String argv[])</w:t>
      </w:r>
    </w:p>
    <w:p w:rsidR="00890548" w:rsidRDefault="00890548" w:rsidP="007D6FC6">
      <w:r>
        <w:tab/>
      </w:r>
      <w:r>
        <w:tab/>
        <w:t>{</w:t>
      </w:r>
    </w:p>
    <w:p w:rsidR="00890548" w:rsidRDefault="00890548" w:rsidP="007D6FC6">
      <w:r>
        <w:tab/>
      </w:r>
      <w:r>
        <w:tab/>
      </w:r>
      <w:r>
        <w:tab/>
        <w:t>int a=13,b=25;</w:t>
      </w:r>
    </w:p>
    <w:p w:rsidR="00890548" w:rsidRDefault="00890548" w:rsidP="007D6FC6">
      <w:r>
        <w:tab/>
      </w:r>
      <w:r>
        <w:tab/>
      </w:r>
      <w:r>
        <w:tab/>
        <w:t>System.out.println("a = "+a);</w:t>
      </w:r>
    </w:p>
    <w:p w:rsidR="00890548" w:rsidRDefault="00890548" w:rsidP="007D6FC6">
      <w:r>
        <w:tab/>
      </w:r>
      <w:r>
        <w:tab/>
      </w:r>
      <w:r>
        <w:tab/>
        <w:t>System.out.println("b = "+b);</w:t>
      </w:r>
    </w:p>
    <w:p w:rsidR="00890548" w:rsidRDefault="00890548" w:rsidP="007D6FC6">
      <w:r>
        <w:tab/>
      </w:r>
      <w:r>
        <w:tab/>
      </w:r>
      <w:r>
        <w:tab/>
        <w:t>System.out.println("(a &amp; b) = "+(a&amp;b));</w:t>
      </w:r>
    </w:p>
    <w:p w:rsidR="00890548" w:rsidRDefault="00890548" w:rsidP="007D6FC6">
      <w:r>
        <w:tab/>
      </w:r>
      <w:r>
        <w:tab/>
      </w:r>
      <w:r>
        <w:tab/>
        <w:t>System.out.println("(a | b) = "+(a|b));</w:t>
      </w:r>
    </w:p>
    <w:p w:rsidR="00890548" w:rsidRDefault="00890548" w:rsidP="007D6FC6">
      <w:r>
        <w:tab/>
      </w:r>
      <w:r>
        <w:tab/>
      </w:r>
      <w:r>
        <w:tab/>
        <w:t>System.out.println("(a ^ b) = "+(a^b));</w:t>
      </w:r>
    </w:p>
    <w:p w:rsidR="00890548" w:rsidRDefault="00890548" w:rsidP="007D6FC6">
      <w:r>
        <w:tab/>
      </w:r>
      <w:r>
        <w:tab/>
        <w:t>}</w:t>
      </w:r>
    </w:p>
    <w:p w:rsidR="00890548" w:rsidRDefault="00890548" w:rsidP="007D6FC6">
      <w:pPr>
        <w:ind w:firstLine="720"/>
      </w:pPr>
      <w:r>
        <w:t>}</w:t>
      </w:r>
    </w:p>
    <w:p w:rsidR="00890548" w:rsidRDefault="00890548" w:rsidP="007D6FC6">
      <w:pPr>
        <w:ind w:firstLine="720"/>
      </w:pPr>
      <w:r>
        <w:t>Output:-</w:t>
      </w:r>
      <w:r w:rsidRPr="007D6FC6">
        <w:rPr>
          <w:noProof/>
        </w:rPr>
        <w:t xml:space="preserve"> </w:t>
      </w:r>
    </w:p>
    <w:p w:rsidR="00890548" w:rsidRDefault="00890548" w:rsidP="007D6FC6">
      <w:pPr>
        <w:ind w:firstLine="720"/>
      </w:pPr>
    </w:p>
    <w:p w:rsidR="00890548" w:rsidRDefault="00890548" w:rsidP="007D6FC6">
      <w:pPr>
        <w:ind w:firstLine="720"/>
        <w:rPr>
          <w:noProof/>
        </w:rPr>
      </w:pPr>
    </w:p>
    <w:p w:rsidR="00890548" w:rsidRDefault="00890548" w:rsidP="007D6FC6">
      <w:pPr>
        <w:ind w:firstLine="720"/>
      </w:pPr>
      <w:r w:rsidRPr="005C4B8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448.5pt;height:228.75pt;visibility:visible">
            <v:imagedata r:id="rId7" o:title=""/>
          </v:shape>
        </w:pict>
      </w:r>
    </w:p>
    <w:p w:rsidR="00890548" w:rsidRDefault="00890548" w:rsidP="007D6FC6">
      <w:pPr>
        <w:ind w:firstLine="720"/>
      </w:pPr>
    </w:p>
    <w:p w:rsidR="00890548" w:rsidRDefault="00890548" w:rsidP="007D6FC6">
      <w:pPr>
        <w:ind w:firstLine="720"/>
      </w:pPr>
    </w:p>
    <w:p w:rsidR="00890548" w:rsidRDefault="00890548" w:rsidP="007D6FC6">
      <w:pPr>
        <w:pStyle w:val="ListParagraph"/>
        <w:numPr>
          <w:ilvl w:val="0"/>
          <w:numId w:val="1"/>
        </w:numPr>
      </w:pPr>
      <w:r>
        <w:t>Write a program to demonstrate Boolean variable in JAVA and also show that they are compatible with relational operators</w:t>
      </w:r>
    </w:p>
    <w:p w:rsidR="00890548" w:rsidRDefault="00890548" w:rsidP="007D6FC6">
      <w:pPr>
        <w:pStyle w:val="ListParagraph"/>
      </w:pPr>
    </w:p>
    <w:p w:rsidR="00890548" w:rsidRDefault="00890548" w:rsidP="007D6FC6">
      <w:pPr>
        <w:pStyle w:val="ListParagraph"/>
      </w:pPr>
      <w:r>
        <w:t>Program:-</w:t>
      </w:r>
    </w:p>
    <w:p w:rsidR="00890548" w:rsidRDefault="00890548" w:rsidP="007D6FC6">
      <w:pPr>
        <w:ind w:firstLine="720"/>
      </w:pPr>
      <w:r>
        <w:t>class boolen</w:t>
      </w:r>
    </w:p>
    <w:p w:rsidR="00890548" w:rsidRDefault="00890548" w:rsidP="007D6FC6">
      <w:pPr>
        <w:ind w:firstLine="720"/>
      </w:pPr>
      <w:r>
        <w:t>{</w:t>
      </w:r>
    </w:p>
    <w:p w:rsidR="00890548" w:rsidRDefault="00890548" w:rsidP="007D6FC6">
      <w:pPr>
        <w:ind w:left="720" w:firstLine="720"/>
      </w:pPr>
      <w:r>
        <w:t>public static void main(String argv[])</w:t>
      </w:r>
    </w:p>
    <w:p w:rsidR="00890548" w:rsidRDefault="00890548" w:rsidP="007D6FC6">
      <w:pPr>
        <w:ind w:left="720" w:firstLine="720"/>
      </w:pPr>
      <w:r>
        <w:t>{</w:t>
      </w:r>
    </w:p>
    <w:p w:rsidR="00890548" w:rsidRDefault="00890548" w:rsidP="007D6FC6">
      <w:pPr>
        <w:ind w:firstLine="720"/>
      </w:pPr>
      <w:r>
        <w:tab/>
      </w:r>
      <w:r>
        <w:tab/>
        <w:t>boolean state;</w:t>
      </w:r>
    </w:p>
    <w:p w:rsidR="00890548" w:rsidRDefault="00890548" w:rsidP="007D6FC6">
      <w:pPr>
        <w:ind w:firstLine="720"/>
      </w:pPr>
      <w:r>
        <w:tab/>
      </w:r>
      <w:r>
        <w:tab/>
        <w:t>state=false;</w:t>
      </w:r>
    </w:p>
    <w:p w:rsidR="00890548" w:rsidRDefault="00890548" w:rsidP="007D6FC6">
      <w:pPr>
        <w:ind w:firstLine="720"/>
      </w:pPr>
      <w:r>
        <w:tab/>
      </w:r>
      <w:r>
        <w:tab/>
        <w:t>System.out.println("The state now is "+state);</w:t>
      </w:r>
    </w:p>
    <w:p w:rsidR="00890548" w:rsidRDefault="00890548" w:rsidP="007D6FC6">
      <w:pPr>
        <w:ind w:firstLine="720"/>
      </w:pPr>
      <w:r>
        <w:tab/>
      </w:r>
      <w:r>
        <w:tab/>
        <w:t>state=true;</w:t>
      </w:r>
    </w:p>
    <w:p w:rsidR="00890548" w:rsidRDefault="00890548" w:rsidP="007D6FC6">
      <w:pPr>
        <w:ind w:firstLine="720"/>
      </w:pPr>
      <w:r>
        <w:tab/>
      </w:r>
      <w:r>
        <w:tab/>
        <w:t>System.out.println("The state now is "+state);</w:t>
      </w:r>
    </w:p>
    <w:p w:rsidR="00890548" w:rsidRDefault="00890548" w:rsidP="007D6FC6">
      <w:pPr>
        <w:ind w:left="2160"/>
      </w:pPr>
      <w:r>
        <w:t>System.out.println("A boolean variable can contain the branching statement");</w:t>
      </w:r>
    </w:p>
    <w:p w:rsidR="00890548" w:rsidRDefault="00890548" w:rsidP="007D6FC6">
      <w:pPr>
        <w:ind w:firstLine="720"/>
      </w:pPr>
      <w:r>
        <w:tab/>
      </w:r>
      <w:r>
        <w:tab/>
        <w:t>if(state)</w:t>
      </w:r>
    </w:p>
    <w:p w:rsidR="00890548" w:rsidRDefault="00890548" w:rsidP="007D6FC6">
      <w:pPr>
        <w:ind w:firstLine="720"/>
      </w:pPr>
      <w:r>
        <w:tab/>
      </w:r>
      <w:r>
        <w:tab/>
      </w:r>
      <w:r>
        <w:tab/>
        <w:t>System.out.println("TRUE");</w:t>
      </w:r>
    </w:p>
    <w:p w:rsidR="00890548" w:rsidRDefault="00890548" w:rsidP="007D6FC6">
      <w:pPr>
        <w:ind w:firstLine="720"/>
      </w:pPr>
      <w:r>
        <w:tab/>
      </w:r>
      <w:r>
        <w:tab/>
        <w:t>System.out.println("Outcome of Relational Operator is boolean");</w:t>
      </w:r>
    </w:p>
    <w:p w:rsidR="00890548" w:rsidRDefault="00890548" w:rsidP="007D6FC6">
      <w:pPr>
        <w:ind w:firstLine="720"/>
      </w:pPr>
      <w:r>
        <w:tab/>
      </w:r>
      <w:r>
        <w:tab/>
        <w:t>System.out.println("12&gt;9\t"+(12&gt;9));</w:t>
      </w:r>
    </w:p>
    <w:p w:rsidR="00890548" w:rsidRDefault="00890548" w:rsidP="007D6FC6">
      <w:pPr>
        <w:ind w:firstLine="720"/>
      </w:pPr>
      <w:r>
        <w:tab/>
      </w:r>
      <w:r>
        <w:tab/>
        <w:t>System.out.println("12&lt;9\t"+(12&lt;9));</w:t>
      </w:r>
    </w:p>
    <w:p w:rsidR="00890548" w:rsidRDefault="00890548" w:rsidP="007D6FC6">
      <w:pPr>
        <w:ind w:firstLine="720"/>
      </w:pPr>
      <w:r>
        <w:tab/>
        <w:t>}</w:t>
      </w:r>
    </w:p>
    <w:p w:rsidR="00890548" w:rsidRDefault="00890548" w:rsidP="007D6FC6">
      <w:pPr>
        <w:ind w:firstLine="720"/>
      </w:pPr>
      <w:r>
        <w:t>}</w:t>
      </w:r>
    </w:p>
    <w:p w:rsidR="00890548" w:rsidRDefault="00890548" w:rsidP="007D6FC6">
      <w:pPr>
        <w:ind w:firstLine="720"/>
      </w:pPr>
      <w:r>
        <w:t>Output:-</w:t>
      </w:r>
      <w:r w:rsidRPr="007D6FC6">
        <w:rPr>
          <w:noProof/>
        </w:rPr>
        <w:t xml:space="preserve"> </w:t>
      </w:r>
    </w:p>
    <w:p w:rsidR="00890548" w:rsidRDefault="00890548" w:rsidP="007D6FC6">
      <w:pPr>
        <w:ind w:firstLine="720"/>
      </w:pPr>
      <w:r w:rsidRPr="005C4B89">
        <w:rPr>
          <w:noProof/>
        </w:rPr>
        <w:pict>
          <v:shape id="Picture 7" o:spid="_x0000_i1026" type="#_x0000_t75" style="width:435pt;height:221.25pt;visibility:visible">
            <v:imagedata r:id="rId8" o:title=""/>
          </v:shape>
        </w:pict>
      </w:r>
    </w:p>
    <w:p w:rsidR="00890548" w:rsidRDefault="00890548" w:rsidP="007D6FC6">
      <w:pPr>
        <w:pStyle w:val="ListParagraph"/>
        <w:numPr>
          <w:ilvl w:val="0"/>
          <w:numId w:val="1"/>
        </w:numPr>
      </w:pPr>
      <w:r>
        <w:t>Write a program to to demonstrate character variables in JAVA also show that in ceratin situations they behave like integers</w:t>
      </w:r>
    </w:p>
    <w:p w:rsidR="00890548" w:rsidRDefault="00890548" w:rsidP="007D6FC6">
      <w:pPr>
        <w:ind w:firstLine="720"/>
      </w:pPr>
      <w:r>
        <w:t>Program:-</w:t>
      </w:r>
    </w:p>
    <w:p w:rsidR="00890548" w:rsidRDefault="00890548" w:rsidP="007D6FC6">
      <w:pPr>
        <w:ind w:firstLine="720"/>
      </w:pPr>
      <w:r>
        <w:t>class chrctr</w:t>
      </w:r>
    </w:p>
    <w:p w:rsidR="00890548" w:rsidRDefault="00890548" w:rsidP="007D6FC6">
      <w:pPr>
        <w:ind w:firstLine="720"/>
      </w:pPr>
      <w:r>
        <w:t>{</w:t>
      </w:r>
    </w:p>
    <w:p w:rsidR="00890548" w:rsidRDefault="00890548" w:rsidP="007D6FC6">
      <w:pPr>
        <w:ind w:firstLine="720"/>
      </w:pPr>
      <w:r>
        <w:tab/>
        <w:t>public static void main(String argv[])</w:t>
      </w:r>
    </w:p>
    <w:p w:rsidR="00890548" w:rsidRDefault="00890548" w:rsidP="007D6FC6">
      <w:pPr>
        <w:ind w:firstLine="720"/>
      </w:pPr>
      <w:r>
        <w:t xml:space="preserve">    </w:t>
      </w:r>
      <w:r>
        <w:tab/>
        <w:t>{</w:t>
      </w:r>
    </w:p>
    <w:p w:rsidR="00890548" w:rsidRDefault="00890548" w:rsidP="007D6FC6">
      <w:pPr>
        <w:ind w:firstLine="720"/>
      </w:pPr>
      <w:r>
        <w:tab/>
      </w:r>
      <w:r>
        <w:tab/>
        <w:t>char a1='a',a2=65;</w:t>
      </w:r>
    </w:p>
    <w:p w:rsidR="00890548" w:rsidRDefault="00890548" w:rsidP="007D6FC6">
      <w:pPr>
        <w:ind w:firstLine="720"/>
      </w:pPr>
      <w:r>
        <w:tab/>
      </w:r>
      <w:r>
        <w:tab/>
        <w:t>System.out.println("The value of a1 is = "+a1);</w:t>
      </w:r>
    </w:p>
    <w:p w:rsidR="00890548" w:rsidRDefault="00890548" w:rsidP="007D6FC6">
      <w:pPr>
        <w:ind w:firstLine="720"/>
      </w:pPr>
      <w:r>
        <w:tab/>
      </w:r>
      <w:r>
        <w:tab/>
        <w:t>System.out.println("The value of a2 is = "+a2);</w:t>
      </w:r>
    </w:p>
    <w:p w:rsidR="00890548" w:rsidRDefault="00890548" w:rsidP="001A4F50">
      <w:pPr>
        <w:ind w:left="2160"/>
      </w:pPr>
      <w:r>
        <w:t>System.out.println("Character variables sometimes behaves like Integers = ");</w:t>
      </w:r>
    </w:p>
    <w:p w:rsidR="00890548" w:rsidRDefault="00890548" w:rsidP="007D6FC6">
      <w:pPr>
        <w:ind w:firstLine="720"/>
      </w:pPr>
      <w:r>
        <w:tab/>
      </w:r>
      <w:r>
        <w:tab/>
        <w:t>a1++;</w:t>
      </w:r>
    </w:p>
    <w:p w:rsidR="00890548" w:rsidRDefault="00890548" w:rsidP="007D6FC6">
      <w:pPr>
        <w:ind w:firstLine="720"/>
      </w:pPr>
      <w:r>
        <w:tab/>
      </w:r>
      <w:r>
        <w:tab/>
        <w:t>a2++;</w:t>
      </w:r>
    </w:p>
    <w:p w:rsidR="00890548" w:rsidRDefault="00890548" w:rsidP="007D6FC6">
      <w:pPr>
        <w:ind w:firstLine="720"/>
      </w:pPr>
      <w:r>
        <w:tab/>
      </w:r>
      <w:r>
        <w:tab/>
        <w:t>System.out.println("The value of a1++ is = "+a1);</w:t>
      </w:r>
    </w:p>
    <w:p w:rsidR="00890548" w:rsidRDefault="00890548" w:rsidP="007D6FC6">
      <w:pPr>
        <w:ind w:firstLine="720"/>
      </w:pPr>
      <w:r>
        <w:tab/>
      </w:r>
      <w:r>
        <w:tab/>
        <w:t>System.out.println("The value of a2++ is = "+a2);</w:t>
      </w:r>
    </w:p>
    <w:p w:rsidR="00890548" w:rsidRDefault="00890548" w:rsidP="007D6FC6">
      <w:pPr>
        <w:ind w:firstLine="720"/>
      </w:pPr>
      <w:r>
        <w:tab/>
        <w:t>}</w:t>
      </w:r>
    </w:p>
    <w:p w:rsidR="00890548" w:rsidRDefault="00890548" w:rsidP="007D6FC6">
      <w:pPr>
        <w:ind w:firstLine="720"/>
      </w:pPr>
      <w:r>
        <w:t>}</w:t>
      </w:r>
    </w:p>
    <w:p w:rsidR="00890548" w:rsidRDefault="00890548" w:rsidP="007D6FC6">
      <w:pPr>
        <w:ind w:firstLine="720"/>
      </w:pPr>
      <w:r>
        <w:t>Output:-</w:t>
      </w:r>
    </w:p>
    <w:p w:rsidR="00890548" w:rsidRDefault="00890548" w:rsidP="007D6FC6">
      <w:pPr>
        <w:ind w:firstLine="720"/>
      </w:pPr>
      <w:r w:rsidRPr="005C4B89">
        <w:rPr>
          <w:noProof/>
        </w:rPr>
        <w:pict>
          <v:shape id="Picture 8" o:spid="_x0000_i1027" type="#_x0000_t75" style="width:462pt;height:236.25pt;visibility:visible">
            <v:imagedata r:id="rId9" o:title=""/>
          </v:shape>
        </w:pict>
      </w:r>
    </w:p>
    <w:p w:rsidR="00890548" w:rsidRDefault="00890548" w:rsidP="007D6FC6">
      <w:pPr>
        <w:ind w:firstLine="720"/>
      </w:pPr>
    </w:p>
    <w:p w:rsidR="00890548" w:rsidRDefault="00890548" w:rsidP="007D6FC6">
      <w:pPr>
        <w:ind w:firstLine="720"/>
      </w:pPr>
    </w:p>
    <w:p w:rsidR="00890548" w:rsidRDefault="00890548" w:rsidP="001A4F50">
      <w:pPr>
        <w:pStyle w:val="ListParagraph"/>
        <w:numPr>
          <w:ilvl w:val="0"/>
          <w:numId w:val="1"/>
        </w:numPr>
      </w:pPr>
      <w:r>
        <w:t>Write a program to demonstrate comand line arguments</w:t>
      </w:r>
    </w:p>
    <w:p w:rsidR="00890548" w:rsidRDefault="00890548" w:rsidP="001A4F50">
      <w:pPr>
        <w:ind w:firstLine="720"/>
      </w:pPr>
      <w:r>
        <w:t>Program:-</w:t>
      </w:r>
    </w:p>
    <w:p w:rsidR="00890548" w:rsidRDefault="00890548" w:rsidP="001A4F50">
      <w:pPr>
        <w:ind w:firstLine="720"/>
      </w:pPr>
      <w:r>
        <w:t>class cmdLn</w:t>
      </w:r>
    </w:p>
    <w:p w:rsidR="00890548" w:rsidRDefault="00890548" w:rsidP="001A4F50">
      <w:pPr>
        <w:ind w:firstLine="720"/>
      </w:pPr>
      <w:r>
        <w:t>{</w:t>
      </w:r>
    </w:p>
    <w:p w:rsidR="00890548" w:rsidRDefault="00890548" w:rsidP="001A4F50">
      <w:pPr>
        <w:ind w:firstLine="720"/>
      </w:pPr>
      <w:r>
        <w:t xml:space="preserve">   </w:t>
      </w:r>
      <w:r>
        <w:tab/>
        <w:t xml:space="preserve"> public static void main(String argv[])</w:t>
      </w:r>
    </w:p>
    <w:p w:rsidR="00890548" w:rsidRDefault="00890548" w:rsidP="001A4F50">
      <w:pPr>
        <w:ind w:firstLine="720"/>
      </w:pPr>
      <w:r>
        <w:t xml:space="preserve">    </w:t>
      </w:r>
      <w:r>
        <w:tab/>
        <w:t>{</w:t>
      </w:r>
    </w:p>
    <w:p w:rsidR="00890548" w:rsidRDefault="00890548" w:rsidP="001A4F50">
      <w:pPr>
        <w:ind w:firstLine="720"/>
      </w:pPr>
      <w:r>
        <w:tab/>
      </w:r>
      <w:r>
        <w:tab/>
        <w:t>int n=0;</w:t>
      </w:r>
    </w:p>
    <w:p w:rsidR="00890548" w:rsidRDefault="00890548" w:rsidP="001A4F50">
      <w:pPr>
        <w:ind w:firstLine="720"/>
      </w:pPr>
      <w:r>
        <w:tab/>
      </w:r>
      <w:r>
        <w:tab/>
        <w:t>if(argv.length == 0)</w:t>
      </w:r>
    </w:p>
    <w:p w:rsidR="00890548" w:rsidRDefault="00890548" w:rsidP="001A4F50">
      <w:pPr>
        <w:ind w:firstLine="720"/>
      </w:pPr>
      <w:r>
        <w:tab/>
      </w:r>
      <w:r>
        <w:tab/>
      </w:r>
      <w:r>
        <w:tab/>
        <w:t>System.out.println("No arguments passed");</w:t>
      </w:r>
    </w:p>
    <w:p w:rsidR="00890548" w:rsidRDefault="00890548" w:rsidP="001A4F50">
      <w:pPr>
        <w:ind w:firstLine="720"/>
      </w:pPr>
      <w:r>
        <w:tab/>
      </w:r>
      <w:r>
        <w:tab/>
        <w:t>for(int i=0;i&lt;argv.length;i++)</w:t>
      </w:r>
    </w:p>
    <w:p w:rsidR="00890548" w:rsidRDefault="00890548" w:rsidP="001A4F50">
      <w:pPr>
        <w:ind w:firstLine="720"/>
      </w:pPr>
      <w:r>
        <w:tab/>
      </w:r>
      <w:r>
        <w:tab/>
        <w:t>{</w:t>
      </w:r>
    </w:p>
    <w:p w:rsidR="00890548" w:rsidRDefault="00890548" w:rsidP="001A4F50">
      <w:pPr>
        <w:ind w:firstLine="720"/>
      </w:pPr>
      <w:r>
        <w:t xml:space="preserve">            </w:t>
      </w:r>
      <w:r>
        <w:tab/>
      </w:r>
      <w:r>
        <w:tab/>
      </w:r>
      <w:r>
        <w:tab/>
        <w:t>n=Integer.parseInt(argv[i]);</w:t>
      </w:r>
    </w:p>
    <w:p w:rsidR="00890548" w:rsidRDefault="00890548" w:rsidP="001A4F50">
      <w:pPr>
        <w:ind w:firstLine="720"/>
      </w:pPr>
      <w:r>
        <w:t xml:space="preserve">            </w:t>
      </w:r>
      <w:r>
        <w:tab/>
      </w:r>
      <w:r>
        <w:tab/>
      </w:r>
      <w:r>
        <w:tab/>
        <w:t>System.out.println("argv["+i+"]="+n);</w:t>
      </w:r>
    </w:p>
    <w:p w:rsidR="00890548" w:rsidRDefault="00890548" w:rsidP="001A4F50">
      <w:pPr>
        <w:ind w:firstLine="720"/>
      </w:pPr>
      <w:r>
        <w:t xml:space="preserve">        </w:t>
      </w:r>
      <w:r>
        <w:tab/>
      </w:r>
      <w:r>
        <w:tab/>
        <w:t>}</w:t>
      </w:r>
    </w:p>
    <w:p w:rsidR="00890548" w:rsidRDefault="00890548" w:rsidP="001A4F50">
      <w:pPr>
        <w:ind w:firstLine="720"/>
      </w:pPr>
      <w:r>
        <w:tab/>
        <w:t>}</w:t>
      </w:r>
    </w:p>
    <w:p w:rsidR="00890548" w:rsidRDefault="00890548" w:rsidP="001A4F50">
      <w:pPr>
        <w:ind w:firstLine="720"/>
      </w:pPr>
      <w:r>
        <w:t>}</w:t>
      </w: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  <w:r>
        <w:t>Output:-</w:t>
      </w:r>
    </w:p>
    <w:p w:rsidR="00890548" w:rsidRDefault="00890548" w:rsidP="001A4F50">
      <w:pPr>
        <w:ind w:firstLine="720"/>
      </w:pPr>
      <w:r w:rsidRPr="005C4B89">
        <w:rPr>
          <w:noProof/>
        </w:rPr>
        <w:pict>
          <v:shape id="Picture 9" o:spid="_x0000_i1028" type="#_x0000_t75" style="width:474pt;height:243.75pt;visibility:visible">
            <v:imagedata r:id="rId10" o:title=""/>
          </v:shape>
        </w:pict>
      </w: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</w:p>
    <w:p w:rsidR="00890548" w:rsidRDefault="00890548" w:rsidP="001A4F50">
      <w:pPr>
        <w:pStyle w:val="ListParagraph"/>
        <w:numPr>
          <w:ilvl w:val="0"/>
          <w:numId w:val="1"/>
        </w:numPr>
      </w:pPr>
      <w:r>
        <w:t>Write a program to to demonstrate the working of conditional operators in JAVA</w:t>
      </w:r>
    </w:p>
    <w:p w:rsidR="00890548" w:rsidRDefault="00890548" w:rsidP="001A4F50">
      <w:pPr>
        <w:ind w:firstLine="720"/>
      </w:pPr>
      <w:r>
        <w:t>Program:-</w:t>
      </w:r>
    </w:p>
    <w:p w:rsidR="00890548" w:rsidRDefault="00890548" w:rsidP="001A4F50">
      <w:pPr>
        <w:ind w:firstLine="720"/>
      </w:pPr>
      <w:r>
        <w:t>class conditionalOp</w:t>
      </w:r>
    </w:p>
    <w:p w:rsidR="00890548" w:rsidRDefault="00890548" w:rsidP="001A4F50">
      <w:pPr>
        <w:ind w:firstLine="720"/>
      </w:pPr>
      <w:r>
        <w:t>{</w:t>
      </w:r>
    </w:p>
    <w:p w:rsidR="00890548" w:rsidRDefault="00890548" w:rsidP="001A4F50">
      <w:pPr>
        <w:ind w:firstLine="720"/>
      </w:pPr>
      <w:r>
        <w:tab/>
        <w:t>public static void main(String argv[])</w:t>
      </w:r>
    </w:p>
    <w:p w:rsidR="00890548" w:rsidRDefault="00890548" w:rsidP="001A4F50">
      <w:pPr>
        <w:ind w:firstLine="720"/>
      </w:pPr>
      <w:r>
        <w:t xml:space="preserve">    </w:t>
      </w:r>
      <w:r>
        <w:tab/>
        <w:t>{</w:t>
      </w:r>
    </w:p>
    <w:p w:rsidR="00890548" w:rsidRDefault="00890548" w:rsidP="001A4F50">
      <w:pPr>
        <w:ind w:firstLine="720"/>
      </w:pPr>
      <w:r>
        <w:tab/>
      </w:r>
      <w:r>
        <w:tab/>
        <w:t>int a,b;</w:t>
      </w:r>
    </w:p>
    <w:p w:rsidR="00890548" w:rsidRDefault="00890548" w:rsidP="001A4F50">
      <w:pPr>
        <w:ind w:firstLine="720"/>
      </w:pPr>
      <w:r>
        <w:tab/>
      </w:r>
      <w:r>
        <w:tab/>
        <w:t>a=98786;</w:t>
      </w:r>
    </w:p>
    <w:p w:rsidR="00890548" w:rsidRDefault="00890548" w:rsidP="001A4F50">
      <w:pPr>
        <w:ind w:firstLine="720"/>
      </w:pPr>
      <w:r>
        <w:tab/>
      </w:r>
      <w:r>
        <w:tab/>
        <w:t>b=756757;</w:t>
      </w:r>
    </w:p>
    <w:p w:rsidR="00890548" w:rsidRDefault="00890548" w:rsidP="001A4F50">
      <w:pPr>
        <w:ind w:firstLine="720"/>
      </w:pPr>
      <w:r>
        <w:tab/>
      </w:r>
      <w:r>
        <w:tab/>
        <w:t>System.out.println("a = "+a+"\nb = "+b);</w:t>
      </w:r>
    </w:p>
    <w:p w:rsidR="00890548" w:rsidRDefault="00890548" w:rsidP="001A4F50">
      <w:pPr>
        <w:ind w:firstLine="720"/>
      </w:pPr>
      <w:r>
        <w:tab/>
      </w:r>
      <w:r>
        <w:tab/>
        <w:t>System.out.println("a &gt; b ? (True = a) ? (False = b) :---------&gt; "+(a&gt;b?a:b));</w:t>
      </w:r>
      <w:r>
        <w:tab/>
      </w:r>
    </w:p>
    <w:p w:rsidR="00890548" w:rsidRDefault="00890548" w:rsidP="001A4F50">
      <w:pPr>
        <w:ind w:firstLine="720"/>
      </w:pPr>
      <w:r>
        <w:tab/>
      </w:r>
      <w:r>
        <w:tab/>
        <w:t>System.out.println("a &lt; b ? (True = a) ? (False = b) :---------&gt; "+(a&lt;b?a:b));</w:t>
      </w:r>
      <w:r>
        <w:tab/>
      </w:r>
    </w:p>
    <w:p w:rsidR="00890548" w:rsidRDefault="00890548" w:rsidP="001A4F50">
      <w:pPr>
        <w:ind w:firstLine="720"/>
      </w:pPr>
      <w:r>
        <w:tab/>
        <w:t>}</w:t>
      </w:r>
    </w:p>
    <w:p w:rsidR="00890548" w:rsidRDefault="00890548" w:rsidP="001A4F50">
      <w:pPr>
        <w:ind w:firstLine="720"/>
      </w:pPr>
      <w:r>
        <w:t>}</w:t>
      </w: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  <w:r>
        <w:t>Output:-</w:t>
      </w:r>
    </w:p>
    <w:p w:rsidR="00890548" w:rsidRDefault="00890548" w:rsidP="001A4F50">
      <w:pPr>
        <w:ind w:firstLine="720"/>
      </w:pPr>
      <w:r w:rsidRPr="005C4B89">
        <w:rPr>
          <w:noProof/>
        </w:rPr>
        <w:pict>
          <v:shape id="Picture 10" o:spid="_x0000_i1029" type="#_x0000_t75" style="width:465.75pt;height:235.5pt;visibility:visible">
            <v:imagedata r:id="rId11" o:title=""/>
          </v:shape>
        </w:pict>
      </w: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</w:p>
    <w:p w:rsidR="00890548" w:rsidRDefault="00890548" w:rsidP="001A4F50">
      <w:pPr>
        <w:ind w:firstLine="720"/>
      </w:pPr>
    </w:p>
    <w:p w:rsidR="00890548" w:rsidRDefault="00890548" w:rsidP="00607C10">
      <w:pPr>
        <w:pStyle w:val="ListParagraph"/>
        <w:numPr>
          <w:ilvl w:val="0"/>
          <w:numId w:val="1"/>
        </w:numPr>
      </w:pPr>
      <w:r>
        <w:t>To demonstrate all the Float(float,double) types available in JAVA</w:t>
      </w:r>
    </w:p>
    <w:p w:rsidR="00890548" w:rsidRDefault="00890548" w:rsidP="00607C10">
      <w:pPr>
        <w:ind w:firstLine="720"/>
      </w:pPr>
      <w:r>
        <w:t>Program:-</w:t>
      </w:r>
    </w:p>
    <w:p w:rsidR="00890548" w:rsidRDefault="00890548" w:rsidP="00607C10">
      <w:pPr>
        <w:ind w:firstLine="720"/>
      </w:pPr>
      <w:r>
        <w:t>class flot</w:t>
      </w:r>
    </w:p>
    <w:p w:rsidR="00890548" w:rsidRDefault="00890548" w:rsidP="00607C10">
      <w:pPr>
        <w:ind w:firstLine="720"/>
      </w:pPr>
      <w:r>
        <w:t>{</w:t>
      </w:r>
    </w:p>
    <w:p w:rsidR="00890548" w:rsidRDefault="00890548" w:rsidP="00607C10">
      <w:pPr>
        <w:ind w:firstLine="720"/>
      </w:pPr>
      <w:r>
        <w:tab/>
        <w:t>public static void main(String args[])</w:t>
      </w:r>
    </w:p>
    <w:p w:rsidR="00890548" w:rsidRDefault="00890548" w:rsidP="00607C10">
      <w:pPr>
        <w:ind w:firstLine="720"/>
      </w:pPr>
      <w:r>
        <w:tab/>
        <w:t>{</w:t>
      </w:r>
    </w:p>
    <w:p w:rsidR="00890548" w:rsidRDefault="00890548" w:rsidP="00607C10">
      <w:pPr>
        <w:ind w:firstLine="720"/>
      </w:pPr>
      <w:r>
        <w:tab/>
      </w:r>
      <w:r>
        <w:tab/>
        <w:t>float a1,a2;</w:t>
      </w:r>
    </w:p>
    <w:p w:rsidR="00890548" w:rsidRDefault="00890548" w:rsidP="00607C10">
      <w:pPr>
        <w:ind w:firstLine="720"/>
      </w:pPr>
      <w:r>
        <w:tab/>
      </w:r>
      <w:r>
        <w:tab/>
        <w:t>double b1,b2;</w:t>
      </w:r>
    </w:p>
    <w:p w:rsidR="00890548" w:rsidRDefault="00890548" w:rsidP="00607C10">
      <w:pPr>
        <w:ind w:firstLine="720"/>
      </w:pPr>
      <w:r>
        <w:tab/>
      </w:r>
      <w:r>
        <w:tab/>
        <w:t>a1=5e+17f;</w:t>
      </w:r>
    </w:p>
    <w:p w:rsidR="00890548" w:rsidRDefault="00890548" w:rsidP="00607C10">
      <w:pPr>
        <w:ind w:firstLine="720"/>
      </w:pPr>
      <w:r>
        <w:tab/>
      </w:r>
      <w:r>
        <w:tab/>
        <w:t>a2=6e+20f;</w:t>
      </w:r>
    </w:p>
    <w:p w:rsidR="00890548" w:rsidRDefault="00890548" w:rsidP="00607C10">
      <w:pPr>
        <w:ind w:firstLine="720"/>
      </w:pPr>
      <w:r>
        <w:tab/>
      </w:r>
      <w:r>
        <w:tab/>
        <w:t>System.out.println("FLOAT\na1 = "+a1+"\na2="+a2+"\na1 * a2 = "+a1*a2);</w:t>
      </w:r>
    </w:p>
    <w:p w:rsidR="00890548" w:rsidRDefault="00890548" w:rsidP="00607C10">
      <w:pPr>
        <w:ind w:firstLine="720"/>
      </w:pPr>
      <w:r>
        <w:tab/>
      </w:r>
      <w:r>
        <w:tab/>
        <w:t>b1=3e+150;</w:t>
      </w:r>
    </w:p>
    <w:p w:rsidR="00890548" w:rsidRDefault="00890548" w:rsidP="00607C10">
      <w:pPr>
        <w:ind w:firstLine="720"/>
      </w:pPr>
      <w:r>
        <w:tab/>
      </w:r>
      <w:r>
        <w:tab/>
        <w:t>b2=4e+157;</w:t>
      </w:r>
    </w:p>
    <w:p w:rsidR="00890548" w:rsidRDefault="00890548" w:rsidP="00607C10">
      <w:pPr>
        <w:ind w:left="2160"/>
      </w:pPr>
      <w:r>
        <w:t>System.out.println("DOUBLE\nb1 = "+b1+"\nb2="+b2+"\nb1 * b2 = "+b1*b2);</w:t>
      </w:r>
    </w:p>
    <w:p w:rsidR="00890548" w:rsidRDefault="00890548" w:rsidP="00607C10">
      <w:pPr>
        <w:ind w:firstLine="720"/>
      </w:pPr>
      <w:r>
        <w:tab/>
        <w:t>}</w:t>
      </w:r>
    </w:p>
    <w:p w:rsidR="00890548" w:rsidRDefault="00890548" w:rsidP="00607C10">
      <w:pPr>
        <w:ind w:firstLine="720"/>
      </w:pPr>
      <w:r>
        <w:t>}</w:t>
      </w:r>
    </w:p>
    <w:p w:rsidR="00890548" w:rsidRDefault="00890548" w:rsidP="00607C10">
      <w:pPr>
        <w:ind w:firstLine="720"/>
      </w:pPr>
    </w:p>
    <w:p w:rsidR="00890548" w:rsidRDefault="00890548" w:rsidP="00607C10">
      <w:pPr>
        <w:ind w:firstLine="720"/>
      </w:pPr>
      <w:r>
        <w:t>Output:-</w:t>
      </w:r>
    </w:p>
    <w:p w:rsidR="00890548" w:rsidRDefault="00890548" w:rsidP="00607C10">
      <w:pPr>
        <w:ind w:firstLine="720"/>
      </w:pPr>
      <w:r w:rsidRPr="005C4B89">
        <w:rPr>
          <w:noProof/>
        </w:rPr>
        <w:pict>
          <v:shape id="Picture 11" o:spid="_x0000_i1030" type="#_x0000_t75" style="width:462pt;height:237pt;visibility:visible">
            <v:imagedata r:id="rId12" o:title=""/>
          </v:shape>
        </w:pict>
      </w:r>
    </w:p>
    <w:p w:rsidR="00890548" w:rsidRDefault="00890548" w:rsidP="00607C10">
      <w:pPr>
        <w:ind w:firstLine="720"/>
      </w:pPr>
    </w:p>
    <w:p w:rsidR="00890548" w:rsidRDefault="00890548" w:rsidP="0091073F">
      <w:pPr>
        <w:pStyle w:val="ListParagraph"/>
        <w:numPr>
          <w:ilvl w:val="0"/>
          <w:numId w:val="1"/>
        </w:numPr>
      </w:pPr>
      <w:r>
        <w:t>Write a program to to demonstrate the Float arithmetic operations performed in JAVA</w:t>
      </w:r>
    </w:p>
    <w:p w:rsidR="00890548" w:rsidRDefault="00890548" w:rsidP="0091073F">
      <w:pPr>
        <w:ind w:firstLine="720"/>
      </w:pPr>
      <w:r>
        <w:t>Program:-</w:t>
      </w:r>
    </w:p>
    <w:p w:rsidR="00890548" w:rsidRDefault="00890548" w:rsidP="0091073F">
      <w:pPr>
        <w:ind w:firstLine="720"/>
      </w:pPr>
      <w:r>
        <w:t>import java.util.Scanner;</w:t>
      </w:r>
    </w:p>
    <w:p w:rsidR="00890548" w:rsidRDefault="00890548" w:rsidP="0091073F">
      <w:pPr>
        <w:ind w:firstLine="720"/>
      </w:pPr>
      <w:r>
        <w:t>class flotArth</w:t>
      </w:r>
    </w:p>
    <w:p w:rsidR="00890548" w:rsidRDefault="00890548" w:rsidP="0091073F">
      <w:pPr>
        <w:ind w:firstLine="720"/>
      </w:pPr>
      <w:r>
        <w:t>{</w:t>
      </w:r>
    </w:p>
    <w:p w:rsidR="00890548" w:rsidRDefault="00890548" w:rsidP="0091073F">
      <w:pPr>
        <w:ind w:firstLine="720"/>
      </w:pPr>
      <w:r>
        <w:tab/>
        <w:t>public static void main(String argv[])</w:t>
      </w:r>
    </w:p>
    <w:p w:rsidR="00890548" w:rsidRDefault="00890548" w:rsidP="0091073F">
      <w:pPr>
        <w:ind w:firstLine="720"/>
      </w:pPr>
      <w:r>
        <w:t xml:space="preserve">    </w:t>
      </w:r>
      <w:r>
        <w:tab/>
        <w:t>{</w:t>
      </w:r>
    </w:p>
    <w:p w:rsidR="00890548" w:rsidRDefault="00890548" w:rsidP="0091073F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91073F">
      <w:pPr>
        <w:ind w:firstLine="720"/>
      </w:pPr>
      <w:r>
        <w:tab/>
      </w:r>
      <w:r>
        <w:tab/>
        <w:t>float r=0.0f;</w:t>
      </w:r>
    </w:p>
    <w:p w:rsidR="00890548" w:rsidRDefault="00890548" w:rsidP="0091073F">
      <w:pPr>
        <w:ind w:firstLine="720"/>
      </w:pPr>
      <w:r>
        <w:tab/>
      </w:r>
      <w:r>
        <w:tab/>
        <w:t>double pi=3.142857142857,cir=0.0f,area=0.0f;</w:t>
      </w:r>
    </w:p>
    <w:p w:rsidR="00890548" w:rsidRDefault="00890548" w:rsidP="0091073F">
      <w:pPr>
        <w:ind w:firstLine="720"/>
      </w:pPr>
      <w:r>
        <w:tab/>
      </w:r>
      <w:r>
        <w:tab/>
        <w:t>System.out.print("Enter Radius of circle in float: ");</w:t>
      </w:r>
    </w:p>
    <w:p w:rsidR="00890548" w:rsidRDefault="00890548" w:rsidP="0091073F">
      <w:pPr>
        <w:ind w:firstLine="720"/>
      </w:pPr>
      <w:r>
        <w:tab/>
      </w:r>
      <w:r>
        <w:tab/>
        <w:t>r=in.nextFloat();</w:t>
      </w:r>
    </w:p>
    <w:p w:rsidR="00890548" w:rsidRDefault="00890548" w:rsidP="0091073F">
      <w:pPr>
        <w:ind w:firstLine="720"/>
      </w:pPr>
      <w:r>
        <w:tab/>
      </w:r>
      <w:r>
        <w:tab/>
        <w:t>cir=2*pi*r;</w:t>
      </w:r>
    </w:p>
    <w:p w:rsidR="00890548" w:rsidRDefault="00890548" w:rsidP="0091073F">
      <w:pPr>
        <w:ind w:firstLine="720"/>
      </w:pPr>
      <w:r>
        <w:tab/>
      </w:r>
      <w:r>
        <w:tab/>
        <w:t>area=pi*r*r;</w:t>
      </w:r>
    </w:p>
    <w:p w:rsidR="00890548" w:rsidRDefault="00890548" w:rsidP="0091073F">
      <w:pPr>
        <w:ind w:left="2160"/>
      </w:pPr>
      <w:r>
        <w:t>System.out.println("Circumference of circle = "+cir+"\nArea of circle = "+area);</w:t>
      </w:r>
      <w:r>
        <w:tab/>
      </w:r>
    </w:p>
    <w:p w:rsidR="00890548" w:rsidRDefault="00890548" w:rsidP="0091073F">
      <w:pPr>
        <w:ind w:firstLine="720"/>
      </w:pPr>
      <w:r>
        <w:tab/>
        <w:t>}</w:t>
      </w:r>
    </w:p>
    <w:p w:rsidR="00890548" w:rsidRDefault="00890548" w:rsidP="0091073F">
      <w:pPr>
        <w:ind w:firstLine="720"/>
      </w:pPr>
      <w:r>
        <w:t>}</w:t>
      </w: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  <w:r>
        <w:t>Output:-</w:t>
      </w:r>
    </w:p>
    <w:p w:rsidR="00890548" w:rsidRDefault="00890548" w:rsidP="0091073F">
      <w:pPr>
        <w:ind w:firstLine="720"/>
      </w:pPr>
      <w:r w:rsidRPr="005C4B89">
        <w:rPr>
          <w:noProof/>
        </w:rPr>
        <w:pict>
          <v:shape id="Picture 12" o:spid="_x0000_i1031" type="#_x0000_t75" style="width:457.5pt;height:236.25pt;visibility:visible">
            <v:imagedata r:id="rId13" o:title=""/>
          </v:shape>
        </w:pict>
      </w:r>
    </w:p>
    <w:p w:rsidR="00890548" w:rsidRDefault="00890548" w:rsidP="0091073F">
      <w:pPr>
        <w:ind w:firstLine="720"/>
      </w:pPr>
    </w:p>
    <w:p w:rsidR="00890548" w:rsidRDefault="00890548" w:rsidP="005666A7">
      <w:pPr>
        <w:pStyle w:val="ListParagraph"/>
        <w:numPr>
          <w:ilvl w:val="0"/>
          <w:numId w:val="1"/>
        </w:numPr>
      </w:pPr>
      <w:r>
        <w:t>Write a program to  demonstrate the Integer arithmetic operations performed in JAVA</w:t>
      </w:r>
    </w:p>
    <w:p w:rsidR="00890548" w:rsidRDefault="00890548" w:rsidP="005666A7">
      <w:pPr>
        <w:ind w:firstLine="720"/>
      </w:pPr>
      <w:r>
        <w:t>Program:-</w:t>
      </w:r>
    </w:p>
    <w:p w:rsidR="00890548" w:rsidRDefault="00890548" w:rsidP="005666A7">
      <w:pPr>
        <w:ind w:firstLine="720"/>
      </w:pPr>
      <w:r>
        <w:t>import java.util.Scanner;</w:t>
      </w:r>
    </w:p>
    <w:p w:rsidR="00890548" w:rsidRDefault="00890548" w:rsidP="005666A7">
      <w:pPr>
        <w:ind w:firstLine="720"/>
      </w:pPr>
      <w:r>
        <w:t>class intArth</w:t>
      </w:r>
    </w:p>
    <w:p w:rsidR="00890548" w:rsidRDefault="00890548" w:rsidP="005666A7">
      <w:pPr>
        <w:ind w:firstLine="720"/>
      </w:pPr>
      <w:r>
        <w:t>{</w:t>
      </w:r>
    </w:p>
    <w:p w:rsidR="00890548" w:rsidRDefault="00890548" w:rsidP="005666A7">
      <w:pPr>
        <w:ind w:firstLine="720"/>
      </w:pPr>
      <w:r>
        <w:tab/>
        <w:t>public static void main(String args[])</w:t>
      </w:r>
    </w:p>
    <w:p w:rsidR="00890548" w:rsidRDefault="00890548" w:rsidP="005666A7">
      <w:pPr>
        <w:ind w:firstLine="720"/>
      </w:pPr>
      <w:r>
        <w:t xml:space="preserve">    </w:t>
      </w:r>
      <w:r>
        <w:tab/>
        <w:t>{</w:t>
      </w:r>
    </w:p>
    <w:p w:rsidR="00890548" w:rsidRDefault="00890548" w:rsidP="005666A7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5666A7">
      <w:pPr>
        <w:ind w:firstLine="720"/>
      </w:pPr>
      <w:r>
        <w:tab/>
      </w:r>
      <w:r>
        <w:tab/>
        <w:t>int lengthr=0,breadthr=0,lengths=0,areas,arear,peris,perir;</w:t>
      </w:r>
    </w:p>
    <w:p w:rsidR="00890548" w:rsidRDefault="00890548" w:rsidP="005666A7">
      <w:pPr>
        <w:ind w:firstLine="720"/>
      </w:pPr>
      <w:r>
        <w:tab/>
      </w:r>
      <w:r>
        <w:tab/>
        <w:t>System.out.print("Enter length of square in integer: ");</w:t>
      </w:r>
    </w:p>
    <w:p w:rsidR="00890548" w:rsidRDefault="00890548" w:rsidP="005666A7">
      <w:pPr>
        <w:ind w:firstLine="720"/>
      </w:pPr>
      <w:r>
        <w:tab/>
      </w:r>
      <w:r>
        <w:tab/>
        <w:t>lengths=in.nextInt();</w:t>
      </w:r>
    </w:p>
    <w:p w:rsidR="00890548" w:rsidRDefault="00890548" w:rsidP="005666A7">
      <w:pPr>
        <w:ind w:firstLine="720"/>
      </w:pPr>
      <w:r>
        <w:tab/>
      </w:r>
      <w:r>
        <w:tab/>
        <w:t>System.out.print("Enter length of rectangle in integer: ");</w:t>
      </w:r>
    </w:p>
    <w:p w:rsidR="00890548" w:rsidRDefault="00890548" w:rsidP="005666A7">
      <w:pPr>
        <w:ind w:firstLine="720"/>
      </w:pPr>
      <w:r>
        <w:tab/>
      </w:r>
      <w:r>
        <w:tab/>
        <w:t>lengthr=in.nextInt();</w:t>
      </w:r>
    </w:p>
    <w:p w:rsidR="00890548" w:rsidRDefault="00890548" w:rsidP="005666A7">
      <w:pPr>
        <w:ind w:firstLine="720"/>
      </w:pPr>
      <w:r>
        <w:tab/>
      </w:r>
      <w:r>
        <w:tab/>
        <w:t>System.out.print("Enter breadth of rectangle in integer: ");</w:t>
      </w:r>
    </w:p>
    <w:p w:rsidR="00890548" w:rsidRDefault="00890548" w:rsidP="005666A7">
      <w:pPr>
        <w:ind w:firstLine="720"/>
      </w:pPr>
      <w:r>
        <w:tab/>
      </w:r>
      <w:r>
        <w:tab/>
        <w:t>breadthr=in.nextInt();</w:t>
      </w:r>
    </w:p>
    <w:p w:rsidR="00890548" w:rsidRDefault="00890548" w:rsidP="005666A7">
      <w:pPr>
        <w:ind w:firstLine="720"/>
      </w:pPr>
      <w:r>
        <w:tab/>
      </w:r>
      <w:r>
        <w:tab/>
        <w:t>areas=lengths*lengths;</w:t>
      </w:r>
    </w:p>
    <w:p w:rsidR="00890548" w:rsidRDefault="00890548" w:rsidP="005666A7">
      <w:pPr>
        <w:ind w:firstLine="720"/>
      </w:pPr>
      <w:r>
        <w:tab/>
      </w:r>
      <w:r>
        <w:tab/>
        <w:t>arear=lengthr*breadthr;</w:t>
      </w:r>
    </w:p>
    <w:p w:rsidR="00890548" w:rsidRDefault="00890548" w:rsidP="005666A7">
      <w:pPr>
        <w:ind w:firstLine="720"/>
      </w:pPr>
      <w:r>
        <w:tab/>
      </w:r>
      <w:r>
        <w:tab/>
        <w:t>peris=4*lengths;</w:t>
      </w:r>
    </w:p>
    <w:p w:rsidR="00890548" w:rsidRDefault="00890548" w:rsidP="005666A7">
      <w:pPr>
        <w:ind w:firstLine="720"/>
      </w:pPr>
      <w:r>
        <w:tab/>
      </w:r>
      <w:r>
        <w:tab/>
        <w:t>perir=2*(lengthr+breadthr);</w:t>
      </w:r>
    </w:p>
    <w:p w:rsidR="00890548" w:rsidRDefault="00890548" w:rsidP="005666A7">
      <w:pPr>
        <w:ind w:firstLine="720"/>
      </w:pPr>
      <w:r>
        <w:tab/>
      </w:r>
      <w:r>
        <w:tab/>
        <w:t>System.out.println("Square\nPerimeter = "+peris+"\nArea = "+areas);</w:t>
      </w:r>
    </w:p>
    <w:p w:rsidR="00890548" w:rsidRDefault="00890548" w:rsidP="005666A7">
      <w:pPr>
        <w:ind w:firstLine="720"/>
      </w:pPr>
      <w:r>
        <w:tab/>
      </w:r>
      <w:r>
        <w:tab/>
        <w:t>System.out.println("Rectangle\nPerimeter = "+perir+"\nArea = "+arear);</w:t>
      </w:r>
    </w:p>
    <w:p w:rsidR="00890548" w:rsidRDefault="00890548" w:rsidP="005666A7">
      <w:pPr>
        <w:ind w:firstLine="720"/>
      </w:pPr>
      <w:r>
        <w:tab/>
        <w:t>}</w:t>
      </w:r>
    </w:p>
    <w:p w:rsidR="00890548" w:rsidRDefault="00890548" w:rsidP="005666A7">
      <w:pPr>
        <w:ind w:firstLine="720"/>
      </w:pPr>
      <w:r>
        <w:t>}</w:t>
      </w: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  <w:r>
        <w:t>Output:-</w:t>
      </w:r>
    </w:p>
    <w:p w:rsidR="00890548" w:rsidRDefault="00890548" w:rsidP="0091073F">
      <w:pPr>
        <w:ind w:firstLine="720"/>
      </w:pPr>
      <w:r w:rsidRPr="005C4B89">
        <w:rPr>
          <w:noProof/>
        </w:rPr>
        <w:pict>
          <v:shape id="Picture 13" o:spid="_x0000_i1032" type="#_x0000_t75" style="width:462pt;height:236.25pt;visibility:visible">
            <v:imagedata r:id="rId14" o:title=""/>
          </v:shape>
        </w:pict>
      </w: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91073F">
      <w:pPr>
        <w:ind w:firstLine="720"/>
      </w:pPr>
    </w:p>
    <w:p w:rsidR="00890548" w:rsidRDefault="00890548" w:rsidP="005666A7">
      <w:pPr>
        <w:pStyle w:val="ListParagraph"/>
        <w:numPr>
          <w:ilvl w:val="0"/>
          <w:numId w:val="1"/>
        </w:numPr>
      </w:pPr>
      <w:r>
        <w:t>To demonstrate all the Integer(short,int,long,byte) types available in JAVA</w:t>
      </w:r>
    </w:p>
    <w:p w:rsidR="00890548" w:rsidRDefault="00890548" w:rsidP="005666A7">
      <w:pPr>
        <w:ind w:firstLine="720"/>
      </w:pPr>
      <w:r>
        <w:t>class integr</w:t>
      </w:r>
    </w:p>
    <w:p w:rsidR="00890548" w:rsidRDefault="00890548" w:rsidP="005666A7">
      <w:pPr>
        <w:ind w:firstLine="720"/>
      </w:pPr>
      <w:r>
        <w:t>{</w:t>
      </w:r>
    </w:p>
    <w:p w:rsidR="00890548" w:rsidRDefault="00890548" w:rsidP="005666A7">
      <w:pPr>
        <w:ind w:firstLine="720"/>
      </w:pPr>
      <w:r>
        <w:tab/>
        <w:t>public static void main(String args[])</w:t>
      </w:r>
    </w:p>
    <w:p w:rsidR="00890548" w:rsidRDefault="00890548" w:rsidP="005666A7">
      <w:pPr>
        <w:ind w:firstLine="720"/>
      </w:pPr>
      <w:r>
        <w:tab/>
        <w:t>{</w:t>
      </w:r>
    </w:p>
    <w:p w:rsidR="00890548" w:rsidRDefault="00890548" w:rsidP="005666A7">
      <w:pPr>
        <w:ind w:firstLine="720"/>
      </w:pPr>
      <w:r>
        <w:tab/>
      </w:r>
      <w:r>
        <w:tab/>
        <w:t>int a1,a2;</w:t>
      </w:r>
    </w:p>
    <w:p w:rsidR="00890548" w:rsidRDefault="00890548" w:rsidP="005666A7">
      <w:pPr>
        <w:ind w:firstLine="720"/>
      </w:pPr>
      <w:r>
        <w:tab/>
      </w:r>
      <w:r>
        <w:tab/>
        <w:t>long b1,b2;</w:t>
      </w:r>
    </w:p>
    <w:p w:rsidR="00890548" w:rsidRDefault="00890548" w:rsidP="005666A7">
      <w:pPr>
        <w:ind w:firstLine="720"/>
      </w:pPr>
      <w:r>
        <w:tab/>
      </w:r>
      <w:r>
        <w:tab/>
        <w:t>short c1,c2;</w:t>
      </w:r>
    </w:p>
    <w:p w:rsidR="00890548" w:rsidRDefault="00890548" w:rsidP="005666A7">
      <w:pPr>
        <w:ind w:firstLine="720"/>
      </w:pPr>
      <w:r>
        <w:tab/>
      </w:r>
      <w:r>
        <w:tab/>
        <w:t>byte d1,d2;</w:t>
      </w:r>
    </w:p>
    <w:p w:rsidR="00890548" w:rsidRDefault="00890548" w:rsidP="005666A7">
      <w:pPr>
        <w:ind w:firstLine="720"/>
      </w:pPr>
      <w:r>
        <w:tab/>
      </w:r>
      <w:r>
        <w:tab/>
        <w:t>a1=46340;</w:t>
      </w:r>
    </w:p>
    <w:p w:rsidR="00890548" w:rsidRDefault="00890548" w:rsidP="005666A7">
      <w:pPr>
        <w:ind w:firstLine="720"/>
      </w:pPr>
      <w:r>
        <w:tab/>
      </w:r>
      <w:r>
        <w:tab/>
        <w:t>a2=46341;</w:t>
      </w:r>
    </w:p>
    <w:p w:rsidR="00890548" w:rsidRDefault="00890548" w:rsidP="005666A7">
      <w:pPr>
        <w:ind w:firstLine="720"/>
      </w:pPr>
      <w:r>
        <w:tab/>
      </w:r>
      <w:r>
        <w:tab/>
        <w:t>System.out.println("INT\na1 = "+a1+"\na2="+a2+"\na1 * a2 = "+a1*a2);</w:t>
      </w:r>
    </w:p>
    <w:p w:rsidR="00890548" w:rsidRDefault="00890548" w:rsidP="005666A7">
      <w:pPr>
        <w:ind w:firstLine="720"/>
      </w:pPr>
      <w:r>
        <w:tab/>
      </w:r>
      <w:r>
        <w:tab/>
        <w:t>b1=303700049;</w:t>
      </w:r>
    </w:p>
    <w:p w:rsidR="00890548" w:rsidRDefault="00890548" w:rsidP="005666A7">
      <w:pPr>
        <w:ind w:firstLine="720"/>
      </w:pPr>
      <w:r>
        <w:tab/>
      </w:r>
      <w:r>
        <w:tab/>
        <w:t>b2=303700050;</w:t>
      </w:r>
    </w:p>
    <w:p w:rsidR="00890548" w:rsidRDefault="00890548" w:rsidP="005666A7">
      <w:pPr>
        <w:ind w:firstLine="720"/>
      </w:pPr>
      <w:r>
        <w:tab/>
      </w:r>
      <w:r>
        <w:tab/>
        <w:t>System.out.println("LONG\nb1 = "+b1+"\nb2="+b2+"\nb1 * b2 = "+b1*b2);</w:t>
      </w:r>
    </w:p>
    <w:p w:rsidR="00890548" w:rsidRDefault="00890548" w:rsidP="005666A7">
      <w:pPr>
        <w:ind w:firstLine="720"/>
      </w:pPr>
      <w:r>
        <w:tab/>
      </w:r>
      <w:r>
        <w:tab/>
        <w:t>c1=181;</w:t>
      </w:r>
    </w:p>
    <w:p w:rsidR="00890548" w:rsidRDefault="00890548" w:rsidP="005666A7">
      <w:pPr>
        <w:ind w:firstLine="720"/>
      </w:pPr>
      <w:r>
        <w:tab/>
      </w:r>
      <w:r>
        <w:tab/>
        <w:t>c2=182;</w:t>
      </w:r>
    </w:p>
    <w:p w:rsidR="00890548" w:rsidRDefault="00890548" w:rsidP="005666A7">
      <w:pPr>
        <w:ind w:firstLine="720"/>
      </w:pPr>
      <w:r>
        <w:tab/>
      </w:r>
      <w:r>
        <w:tab/>
        <w:t>System.out.println("SHORT\nc1 = "+c1+"\nc2="+c2+"\nc1 * c2 = "+c1*c2);</w:t>
      </w:r>
    </w:p>
    <w:p w:rsidR="00890548" w:rsidRDefault="00890548" w:rsidP="005666A7">
      <w:pPr>
        <w:ind w:firstLine="720"/>
      </w:pPr>
      <w:r>
        <w:tab/>
      </w:r>
      <w:r>
        <w:tab/>
        <w:t>d1=11;</w:t>
      </w:r>
    </w:p>
    <w:p w:rsidR="00890548" w:rsidRDefault="00890548" w:rsidP="005666A7">
      <w:pPr>
        <w:ind w:firstLine="720"/>
      </w:pPr>
      <w:r>
        <w:tab/>
      </w:r>
      <w:r>
        <w:tab/>
        <w:t>d2=11;</w:t>
      </w:r>
    </w:p>
    <w:p w:rsidR="00890548" w:rsidRDefault="00890548" w:rsidP="005666A7">
      <w:pPr>
        <w:ind w:firstLine="720"/>
      </w:pPr>
      <w:r>
        <w:tab/>
      </w:r>
      <w:r>
        <w:tab/>
        <w:t>System.out.println("BYTE\nd1 = "+d1+"\nd2="+d2+"\nd1 * d2 = "+d1*d2);</w:t>
      </w:r>
    </w:p>
    <w:p w:rsidR="00890548" w:rsidRDefault="00890548" w:rsidP="005666A7">
      <w:pPr>
        <w:ind w:firstLine="720"/>
      </w:pPr>
      <w:r>
        <w:tab/>
        <w:t>}</w:t>
      </w:r>
    </w:p>
    <w:p w:rsidR="00890548" w:rsidRDefault="00890548" w:rsidP="005666A7">
      <w:pPr>
        <w:ind w:firstLine="720"/>
      </w:pPr>
      <w:r>
        <w:t>}</w:t>
      </w: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  <w:r>
        <w:t>Output:-</w:t>
      </w:r>
    </w:p>
    <w:p w:rsidR="00890548" w:rsidRDefault="00890548" w:rsidP="005666A7">
      <w:pPr>
        <w:ind w:firstLine="720"/>
      </w:pPr>
      <w:r w:rsidRPr="005C4B89">
        <w:rPr>
          <w:noProof/>
        </w:rPr>
        <w:pict>
          <v:shape id="Picture 14" o:spid="_x0000_i1033" type="#_x0000_t75" style="width:474pt;height:243pt;visibility:visible">
            <v:imagedata r:id="rId15" o:title=""/>
          </v:shape>
        </w:pict>
      </w: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pStyle w:val="ListParagraph"/>
        <w:numPr>
          <w:ilvl w:val="0"/>
          <w:numId w:val="1"/>
        </w:numPr>
      </w:pPr>
      <w:r>
        <w:t>Write a program that will take int,float and double values given by user and display them</w:t>
      </w:r>
    </w:p>
    <w:p w:rsidR="00890548" w:rsidRDefault="00890548" w:rsidP="005666A7">
      <w:pPr>
        <w:ind w:firstLine="720"/>
      </w:pPr>
      <w:r>
        <w:t>Program:-</w:t>
      </w:r>
    </w:p>
    <w:p w:rsidR="00890548" w:rsidRDefault="00890548" w:rsidP="005666A7">
      <w:pPr>
        <w:ind w:firstLine="720"/>
      </w:pPr>
      <w:r>
        <w:t>import java.util.Scanner;</w:t>
      </w:r>
    </w:p>
    <w:p w:rsidR="00890548" w:rsidRDefault="00890548" w:rsidP="005666A7">
      <w:pPr>
        <w:ind w:firstLine="720"/>
      </w:pPr>
      <w:r>
        <w:t>class intfltdbl</w:t>
      </w:r>
    </w:p>
    <w:p w:rsidR="00890548" w:rsidRDefault="00890548" w:rsidP="005666A7">
      <w:pPr>
        <w:ind w:firstLine="720"/>
      </w:pPr>
      <w:r>
        <w:t>{</w:t>
      </w:r>
    </w:p>
    <w:p w:rsidR="00890548" w:rsidRDefault="00890548" w:rsidP="005666A7">
      <w:pPr>
        <w:ind w:firstLine="720"/>
      </w:pPr>
      <w:r>
        <w:tab/>
        <w:t>public static void main(String argv[])</w:t>
      </w:r>
    </w:p>
    <w:p w:rsidR="00890548" w:rsidRDefault="00890548" w:rsidP="005666A7">
      <w:pPr>
        <w:ind w:firstLine="720"/>
      </w:pPr>
      <w:r>
        <w:t xml:space="preserve">    </w:t>
      </w:r>
      <w:r>
        <w:tab/>
        <w:t>{</w:t>
      </w:r>
    </w:p>
    <w:p w:rsidR="00890548" w:rsidRDefault="00890548" w:rsidP="005666A7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5666A7">
      <w:pPr>
        <w:ind w:firstLine="720"/>
      </w:pPr>
      <w:r>
        <w:tab/>
      </w:r>
      <w:r>
        <w:tab/>
        <w:t>int intNumber=0;</w:t>
      </w:r>
    </w:p>
    <w:p w:rsidR="00890548" w:rsidRDefault="00890548" w:rsidP="005666A7">
      <w:pPr>
        <w:ind w:firstLine="720"/>
      </w:pPr>
      <w:r>
        <w:tab/>
      </w:r>
      <w:r>
        <w:tab/>
        <w:t>float floatNumber=0.0f;</w:t>
      </w:r>
    </w:p>
    <w:p w:rsidR="00890548" w:rsidRDefault="00890548" w:rsidP="005666A7">
      <w:pPr>
        <w:ind w:firstLine="720"/>
      </w:pPr>
      <w:r>
        <w:tab/>
      </w:r>
      <w:r>
        <w:tab/>
        <w:t>double doubleNumber=0.0;</w:t>
      </w:r>
    </w:p>
    <w:p w:rsidR="00890548" w:rsidRDefault="00890548" w:rsidP="005666A7">
      <w:pPr>
        <w:ind w:firstLine="720"/>
      </w:pPr>
      <w:r>
        <w:tab/>
      </w:r>
      <w:r>
        <w:tab/>
        <w:t>System.out.print("Enter Integer Value: ");</w:t>
      </w:r>
    </w:p>
    <w:p w:rsidR="00890548" w:rsidRDefault="00890548" w:rsidP="005666A7">
      <w:pPr>
        <w:ind w:firstLine="720"/>
      </w:pPr>
      <w:r>
        <w:tab/>
      </w:r>
      <w:r>
        <w:tab/>
        <w:t>intNumber=in.nextInt();</w:t>
      </w:r>
    </w:p>
    <w:p w:rsidR="00890548" w:rsidRDefault="00890548" w:rsidP="005666A7">
      <w:pPr>
        <w:ind w:firstLine="720"/>
      </w:pPr>
      <w:r>
        <w:tab/>
      </w:r>
      <w:r>
        <w:tab/>
        <w:t>System.out.print("Enter Float Value: ");</w:t>
      </w:r>
    </w:p>
    <w:p w:rsidR="00890548" w:rsidRDefault="00890548" w:rsidP="005666A7">
      <w:pPr>
        <w:ind w:firstLine="720"/>
      </w:pPr>
      <w:r>
        <w:tab/>
      </w:r>
      <w:r>
        <w:tab/>
        <w:t>floatNumber=in.nextFloat();</w:t>
      </w:r>
    </w:p>
    <w:p w:rsidR="00890548" w:rsidRDefault="00890548" w:rsidP="005666A7">
      <w:pPr>
        <w:ind w:firstLine="720"/>
      </w:pPr>
      <w:r>
        <w:tab/>
      </w:r>
      <w:r>
        <w:tab/>
        <w:t>System.out.print("Enter Double Value: ");</w:t>
      </w:r>
    </w:p>
    <w:p w:rsidR="00890548" w:rsidRDefault="00890548" w:rsidP="005666A7">
      <w:pPr>
        <w:ind w:firstLine="720"/>
      </w:pPr>
      <w:r>
        <w:tab/>
      </w:r>
      <w:r>
        <w:tab/>
        <w:t>doubleNumber=in.nextDouble();</w:t>
      </w:r>
      <w:r>
        <w:tab/>
      </w:r>
      <w:r>
        <w:tab/>
      </w:r>
      <w:r>
        <w:tab/>
      </w:r>
    </w:p>
    <w:p w:rsidR="00890548" w:rsidRDefault="00890548" w:rsidP="005666A7">
      <w:pPr>
        <w:ind w:firstLine="720"/>
      </w:pPr>
      <w:r>
        <w:t xml:space="preserve">        </w:t>
      </w:r>
      <w:r>
        <w:tab/>
      </w:r>
      <w:r>
        <w:tab/>
        <w:t>System.out.println("intNumber = "+intNumber);</w:t>
      </w:r>
    </w:p>
    <w:p w:rsidR="00890548" w:rsidRDefault="00890548" w:rsidP="005666A7">
      <w:pPr>
        <w:ind w:firstLine="720"/>
      </w:pPr>
      <w:r>
        <w:tab/>
      </w:r>
      <w:r>
        <w:tab/>
        <w:t>System.out.println("floatNumber = "+floatNumber);</w:t>
      </w:r>
      <w:r>
        <w:tab/>
      </w:r>
    </w:p>
    <w:p w:rsidR="00890548" w:rsidRDefault="00890548" w:rsidP="005666A7">
      <w:pPr>
        <w:ind w:firstLine="720"/>
      </w:pPr>
      <w:r>
        <w:tab/>
      </w:r>
      <w:r>
        <w:tab/>
        <w:t>System.out.println("doubleNumber = "+doubleNumber);</w:t>
      </w:r>
      <w:r>
        <w:tab/>
      </w:r>
    </w:p>
    <w:p w:rsidR="00890548" w:rsidRDefault="00890548" w:rsidP="005666A7">
      <w:pPr>
        <w:ind w:firstLine="720"/>
      </w:pPr>
      <w:r>
        <w:tab/>
        <w:t>}</w:t>
      </w:r>
    </w:p>
    <w:p w:rsidR="00890548" w:rsidRDefault="00890548" w:rsidP="005666A7">
      <w:pPr>
        <w:ind w:firstLine="720"/>
      </w:pPr>
      <w:r>
        <w:t>}</w:t>
      </w: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  <w:r>
        <w:t>Output:-</w:t>
      </w: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  <w:r w:rsidRPr="005C4B89">
        <w:rPr>
          <w:noProof/>
        </w:rPr>
        <w:pict>
          <v:shape id="Picture 15" o:spid="_x0000_i1034" type="#_x0000_t75" style="width:462pt;height:236.25pt;visibility:visible">
            <v:imagedata r:id="rId16" o:title=""/>
          </v:shape>
        </w:pict>
      </w: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5666A7">
      <w:pPr>
        <w:ind w:firstLine="720"/>
      </w:pPr>
    </w:p>
    <w:p w:rsidR="00890548" w:rsidRDefault="00890548" w:rsidP="003958D8">
      <w:pPr>
        <w:pStyle w:val="ListParagraph"/>
        <w:numPr>
          <w:ilvl w:val="0"/>
          <w:numId w:val="1"/>
        </w:numPr>
      </w:pPr>
      <w:r>
        <w:t>Write a program that will demonstrate arithmetic operations performed with int,float and double values given by user</w:t>
      </w:r>
    </w:p>
    <w:p w:rsidR="00890548" w:rsidRDefault="00890548" w:rsidP="003958D8">
      <w:pPr>
        <w:ind w:firstLine="720"/>
      </w:pPr>
      <w:r>
        <w:t>Program:-</w:t>
      </w:r>
    </w:p>
    <w:p w:rsidR="00890548" w:rsidRDefault="00890548" w:rsidP="003958D8">
      <w:pPr>
        <w:ind w:firstLine="720"/>
      </w:pPr>
      <w:r>
        <w:t>import java.util.Scanner;</w:t>
      </w:r>
    </w:p>
    <w:p w:rsidR="00890548" w:rsidRDefault="00890548" w:rsidP="003958D8">
      <w:pPr>
        <w:ind w:firstLine="720"/>
      </w:pPr>
      <w:r>
        <w:t>class intfltdblArth</w:t>
      </w:r>
    </w:p>
    <w:p w:rsidR="00890548" w:rsidRDefault="00890548" w:rsidP="003958D8">
      <w:pPr>
        <w:ind w:firstLine="720"/>
      </w:pPr>
      <w:r>
        <w:t>{</w:t>
      </w:r>
    </w:p>
    <w:p w:rsidR="00890548" w:rsidRDefault="00890548" w:rsidP="003958D8">
      <w:pPr>
        <w:ind w:firstLine="720"/>
      </w:pPr>
      <w:r>
        <w:tab/>
        <w:t>public static void main(String argv[])</w:t>
      </w:r>
    </w:p>
    <w:p w:rsidR="00890548" w:rsidRDefault="00890548" w:rsidP="003958D8">
      <w:pPr>
        <w:ind w:firstLine="720"/>
      </w:pPr>
      <w:r>
        <w:t xml:space="preserve">    </w:t>
      </w:r>
      <w:r>
        <w:tab/>
        <w:t>{</w:t>
      </w:r>
    </w:p>
    <w:p w:rsidR="00890548" w:rsidRDefault="00890548" w:rsidP="003958D8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3958D8">
      <w:pPr>
        <w:ind w:firstLine="720"/>
      </w:pPr>
      <w:r>
        <w:tab/>
      </w:r>
      <w:r>
        <w:tab/>
        <w:t>int resulti=0,intNumber1=0,intNumber2=0;</w:t>
      </w:r>
    </w:p>
    <w:p w:rsidR="00890548" w:rsidRDefault="00890548" w:rsidP="003958D8">
      <w:pPr>
        <w:ind w:firstLine="720"/>
      </w:pPr>
      <w:r>
        <w:tab/>
      </w:r>
      <w:r>
        <w:tab/>
        <w:t>float resultf=0.0f,floatNumber1=0.0f,floatNumber2=0.0f;</w:t>
      </w:r>
    </w:p>
    <w:p w:rsidR="00890548" w:rsidRDefault="00890548" w:rsidP="003958D8">
      <w:pPr>
        <w:ind w:firstLine="720"/>
      </w:pPr>
      <w:r>
        <w:tab/>
      </w:r>
      <w:r>
        <w:tab/>
        <w:t>double resultd=0.0,doubleNumber1=0.0,doubleNumber2=0.0;</w:t>
      </w:r>
    </w:p>
    <w:p w:rsidR="00890548" w:rsidRDefault="00890548" w:rsidP="003958D8">
      <w:pPr>
        <w:ind w:firstLine="720"/>
      </w:pPr>
      <w:r>
        <w:tab/>
      </w:r>
      <w:r>
        <w:tab/>
        <w:t>System.out.print("Integer\nEnter Number 1: ");</w:t>
      </w:r>
    </w:p>
    <w:p w:rsidR="00890548" w:rsidRDefault="00890548" w:rsidP="003958D8">
      <w:pPr>
        <w:ind w:firstLine="720"/>
      </w:pPr>
      <w:r>
        <w:tab/>
      </w:r>
      <w:r>
        <w:tab/>
        <w:t>intNumber1=in.nextInt();</w:t>
      </w:r>
    </w:p>
    <w:p w:rsidR="00890548" w:rsidRDefault="00890548" w:rsidP="003958D8">
      <w:pPr>
        <w:ind w:firstLine="720"/>
      </w:pPr>
      <w:r>
        <w:tab/>
      </w:r>
      <w:r>
        <w:tab/>
        <w:t>System.out.print("Enter Number 2: ");</w:t>
      </w:r>
    </w:p>
    <w:p w:rsidR="00890548" w:rsidRDefault="00890548" w:rsidP="003958D8">
      <w:pPr>
        <w:ind w:firstLine="720"/>
      </w:pPr>
      <w:r>
        <w:tab/>
      </w:r>
      <w:r>
        <w:tab/>
        <w:t>intNumber2=in.nextInt();</w:t>
      </w:r>
    </w:p>
    <w:p w:rsidR="00890548" w:rsidRDefault="00890548" w:rsidP="003958D8">
      <w:pPr>
        <w:ind w:firstLine="720"/>
      </w:pPr>
      <w:r>
        <w:tab/>
      </w:r>
      <w:r>
        <w:tab/>
        <w:t>System.out.print("Float\nEnter Number 1: ");</w:t>
      </w:r>
    </w:p>
    <w:p w:rsidR="00890548" w:rsidRDefault="00890548" w:rsidP="003958D8">
      <w:pPr>
        <w:ind w:firstLine="720"/>
      </w:pPr>
      <w:r>
        <w:tab/>
      </w:r>
      <w:r>
        <w:tab/>
        <w:t>floatNumber1=in.nextFloat();</w:t>
      </w:r>
    </w:p>
    <w:p w:rsidR="00890548" w:rsidRDefault="00890548" w:rsidP="003958D8">
      <w:pPr>
        <w:ind w:firstLine="720"/>
      </w:pPr>
      <w:r>
        <w:tab/>
      </w:r>
      <w:r>
        <w:tab/>
        <w:t>System.out.print("Enter Number 2: ");</w:t>
      </w:r>
    </w:p>
    <w:p w:rsidR="00890548" w:rsidRDefault="00890548" w:rsidP="003958D8">
      <w:pPr>
        <w:ind w:firstLine="720"/>
      </w:pPr>
      <w:r>
        <w:tab/>
      </w:r>
      <w:r>
        <w:tab/>
        <w:t>floatNumber2=in.nextFloat();</w:t>
      </w:r>
    </w:p>
    <w:p w:rsidR="00890548" w:rsidRDefault="00890548" w:rsidP="003958D8">
      <w:pPr>
        <w:ind w:firstLine="720"/>
      </w:pPr>
      <w:r>
        <w:tab/>
      </w:r>
      <w:r>
        <w:tab/>
        <w:t>System.out.print("Double\nEnter Number 1: ");</w:t>
      </w:r>
    </w:p>
    <w:p w:rsidR="00890548" w:rsidRDefault="00890548" w:rsidP="003958D8">
      <w:pPr>
        <w:ind w:firstLine="720"/>
      </w:pPr>
      <w:r>
        <w:tab/>
      </w:r>
      <w:r>
        <w:tab/>
        <w:t>doubleNumber1=in.nextDouble();</w:t>
      </w:r>
    </w:p>
    <w:p w:rsidR="00890548" w:rsidRDefault="00890548" w:rsidP="003958D8">
      <w:pPr>
        <w:ind w:firstLine="720"/>
      </w:pPr>
      <w:r>
        <w:tab/>
      </w:r>
      <w:r>
        <w:tab/>
        <w:t>System.out.print("Enter Number 2: ");</w:t>
      </w:r>
    </w:p>
    <w:p w:rsidR="00890548" w:rsidRDefault="00890548" w:rsidP="003958D8">
      <w:pPr>
        <w:ind w:firstLine="720"/>
      </w:pPr>
      <w:r>
        <w:tab/>
      </w:r>
      <w:r>
        <w:tab/>
        <w:t>doubleNumber2=in.nextDouble();</w:t>
      </w:r>
    </w:p>
    <w:p w:rsidR="00890548" w:rsidRDefault="00890548" w:rsidP="003958D8">
      <w:pPr>
        <w:ind w:firstLine="720"/>
      </w:pPr>
      <w:r>
        <w:tab/>
      </w:r>
      <w:r>
        <w:tab/>
      </w:r>
    </w:p>
    <w:p w:rsidR="00890548" w:rsidRDefault="00890548" w:rsidP="003958D8">
      <w:pPr>
        <w:ind w:firstLine="720"/>
      </w:pPr>
      <w:r>
        <w:tab/>
      </w:r>
      <w:r>
        <w:tab/>
        <w:t>resulti=intNumber1+intNumber2;</w:t>
      </w:r>
    </w:p>
    <w:p w:rsidR="00890548" w:rsidRDefault="00890548" w:rsidP="003958D8">
      <w:pPr>
        <w:ind w:left="2160"/>
      </w:pPr>
      <w:r>
        <w:t>System.out.println("Integer-------\n"+intNumber1+" + "+intNumber2+" = "+resulti);</w:t>
      </w:r>
    </w:p>
    <w:p w:rsidR="00890548" w:rsidRDefault="00890548" w:rsidP="003958D8">
      <w:pPr>
        <w:ind w:firstLine="720"/>
      </w:pPr>
      <w:r>
        <w:tab/>
      </w:r>
      <w:r>
        <w:tab/>
        <w:t>resulti=intNumber1-intNumber2;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System.out.println(intNumber1+" - "+intNumber2+" = "+resulti);</w:t>
      </w:r>
    </w:p>
    <w:p w:rsidR="00890548" w:rsidRDefault="00890548" w:rsidP="003958D8">
      <w:pPr>
        <w:ind w:firstLine="720"/>
      </w:pPr>
      <w:r>
        <w:tab/>
      </w:r>
      <w:r>
        <w:tab/>
        <w:t>resulti=intNumber1*intNumber2;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System.out.println(intNumber1+" * "+intNumber2+" = "+resulti);</w:t>
      </w:r>
    </w:p>
    <w:p w:rsidR="00890548" w:rsidRDefault="00890548" w:rsidP="003958D8">
      <w:pPr>
        <w:ind w:firstLine="720"/>
      </w:pPr>
      <w:r>
        <w:tab/>
      </w:r>
      <w:r>
        <w:tab/>
        <w:t>resulti=intNumber1/intNumber2;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System.out.println(intNumber1+" / "+intNumber2+" = "+resulti);</w:t>
      </w:r>
    </w:p>
    <w:p w:rsidR="00890548" w:rsidRDefault="00890548" w:rsidP="003958D8">
      <w:pPr>
        <w:ind w:firstLine="720"/>
      </w:pPr>
      <w:r>
        <w:tab/>
      </w:r>
      <w:r>
        <w:tab/>
      </w:r>
    </w:p>
    <w:p w:rsidR="00890548" w:rsidRDefault="00890548" w:rsidP="003958D8">
      <w:pPr>
        <w:ind w:firstLine="720"/>
      </w:pPr>
      <w:r>
        <w:tab/>
      </w:r>
      <w:r>
        <w:tab/>
        <w:t>resultf=floatNumber1+floatNumber2;</w:t>
      </w:r>
    </w:p>
    <w:p w:rsidR="00890548" w:rsidRDefault="00890548" w:rsidP="003958D8">
      <w:pPr>
        <w:ind w:left="2160"/>
      </w:pPr>
      <w:r>
        <w:t>System.out.println("Float-------\n"+floatNumber1+" + "+floatNumber2+" = "+resultf);</w:t>
      </w:r>
    </w:p>
    <w:p w:rsidR="00890548" w:rsidRDefault="00890548" w:rsidP="003958D8">
      <w:pPr>
        <w:ind w:firstLine="720"/>
      </w:pPr>
      <w:r>
        <w:tab/>
      </w:r>
      <w:r>
        <w:tab/>
        <w:t>resultf=floatNumber1-floatNumber2;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System.out.println(floatNumber1+" - "+floatNumber2+" = "+resultf);</w:t>
      </w:r>
    </w:p>
    <w:p w:rsidR="00890548" w:rsidRDefault="00890548" w:rsidP="003958D8">
      <w:pPr>
        <w:ind w:firstLine="720"/>
      </w:pPr>
      <w:r>
        <w:tab/>
      </w:r>
      <w:r>
        <w:tab/>
        <w:t>resultf=floatNumber1*floatNumber2;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System.out.println(floatNumber1+" * "+floatNumber2+" = "+resultf);</w:t>
      </w:r>
    </w:p>
    <w:p w:rsidR="00890548" w:rsidRDefault="00890548" w:rsidP="003958D8">
      <w:pPr>
        <w:ind w:firstLine="720"/>
      </w:pPr>
      <w:r>
        <w:tab/>
      </w:r>
      <w:r>
        <w:tab/>
        <w:t>resultf=floatNumber1/floatNumber2;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System.out.println(floatNumber1+" / "+floatNumber2+" = "+resultf);</w:t>
      </w:r>
    </w:p>
    <w:p w:rsidR="00890548" w:rsidRDefault="00890548" w:rsidP="003958D8">
      <w:pPr>
        <w:ind w:firstLine="720"/>
      </w:pPr>
      <w:r>
        <w:tab/>
      </w:r>
      <w:r>
        <w:tab/>
      </w:r>
    </w:p>
    <w:p w:rsidR="00890548" w:rsidRDefault="00890548" w:rsidP="003958D8">
      <w:pPr>
        <w:ind w:firstLine="720"/>
      </w:pPr>
      <w:r>
        <w:tab/>
      </w:r>
      <w:r>
        <w:tab/>
        <w:t>resultd=doubleNumber1+doubleNumber2;</w:t>
      </w:r>
    </w:p>
    <w:p w:rsidR="00890548" w:rsidRDefault="00890548" w:rsidP="003958D8">
      <w:pPr>
        <w:ind w:left="2160"/>
      </w:pPr>
      <w:r>
        <w:t>System.out.println("Double-------\n"+doubleNumber1+" + "+doubleNumber2+" = "+resultd);</w:t>
      </w:r>
    </w:p>
    <w:p w:rsidR="00890548" w:rsidRDefault="00890548" w:rsidP="003958D8">
      <w:pPr>
        <w:ind w:firstLine="720"/>
      </w:pPr>
      <w:r>
        <w:tab/>
      </w:r>
      <w:r>
        <w:tab/>
        <w:t>resultd=doubleNumber1-doubleNumber2;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System.out.println(doubleNumber1+" - "+doubleNumber2+" = "+resultd);</w:t>
      </w:r>
    </w:p>
    <w:p w:rsidR="00890548" w:rsidRDefault="00890548" w:rsidP="003958D8">
      <w:pPr>
        <w:ind w:firstLine="720"/>
      </w:pPr>
      <w:r>
        <w:tab/>
      </w:r>
      <w:r>
        <w:tab/>
        <w:t>resultd=doubleNumber1*doubleNumber2;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System.out.println(doubleNumber1+" * "+doubleNumber2+" = "+resultd);</w:t>
      </w:r>
    </w:p>
    <w:p w:rsidR="00890548" w:rsidRDefault="00890548" w:rsidP="003958D8">
      <w:pPr>
        <w:ind w:firstLine="720"/>
      </w:pPr>
      <w:r>
        <w:tab/>
      </w:r>
      <w:r>
        <w:tab/>
        <w:t>resultd=doubleNumber1/doubleNumber2;</w:t>
      </w:r>
    </w:p>
    <w:p w:rsidR="00890548" w:rsidRDefault="00890548" w:rsidP="003958D8">
      <w:pPr>
        <w:ind w:firstLine="720"/>
      </w:pPr>
      <w:r>
        <w:tab/>
      </w:r>
      <w:r>
        <w:tab/>
        <w:t>System.out.println(doubleNumber1+" / "+doubleNumber2+" = "+resultd);</w:t>
      </w:r>
    </w:p>
    <w:p w:rsidR="00890548" w:rsidRDefault="00890548" w:rsidP="003958D8">
      <w:pPr>
        <w:ind w:firstLine="720"/>
      </w:pPr>
      <w:r>
        <w:tab/>
        <w:t>}</w:t>
      </w:r>
    </w:p>
    <w:p w:rsidR="00890548" w:rsidRDefault="00890548" w:rsidP="003958D8">
      <w:pPr>
        <w:ind w:firstLine="720"/>
      </w:pPr>
      <w:r>
        <w:t>}</w:t>
      </w: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  <w:r>
        <w:t>Output:-</w:t>
      </w: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  <w:r w:rsidRPr="005C4B89">
        <w:rPr>
          <w:noProof/>
        </w:rPr>
        <w:pict>
          <v:shape id="Picture 16" o:spid="_x0000_i1035" type="#_x0000_t75" style="width:478.5pt;height:342pt;visibility:visible">
            <v:imagedata r:id="rId17" o:title=""/>
          </v:shape>
        </w:pict>
      </w: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3958D8">
      <w:pPr>
        <w:ind w:firstLine="720"/>
      </w:pPr>
    </w:p>
    <w:p w:rsidR="00890548" w:rsidRDefault="00890548" w:rsidP="002053A7">
      <w:pPr>
        <w:pStyle w:val="ListParagraph"/>
        <w:numPr>
          <w:ilvl w:val="0"/>
          <w:numId w:val="1"/>
        </w:numPr>
      </w:pPr>
      <w:r>
        <w:t>Write a program to demonstrate the Mixed mode arithmetic operation performed inJAVA</w:t>
      </w:r>
    </w:p>
    <w:p w:rsidR="00890548" w:rsidRDefault="00890548" w:rsidP="002053A7">
      <w:pPr>
        <w:ind w:firstLine="720"/>
      </w:pPr>
      <w:r>
        <w:t>Program:-</w:t>
      </w:r>
    </w:p>
    <w:p w:rsidR="00890548" w:rsidRDefault="00890548" w:rsidP="002053A7">
      <w:pPr>
        <w:ind w:firstLine="720"/>
      </w:pPr>
      <w:r>
        <w:t>import java.util.Scanner;</w:t>
      </w:r>
    </w:p>
    <w:p w:rsidR="00890548" w:rsidRDefault="00890548" w:rsidP="002053A7">
      <w:pPr>
        <w:ind w:firstLine="720"/>
      </w:pPr>
      <w:r>
        <w:t>class mixdArth</w:t>
      </w:r>
    </w:p>
    <w:p w:rsidR="00890548" w:rsidRDefault="00890548" w:rsidP="002053A7">
      <w:pPr>
        <w:ind w:firstLine="720"/>
      </w:pPr>
      <w:r>
        <w:t>{</w:t>
      </w:r>
    </w:p>
    <w:p w:rsidR="00890548" w:rsidRDefault="00890548" w:rsidP="002053A7">
      <w:pPr>
        <w:ind w:firstLine="720"/>
      </w:pPr>
      <w:r>
        <w:tab/>
        <w:t>public static void main(String argv[])</w:t>
      </w:r>
    </w:p>
    <w:p w:rsidR="00890548" w:rsidRDefault="00890548" w:rsidP="002053A7">
      <w:pPr>
        <w:ind w:firstLine="720"/>
      </w:pPr>
      <w:r>
        <w:t xml:space="preserve">    </w:t>
      </w:r>
      <w:r>
        <w:tab/>
        <w:t>{</w:t>
      </w:r>
    </w:p>
    <w:p w:rsidR="00890548" w:rsidRDefault="00890548" w:rsidP="002053A7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2053A7">
      <w:pPr>
        <w:ind w:firstLine="720"/>
      </w:pPr>
      <w:r>
        <w:tab/>
      </w:r>
      <w:r>
        <w:tab/>
        <w:t>int intNumber=0;</w:t>
      </w:r>
    </w:p>
    <w:p w:rsidR="00890548" w:rsidRDefault="00890548" w:rsidP="002053A7">
      <w:pPr>
        <w:ind w:firstLine="720"/>
      </w:pPr>
      <w:r>
        <w:tab/>
      </w:r>
      <w:r>
        <w:tab/>
        <w:t>float floatNumber=0.0f;</w:t>
      </w:r>
    </w:p>
    <w:p w:rsidR="00890548" w:rsidRDefault="00890548" w:rsidP="002053A7">
      <w:pPr>
        <w:ind w:firstLine="720"/>
      </w:pPr>
      <w:r>
        <w:tab/>
      </w:r>
      <w:r>
        <w:tab/>
        <w:t>System.out.print("Enter Integer Value: ");</w:t>
      </w:r>
    </w:p>
    <w:p w:rsidR="00890548" w:rsidRDefault="00890548" w:rsidP="002053A7">
      <w:pPr>
        <w:ind w:firstLine="720"/>
      </w:pPr>
      <w:r>
        <w:tab/>
      </w:r>
      <w:r>
        <w:tab/>
        <w:t>intNumber=in.nextInt();</w:t>
      </w:r>
    </w:p>
    <w:p w:rsidR="00890548" w:rsidRDefault="00890548" w:rsidP="002053A7">
      <w:pPr>
        <w:ind w:firstLine="720"/>
      </w:pPr>
      <w:r>
        <w:tab/>
      </w:r>
      <w:r>
        <w:tab/>
        <w:t>System.out.print("Enter Float Value: ");</w:t>
      </w:r>
    </w:p>
    <w:p w:rsidR="00890548" w:rsidRDefault="00890548" w:rsidP="002053A7">
      <w:pPr>
        <w:ind w:firstLine="720"/>
      </w:pPr>
      <w:r>
        <w:tab/>
      </w:r>
      <w:r>
        <w:tab/>
        <w:t>floatNumber=in.nextFloat();</w:t>
      </w:r>
    </w:p>
    <w:p w:rsidR="00890548" w:rsidRDefault="00890548" w:rsidP="002053A7">
      <w:pPr>
        <w:ind w:left="2160"/>
      </w:pPr>
      <w:r>
        <w:t>System.out.println("Mixed Mode Arithmetic\n"+intNumber+" * "+floatNumber+" = "+(intNumber*floatNumber)+"\n"+intNumber+" / "+floatNumber+" = "+(intNumber/floatNumber));</w:t>
      </w:r>
    </w:p>
    <w:p w:rsidR="00890548" w:rsidRDefault="00890548" w:rsidP="002053A7">
      <w:pPr>
        <w:ind w:firstLine="720"/>
      </w:pPr>
      <w:r>
        <w:tab/>
        <w:t>}</w:t>
      </w:r>
    </w:p>
    <w:p w:rsidR="00890548" w:rsidRDefault="00890548" w:rsidP="002053A7">
      <w:pPr>
        <w:ind w:firstLine="720"/>
      </w:pPr>
      <w:r>
        <w:t>}</w:t>
      </w:r>
    </w:p>
    <w:p w:rsidR="00890548" w:rsidRDefault="00890548" w:rsidP="002053A7">
      <w:pPr>
        <w:ind w:firstLine="720"/>
      </w:pPr>
    </w:p>
    <w:p w:rsidR="00890548" w:rsidRDefault="00890548" w:rsidP="002053A7">
      <w:pPr>
        <w:ind w:firstLine="720"/>
      </w:pPr>
      <w:r>
        <w:t>Output:-</w:t>
      </w:r>
    </w:p>
    <w:p w:rsidR="00890548" w:rsidRDefault="00890548" w:rsidP="002053A7">
      <w:pPr>
        <w:ind w:firstLine="720"/>
      </w:pPr>
      <w:r w:rsidRPr="005C4B89">
        <w:rPr>
          <w:noProof/>
        </w:rPr>
        <w:pict>
          <v:shape id="Picture 17" o:spid="_x0000_i1036" type="#_x0000_t75" style="width:478.5pt;height:235.5pt;visibility:visible">
            <v:imagedata r:id="rId18" o:title=""/>
          </v:shape>
        </w:pict>
      </w:r>
    </w:p>
    <w:p w:rsidR="00890548" w:rsidRDefault="00890548" w:rsidP="00596639">
      <w:pPr>
        <w:pStyle w:val="ListParagraph"/>
        <w:numPr>
          <w:ilvl w:val="0"/>
          <w:numId w:val="1"/>
        </w:numPr>
      </w:pPr>
      <w:r>
        <w:t>Write a program to demonstrate pre-increment and post-increment operation with an integer.Also perform decrement operation in the same way</w:t>
      </w:r>
    </w:p>
    <w:p w:rsidR="00890548" w:rsidRDefault="00890548" w:rsidP="00596639">
      <w:pPr>
        <w:ind w:firstLine="720"/>
      </w:pPr>
      <w:r>
        <w:t>Program:-</w:t>
      </w:r>
    </w:p>
    <w:p w:rsidR="00890548" w:rsidRDefault="00890548" w:rsidP="00596639">
      <w:pPr>
        <w:ind w:firstLine="720"/>
      </w:pPr>
      <w:r>
        <w:t>class postpreInDe</w:t>
      </w:r>
    </w:p>
    <w:p w:rsidR="00890548" w:rsidRDefault="00890548" w:rsidP="00596639">
      <w:pPr>
        <w:ind w:firstLine="720"/>
      </w:pPr>
      <w:r>
        <w:t>{</w:t>
      </w:r>
    </w:p>
    <w:p w:rsidR="00890548" w:rsidRDefault="00890548" w:rsidP="00596639">
      <w:pPr>
        <w:ind w:firstLine="720"/>
      </w:pPr>
      <w:r>
        <w:tab/>
        <w:t>public static void main(String argv[])</w:t>
      </w:r>
    </w:p>
    <w:p w:rsidR="00890548" w:rsidRDefault="00890548" w:rsidP="00596639">
      <w:pPr>
        <w:ind w:firstLine="720"/>
      </w:pPr>
      <w:r>
        <w:t xml:space="preserve">    </w:t>
      </w:r>
      <w:r>
        <w:tab/>
        <w:t>{</w:t>
      </w:r>
    </w:p>
    <w:p w:rsidR="00890548" w:rsidRDefault="00890548" w:rsidP="00596639">
      <w:pPr>
        <w:ind w:firstLine="720"/>
      </w:pPr>
      <w:r>
        <w:tab/>
      </w:r>
      <w:r>
        <w:tab/>
        <w:t>int intNumber;</w:t>
      </w:r>
    </w:p>
    <w:p w:rsidR="00890548" w:rsidRDefault="00890548" w:rsidP="00596639">
      <w:pPr>
        <w:ind w:firstLine="720"/>
      </w:pPr>
      <w:r>
        <w:tab/>
      </w:r>
      <w:r>
        <w:tab/>
        <w:t>intNumber=198236;</w:t>
      </w:r>
    </w:p>
    <w:p w:rsidR="00890548" w:rsidRDefault="00890548" w:rsidP="00596639">
      <w:pPr>
        <w:ind w:left="2160"/>
      </w:pPr>
      <w:r>
        <w:t>System.out.println("Before Post-Increment --- "+intNumber+"\nAfter Post-Increment --- "+(intNumber++));</w:t>
      </w:r>
    </w:p>
    <w:p w:rsidR="00890548" w:rsidRDefault="00890548" w:rsidP="00596639">
      <w:pPr>
        <w:ind w:left="2160"/>
      </w:pPr>
      <w:r>
        <w:t>System.out.println("Before Pre-Increment --- "+intNumber+"\nAfter Pre-Increment --- "+(++intNumber));</w:t>
      </w:r>
    </w:p>
    <w:p w:rsidR="00890548" w:rsidRDefault="00890548" w:rsidP="00596639">
      <w:pPr>
        <w:ind w:firstLine="720"/>
      </w:pPr>
      <w:r>
        <w:tab/>
      </w:r>
      <w:r>
        <w:tab/>
        <w:t>intNumber=937464;</w:t>
      </w:r>
    </w:p>
    <w:p w:rsidR="00890548" w:rsidRDefault="00890548" w:rsidP="00596639">
      <w:pPr>
        <w:ind w:left="2160"/>
      </w:pPr>
      <w:r>
        <w:t>System.out.println("Before Post-Decrement --- "+intNumber+"\nAfter Post_Decrement ---"+(intNumber--));</w:t>
      </w:r>
    </w:p>
    <w:p w:rsidR="00890548" w:rsidRDefault="00890548" w:rsidP="00596639">
      <w:pPr>
        <w:ind w:left="2160"/>
      </w:pPr>
      <w:r>
        <w:t>System.out.println("Before Pre-Decrement --- "+intNumber+"\nAfter Pre_Decrement ---"+(--intNumber));</w:t>
      </w:r>
    </w:p>
    <w:p w:rsidR="00890548" w:rsidRDefault="00890548" w:rsidP="00596639">
      <w:pPr>
        <w:ind w:firstLine="720"/>
      </w:pPr>
      <w:r>
        <w:tab/>
        <w:t>}</w:t>
      </w:r>
    </w:p>
    <w:p w:rsidR="00890548" w:rsidRDefault="00890548" w:rsidP="00596639">
      <w:pPr>
        <w:ind w:firstLine="720"/>
      </w:pPr>
      <w:r>
        <w:t>}</w:t>
      </w:r>
    </w:p>
    <w:p w:rsidR="00890548" w:rsidRDefault="00890548" w:rsidP="00596639">
      <w:pPr>
        <w:ind w:firstLine="720"/>
      </w:pPr>
    </w:p>
    <w:p w:rsidR="00890548" w:rsidRDefault="00890548" w:rsidP="00596639">
      <w:pPr>
        <w:ind w:firstLine="720"/>
      </w:pPr>
      <w:r>
        <w:t>Output:-</w:t>
      </w:r>
    </w:p>
    <w:p w:rsidR="00890548" w:rsidRDefault="00890548" w:rsidP="00596639">
      <w:pPr>
        <w:ind w:firstLine="720"/>
      </w:pPr>
      <w:r w:rsidRPr="005C4B89">
        <w:rPr>
          <w:noProof/>
        </w:rPr>
        <w:pict>
          <v:shape id="Picture 18" o:spid="_x0000_i1037" type="#_x0000_t75" style="width:479.25pt;height:237.75pt;visibility:visible">
            <v:imagedata r:id="rId19" o:title=""/>
          </v:shape>
        </w:pict>
      </w:r>
    </w:p>
    <w:p w:rsidR="00890548" w:rsidRDefault="00890548" w:rsidP="00AF38E2">
      <w:pPr>
        <w:pStyle w:val="ListParagraph"/>
        <w:numPr>
          <w:ilvl w:val="0"/>
          <w:numId w:val="1"/>
        </w:numPr>
      </w:pPr>
      <w:r>
        <w:t>Write a program to demonstrate the printing facility provided by JAVA(use of print,printf,println)</w:t>
      </w:r>
    </w:p>
    <w:p w:rsidR="00890548" w:rsidRDefault="00890548" w:rsidP="00AF38E2">
      <w:pPr>
        <w:ind w:firstLine="720"/>
      </w:pPr>
      <w:r>
        <w:t>Program:-</w:t>
      </w:r>
    </w:p>
    <w:p w:rsidR="00890548" w:rsidRDefault="00890548" w:rsidP="00AF38E2">
      <w:pPr>
        <w:ind w:firstLine="720"/>
      </w:pPr>
      <w:r>
        <w:t>class printing</w:t>
      </w:r>
    </w:p>
    <w:p w:rsidR="00890548" w:rsidRDefault="00890548" w:rsidP="00AF38E2">
      <w:pPr>
        <w:ind w:firstLine="720"/>
      </w:pPr>
      <w:r>
        <w:t>{</w:t>
      </w:r>
      <w:r>
        <w:tab/>
        <w:t>public static void main(String args[])</w:t>
      </w:r>
    </w:p>
    <w:p w:rsidR="00890548" w:rsidRDefault="00890548" w:rsidP="00AF38E2">
      <w:pPr>
        <w:ind w:firstLine="720"/>
      </w:pPr>
      <w:r>
        <w:tab/>
        <w:t>{</w:t>
      </w:r>
    </w:p>
    <w:p w:rsidR="00890548" w:rsidRDefault="00890548" w:rsidP="00AF38E2">
      <w:pPr>
        <w:ind w:firstLine="720"/>
      </w:pPr>
      <w:r>
        <w:tab/>
      </w:r>
      <w:r>
        <w:tab/>
        <w:t>System.out.println("----------This line is printed using PRINTLN-----------");</w:t>
      </w:r>
    </w:p>
    <w:p w:rsidR="00890548" w:rsidRDefault="00890548" w:rsidP="00AF38E2">
      <w:pPr>
        <w:ind w:left="2160"/>
      </w:pPr>
      <w:r>
        <w:t>System.out.print("****************This line is printed using PRINT***************");</w:t>
      </w:r>
    </w:p>
    <w:p w:rsidR="00890548" w:rsidRDefault="00890548" w:rsidP="00AF38E2">
      <w:pPr>
        <w:ind w:left="2160"/>
      </w:pPr>
      <w:r>
        <w:t>System.out.printf("===============This line is printed using PRINTF==============");</w:t>
      </w:r>
    </w:p>
    <w:p w:rsidR="00890548" w:rsidRDefault="00890548" w:rsidP="00AF38E2">
      <w:pPr>
        <w:ind w:firstLine="720"/>
      </w:pPr>
      <w:r>
        <w:tab/>
      </w:r>
      <w:r>
        <w:tab/>
        <w:t>System.out.println("----------This line is printed using 2nd PRINTLN-----------");</w:t>
      </w:r>
    </w:p>
    <w:p w:rsidR="00890548" w:rsidRDefault="00890548" w:rsidP="00AF38E2">
      <w:pPr>
        <w:ind w:firstLine="720"/>
      </w:pPr>
      <w:r>
        <w:tab/>
        <w:t>}</w:t>
      </w:r>
    </w:p>
    <w:p w:rsidR="00890548" w:rsidRDefault="00890548" w:rsidP="00AF38E2">
      <w:pPr>
        <w:ind w:firstLine="720"/>
      </w:pPr>
      <w:r>
        <w:t>}</w:t>
      </w: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  <w:r>
        <w:t>Output:-</w:t>
      </w: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  <w:r w:rsidRPr="005C4B89">
        <w:rPr>
          <w:noProof/>
        </w:rPr>
        <w:pict>
          <v:shape id="Picture 19" o:spid="_x0000_i1038" type="#_x0000_t75" style="width:475.5pt;height:235.5pt;visibility:visible">
            <v:imagedata r:id="rId20" o:title=""/>
          </v:shape>
        </w:pict>
      </w: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</w:p>
    <w:p w:rsidR="00890548" w:rsidRDefault="00890548" w:rsidP="00AF38E2">
      <w:pPr>
        <w:pStyle w:val="ListParagraph"/>
        <w:numPr>
          <w:ilvl w:val="0"/>
          <w:numId w:val="1"/>
        </w:numPr>
      </w:pPr>
      <w:r>
        <w:t>Write a program to demonstrate the working of relational operators and their evaluation as Boolean in JAVA</w:t>
      </w:r>
    </w:p>
    <w:p w:rsidR="00890548" w:rsidRDefault="00890548" w:rsidP="00AF38E2">
      <w:pPr>
        <w:ind w:firstLine="720"/>
      </w:pPr>
      <w:r>
        <w:t>Program:-</w:t>
      </w:r>
    </w:p>
    <w:p w:rsidR="00890548" w:rsidRDefault="00890548" w:rsidP="00AF38E2">
      <w:pPr>
        <w:ind w:firstLine="720"/>
      </w:pPr>
      <w:r>
        <w:t>class relationalOp</w:t>
      </w:r>
    </w:p>
    <w:p w:rsidR="00890548" w:rsidRDefault="00890548" w:rsidP="00AF38E2">
      <w:pPr>
        <w:ind w:firstLine="720"/>
      </w:pPr>
      <w:r>
        <w:t>{</w:t>
      </w:r>
    </w:p>
    <w:p w:rsidR="00890548" w:rsidRDefault="00890548" w:rsidP="00AF38E2">
      <w:pPr>
        <w:ind w:firstLine="720"/>
      </w:pPr>
      <w:r>
        <w:tab/>
        <w:t>public static void main(String args[])</w:t>
      </w:r>
    </w:p>
    <w:p w:rsidR="00890548" w:rsidRDefault="00890548" w:rsidP="00AF38E2">
      <w:pPr>
        <w:ind w:firstLine="720"/>
      </w:pPr>
      <w:r>
        <w:tab/>
        <w:t>{</w:t>
      </w:r>
    </w:p>
    <w:p w:rsidR="00890548" w:rsidRDefault="00890548" w:rsidP="00AF38E2">
      <w:pPr>
        <w:ind w:firstLine="720"/>
      </w:pPr>
      <w:r>
        <w:tab/>
      </w:r>
      <w:r>
        <w:tab/>
        <w:t>double a=19e199,b=48e150,c=19e199;</w:t>
      </w:r>
    </w:p>
    <w:p w:rsidR="00890548" w:rsidRDefault="00890548" w:rsidP="00AF38E2">
      <w:pPr>
        <w:ind w:firstLine="720"/>
      </w:pPr>
      <w:r>
        <w:tab/>
      </w:r>
      <w:r>
        <w:tab/>
        <w:t>System.out.println("a = "+a+"\nb = "+b+"\nc = "+c);</w:t>
      </w:r>
    </w:p>
    <w:p w:rsidR="00890548" w:rsidRDefault="00890548" w:rsidP="00AF38E2">
      <w:pPr>
        <w:ind w:firstLine="720"/>
      </w:pPr>
      <w:r>
        <w:tab/>
      </w:r>
      <w:r>
        <w:tab/>
        <w:t>System.out.println("a &lt; b = "+(a&lt;b));</w:t>
      </w:r>
    </w:p>
    <w:p w:rsidR="00890548" w:rsidRDefault="00890548" w:rsidP="00AF38E2">
      <w:pPr>
        <w:ind w:firstLine="720"/>
      </w:pPr>
      <w:r>
        <w:tab/>
      </w:r>
      <w:r>
        <w:tab/>
        <w:t>System.out.println("c &gt; b = "+(c&gt;b));</w:t>
      </w:r>
    </w:p>
    <w:p w:rsidR="00890548" w:rsidRDefault="00890548" w:rsidP="00AF38E2">
      <w:pPr>
        <w:ind w:firstLine="720"/>
      </w:pPr>
      <w:r>
        <w:tab/>
      </w:r>
      <w:r>
        <w:tab/>
        <w:t>System.out.println("a == c = "+(a==c));</w:t>
      </w:r>
    </w:p>
    <w:p w:rsidR="00890548" w:rsidRDefault="00890548" w:rsidP="00AF38E2">
      <w:pPr>
        <w:ind w:firstLine="720"/>
      </w:pPr>
      <w:r>
        <w:tab/>
      </w:r>
      <w:r>
        <w:tab/>
        <w:t>System.out.println("a &gt;= c = "+(a&gt;=c));</w:t>
      </w:r>
    </w:p>
    <w:p w:rsidR="00890548" w:rsidRDefault="00890548" w:rsidP="00AF38E2">
      <w:pPr>
        <w:ind w:firstLine="720"/>
      </w:pPr>
      <w:r>
        <w:tab/>
      </w:r>
      <w:r>
        <w:tab/>
        <w:t>System.out.println("a &lt;= b = "+(a&lt;=b));</w:t>
      </w:r>
    </w:p>
    <w:p w:rsidR="00890548" w:rsidRDefault="00890548" w:rsidP="00AF38E2">
      <w:pPr>
        <w:ind w:firstLine="720"/>
      </w:pPr>
      <w:r>
        <w:tab/>
      </w:r>
      <w:r>
        <w:tab/>
        <w:t>System.out.println("a != c = "+(a!=c));</w:t>
      </w:r>
    </w:p>
    <w:p w:rsidR="00890548" w:rsidRDefault="00890548" w:rsidP="00AF38E2">
      <w:pPr>
        <w:ind w:firstLine="720"/>
      </w:pPr>
      <w:r>
        <w:tab/>
        <w:t>}</w:t>
      </w:r>
    </w:p>
    <w:p w:rsidR="00890548" w:rsidRDefault="00890548" w:rsidP="00AF38E2">
      <w:pPr>
        <w:ind w:firstLine="720"/>
      </w:pPr>
      <w:r>
        <w:t>}</w:t>
      </w: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  <w:r>
        <w:t>Output:-</w:t>
      </w:r>
    </w:p>
    <w:p w:rsidR="00890548" w:rsidRDefault="00890548" w:rsidP="00AF38E2">
      <w:pPr>
        <w:ind w:firstLine="720"/>
      </w:pPr>
    </w:p>
    <w:p w:rsidR="00890548" w:rsidRDefault="00890548" w:rsidP="00AF38E2">
      <w:pPr>
        <w:ind w:firstLine="720"/>
      </w:pPr>
      <w:r w:rsidRPr="005C4B89">
        <w:rPr>
          <w:noProof/>
        </w:rPr>
        <w:pict>
          <v:shape id="Picture 20" o:spid="_x0000_i1039" type="#_x0000_t75" style="width:476.25pt;height:236.25pt;visibility:visible">
            <v:imagedata r:id="rId21" o:title=""/>
          </v:shape>
        </w:pict>
      </w:r>
    </w:p>
    <w:p w:rsidR="00890548" w:rsidRDefault="00890548" w:rsidP="00AF38E2">
      <w:pPr>
        <w:ind w:firstLine="720"/>
      </w:pPr>
    </w:p>
    <w:p w:rsidR="00890548" w:rsidRDefault="00890548" w:rsidP="00C10968">
      <w:pPr>
        <w:pStyle w:val="ListParagraph"/>
        <w:numPr>
          <w:ilvl w:val="0"/>
          <w:numId w:val="1"/>
        </w:numPr>
      </w:pPr>
      <w:r>
        <w:t xml:space="preserve">Write a program that will declare an integer type of array and display its values initialized at compiled time individually </w:t>
      </w:r>
    </w:p>
    <w:p w:rsidR="00890548" w:rsidRDefault="00890548" w:rsidP="00C10968">
      <w:pPr>
        <w:ind w:firstLine="720"/>
      </w:pPr>
      <w:r>
        <w:t>Program:-</w:t>
      </w:r>
    </w:p>
    <w:p w:rsidR="00890548" w:rsidRDefault="00890548" w:rsidP="00C10968">
      <w:pPr>
        <w:ind w:firstLine="720"/>
      </w:pPr>
      <w:r>
        <w:t>class runTimeArrIn</w:t>
      </w:r>
    </w:p>
    <w:p w:rsidR="00890548" w:rsidRDefault="00890548" w:rsidP="00C10968">
      <w:pPr>
        <w:ind w:firstLine="720"/>
      </w:pPr>
      <w:r>
        <w:t>{</w:t>
      </w:r>
    </w:p>
    <w:p w:rsidR="00890548" w:rsidRDefault="00890548" w:rsidP="00C10968">
      <w:pPr>
        <w:ind w:firstLine="720"/>
      </w:pPr>
      <w:r>
        <w:tab/>
        <w:t>public static void main(String argv[])</w:t>
      </w:r>
    </w:p>
    <w:p w:rsidR="00890548" w:rsidRDefault="00890548" w:rsidP="00C10968">
      <w:pPr>
        <w:ind w:left="720" w:firstLine="720"/>
      </w:pPr>
      <w:r>
        <w:t>{</w:t>
      </w:r>
    </w:p>
    <w:p w:rsidR="00890548" w:rsidRDefault="00890548" w:rsidP="00C10968">
      <w:pPr>
        <w:ind w:firstLine="720"/>
      </w:pPr>
      <w:r>
        <w:tab/>
      </w:r>
      <w:r>
        <w:tab/>
        <w:t>int []a = {3,1,4,1,5,9};</w:t>
      </w:r>
    </w:p>
    <w:p w:rsidR="00890548" w:rsidRDefault="00890548" w:rsidP="00C10968">
      <w:pPr>
        <w:ind w:firstLine="720"/>
      </w:pPr>
      <w:r>
        <w:tab/>
      </w:r>
      <w:r>
        <w:tab/>
        <w:t>int b[] = {78,98,63,25,54,49};</w:t>
      </w:r>
    </w:p>
    <w:p w:rsidR="00890548" w:rsidRDefault="00890548" w:rsidP="00C10968">
      <w:pPr>
        <w:ind w:firstLine="720"/>
      </w:pPr>
      <w:r>
        <w:tab/>
      </w:r>
      <w:r>
        <w:tab/>
        <w:t>System.out.println("\nUsing enhanced for loop feature");</w:t>
      </w:r>
    </w:p>
    <w:p w:rsidR="00890548" w:rsidRDefault="00890548" w:rsidP="00C10968">
      <w:pPr>
        <w:ind w:firstLine="720"/>
      </w:pPr>
      <w:r>
        <w:tab/>
      </w:r>
      <w:r>
        <w:tab/>
        <w:t>for(int i:a)</w:t>
      </w:r>
    </w:p>
    <w:p w:rsidR="00890548" w:rsidRDefault="00890548" w:rsidP="00C10968">
      <w:pPr>
        <w:ind w:firstLine="720"/>
      </w:pPr>
      <w:r>
        <w:tab/>
      </w:r>
      <w:r>
        <w:tab/>
      </w:r>
      <w:r>
        <w:tab/>
        <w:t>System.out.print(i+"\t");</w:t>
      </w:r>
    </w:p>
    <w:p w:rsidR="00890548" w:rsidRDefault="00890548" w:rsidP="00C10968">
      <w:pPr>
        <w:ind w:firstLine="720"/>
      </w:pPr>
      <w:r>
        <w:tab/>
      </w:r>
      <w:r>
        <w:tab/>
        <w:t>System.out.println("\nUsing .length feature");</w:t>
      </w:r>
    </w:p>
    <w:p w:rsidR="00890548" w:rsidRDefault="00890548" w:rsidP="00C10968">
      <w:pPr>
        <w:ind w:firstLine="720"/>
      </w:pPr>
      <w:r>
        <w:tab/>
      </w:r>
      <w:r>
        <w:tab/>
        <w:t>for(int i=0;i&lt;b.length;i++)</w:t>
      </w:r>
    </w:p>
    <w:p w:rsidR="00890548" w:rsidRDefault="00890548" w:rsidP="00C10968">
      <w:pPr>
        <w:ind w:firstLine="720"/>
      </w:pPr>
      <w:r>
        <w:tab/>
      </w:r>
      <w:r>
        <w:tab/>
      </w:r>
      <w:r>
        <w:tab/>
        <w:t>System.out.println("b["+i+"] = "+b[i]);</w:t>
      </w:r>
    </w:p>
    <w:p w:rsidR="00890548" w:rsidRDefault="00890548" w:rsidP="00C10968">
      <w:pPr>
        <w:ind w:firstLine="720"/>
      </w:pPr>
      <w:r>
        <w:tab/>
        <w:t>}</w:t>
      </w:r>
    </w:p>
    <w:p w:rsidR="00890548" w:rsidRDefault="00890548" w:rsidP="00C10968">
      <w:pPr>
        <w:ind w:firstLine="720"/>
      </w:pPr>
      <w:r>
        <w:t>}</w:t>
      </w:r>
    </w:p>
    <w:p w:rsidR="00890548" w:rsidRDefault="00890548" w:rsidP="00C10968">
      <w:pPr>
        <w:ind w:firstLine="720"/>
      </w:pPr>
    </w:p>
    <w:p w:rsidR="00890548" w:rsidRDefault="00890548" w:rsidP="00C10968">
      <w:pPr>
        <w:ind w:firstLine="720"/>
      </w:pPr>
      <w:r>
        <w:t>Output:-</w:t>
      </w:r>
    </w:p>
    <w:p w:rsidR="00890548" w:rsidRDefault="00890548" w:rsidP="00C10968">
      <w:pPr>
        <w:ind w:firstLine="720"/>
      </w:pPr>
    </w:p>
    <w:p w:rsidR="00890548" w:rsidRDefault="00890548" w:rsidP="00C10968">
      <w:pPr>
        <w:ind w:firstLine="720"/>
      </w:pPr>
      <w:r w:rsidRPr="005C4B89">
        <w:rPr>
          <w:noProof/>
        </w:rPr>
        <w:pict>
          <v:shape id="Picture 21" o:spid="_x0000_i1040" type="#_x0000_t75" style="width:480.75pt;height:237.75pt;visibility:visible">
            <v:imagedata r:id="rId22" o:title=""/>
          </v:shape>
        </w:pict>
      </w:r>
    </w:p>
    <w:p w:rsidR="00890548" w:rsidRDefault="00890548" w:rsidP="00C10968">
      <w:pPr>
        <w:ind w:firstLine="720"/>
      </w:pPr>
    </w:p>
    <w:p w:rsidR="00890548" w:rsidRDefault="00890548" w:rsidP="00207420">
      <w:pPr>
        <w:pStyle w:val="ListParagraph"/>
        <w:numPr>
          <w:ilvl w:val="0"/>
          <w:numId w:val="1"/>
        </w:numPr>
      </w:pPr>
      <w:r>
        <w:t>Write a program that will perform concatenation of two strings</w:t>
      </w:r>
    </w:p>
    <w:p w:rsidR="00890548" w:rsidRDefault="00890548" w:rsidP="00207420">
      <w:pPr>
        <w:ind w:firstLine="720"/>
      </w:pPr>
      <w:r>
        <w:t>Program:-</w:t>
      </w:r>
    </w:p>
    <w:p w:rsidR="00890548" w:rsidRDefault="00890548" w:rsidP="00207420">
      <w:pPr>
        <w:ind w:firstLine="720"/>
      </w:pPr>
      <w:r>
        <w:t>import java.io.DataInputStream;</w:t>
      </w:r>
    </w:p>
    <w:p w:rsidR="00890548" w:rsidRDefault="00890548" w:rsidP="00207420">
      <w:pPr>
        <w:ind w:firstLine="720"/>
      </w:pPr>
      <w:r>
        <w:t>class strCat</w:t>
      </w:r>
    </w:p>
    <w:p w:rsidR="00890548" w:rsidRDefault="00890548" w:rsidP="00207420">
      <w:pPr>
        <w:ind w:firstLine="720"/>
      </w:pPr>
      <w:r>
        <w:t>{</w:t>
      </w:r>
    </w:p>
    <w:p w:rsidR="00890548" w:rsidRDefault="00890548" w:rsidP="00207420">
      <w:pPr>
        <w:ind w:firstLine="720"/>
      </w:pPr>
      <w:r>
        <w:tab/>
        <w:t>public static void main(String argv[])</w:t>
      </w:r>
    </w:p>
    <w:p w:rsidR="00890548" w:rsidRDefault="00890548" w:rsidP="00207420">
      <w:pPr>
        <w:ind w:firstLine="720"/>
      </w:pPr>
      <w:r>
        <w:t xml:space="preserve">    </w:t>
      </w:r>
      <w:r>
        <w:tab/>
        <w:t>{</w:t>
      </w:r>
    </w:p>
    <w:p w:rsidR="00890548" w:rsidRDefault="00890548" w:rsidP="00207420">
      <w:pPr>
        <w:ind w:firstLine="720"/>
      </w:pPr>
      <w:r>
        <w:tab/>
      </w:r>
      <w:r>
        <w:tab/>
        <w:t>DataInputStream in = new DataInputStream(System.in);</w:t>
      </w:r>
    </w:p>
    <w:p w:rsidR="00890548" w:rsidRDefault="00890548" w:rsidP="00207420">
      <w:pPr>
        <w:ind w:firstLine="720"/>
      </w:pPr>
      <w:r>
        <w:tab/>
      </w:r>
      <w:r>
        <w:tab/>
        <w:t>String str1="",str2="";</w:t>
      </w:r>
    </w:p>
    <w:p w:rsidR="00890548" w:rsidRDefault="00890548" w:rsidP="00207420">
      <w:pPr>
        <w:ind w:firstLine="720"/>
      </w:pPr>
      <w:r>
        <w:tab/>
      </w:r>
      <w:r>
        <w:tab/>
        <w:t>try</w:t>
      </w:r>
    </w:p>
    <w:p w:rsidR="00890548" w:rsidRDefault="00890548" w:rsidP="00207420">
      <w:pPr>
        <w:ind w:firstLine="720"/>
      </w:pPr>
      <w:r>
        <w:tab/>
      </w:r>
      <w:r>
        <w:tab/>
        <w:t>{</w:t>
      </w:r>
    </w:p>
    <w:p w:rsidR="00890548" w:rsidRDefault="00890548" w:rsidP="00207420">
      <w:pPr>
        <w:ind w:firstLine="720"/>
      </w:pPr>
      <w:r>
        <w:tab/>
      </w:r>
      <w:r>
        <w:tab/>
      </w:r>
      <w:r>
        <w:tab/>
        <w:t>System.out.print("Enter a string1 : ");</w:t>
      </w:r>
    </w:p>
    <w:p w:rsidR="00890548" w:rsidRDefault="00890548" w:rsidP="00207420">
      <w:pPr>
        <w:ind w:firstLine="720"/>
      </w:pPr>
      <w:r>
        <w:tab/>
      </w:r>
      <w:r>
        <w:tab/>
      </w:r>
      <w:r>
        <w:tab/>
        <w:t>str1=in.readLine();</w:t>
      </w:r>
    </w:p>
    <w:p w:rsidR="00890548" w:rsidRDefault="00890548" w:rsidP="00207420">
      <w:pPr>
        <w:ind w:firstLine="720"/>
      </w:pPr>
      <w:r>
        <w:tab/>
      </w:r>
      <w:r>
        <w:tab/>
      </w:r>
      <w:r>
        <w:tab/>
        <w:t>System.out.print("Enter a string2 : ");</w:t>
      </w:r>
    </w:p>
    <w:p w:rsidR="00890548" w:rsidRDefault="00890548" w:rsidP="00207420">
      <w:pPr>
        <w:ind w:firstLine="720"/>
      </w:pPr>
      <w:r>
        <w:tab/>
      </w:r>
      <w:r>
        <w:tab/>
      </w:r>
      <w:r>
        <w:tab/>
        <w:t>str2=in.readLine();</w:t>
      </w:r>
    </w:p>
    <w:p w:rsidR="00890548" w:rsidRDefault="00890548" w:rsidP="00207420">
      <w:pPr>
        <w:ind w:firstLine="720"/>
      </w:pPr>
      <w:r>
        <w:tab/>
      </w:r>
      <w:r>
        <w:tab/>
        <w:t>}</w:t>
      </w:r>
    </w:p>
    <w:p w:rsidR="00890548" w:rsidRDefault="00890548" w:rsidP="00207420">
      <w:pPr>
        <w:ind w:firstLine="720"/>
      </w:pPr>
      <w:r>
        <w:tab/>
      </w:r>
      <w:r>
        <w:tab/>
        <w:t>catch(Exception E)</w:t>
      </w:r>
    </w:p>
    <w:p w:rsidR="00890548" w:rsidRDefault="00890548" w:rsidP="00207420">
      <w:pPr>
        <w:ind w:firstLine="720"/>
      </w:pPr>
      <w:r>
        <w:tab/>
      </w:r>
      <w:r>
        <w:tab/>
        <w:t>{</w:t>
      </w:r>
    </w:p>
    <w:p w:rsidR="00890548" w:rsidRDefault="00890548" w:rsidP="00207420">
      <w:pPr>
        <w:ind w:firstLine="720"/>
      </w:pPr>
      <w:r>
        <w:tab/>
      </w:r>
      <w:r>
        <w:tab/>
        <w:t>}</w:t>
      </w:r>
    </w:p>
    <w:p w:rsidR="00890548" w:rsidRDefault="00890548" w:rsidP="00207420">
      <w:pPr>
        <w:ind w:firstLine="720"/>
      </w:pPr>
      <w:r>
        <w:tab/>
      </w:r>
      <w:r>
        <w:tab/>
        <w:t>System.out.println("After concatenation:-\n"+str1+" "+str2);</w:t>
      </w:r>
    </w:p>
    <w:p w:rsidR="00890548" w:rsidRDefault="00890548" w:rsidP="00207420">
      <w:pPr>
        <w:ind w:firstLine="720"/>
      </w:pPr>
      <w:r>
        <w:tab/>
        <w:t>}</w:t>
      </w:r>
    </w:p>
    <w:p w:rsidR="00890548" w:rsidRDefault="00890548" w:rsidP="00207420">
      <w:pPr>
        <w:ind w:firstLine="720"/>
      </w:pPr>
      <w:r>
        <w:t>}</w:t>
      </w: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  <w:r>
        <w:t>Output:-</w:t>
      </w: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  <w:r w:rsidRPr="005C4B89">
        <w:rPr>
          <w:noProof/>
        </w:rPr>
        <w:pict>
          <v:shape id="Picture 22" o:spid="_x0000_i1041" type="#_x0000_t75" style="width:482.25pt;height:243.75pt;visibility:visible">
            <v:imagedata r:id="rId23" o:title=""/>
          </v:shape>
        </w:pict>
      </w: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207420">
      <w:pPr>
        <w:ind w:firstLine="720"/>
      </w:pPr>
    </w:p>
    <w:p w:rsidR="00890548" w:rsidRDefault="00890548" w:rsidP="00D764EF">
      <w:pPr>
        <w:pStyle w:val="ListParagraph"/>
        <w:numPr>
          <w:ilvl w:val="0"/>
          <w:numId w:val="1"/>
        </w:numPr>
      </w:pPr>
      <w:r>
        <w:t>Write a program that will demonstrate initialization of string by user input</w:t>
      </w:r>
    </w:p>
    <w:p w:rsidR="00890548" w:rsidRDefault="00890548" w:rsidP="00D764EF">
      <w:pPr>
        <w:ind w:firstLine="720"/>
      </w:pPr>
      <w:r>
        <w:t>Program:-</w:t>
      </w:r>
    </w:p>
    <w:p w:rsidR="00890548" w:rsidRDefault="00890548" w:rsidP="00D764EF">
      <w:pPr>
        <w:ind w:firstLine="720"/>
      </w:pPr>
      <w:r>
        <w:t>import java.io.DataInputStream;</w:t>
      </w:r>
    </w:p>
    <w:p w:rsidR="00890548" w:rsidRDefault="00890548" w:rsidP="00D764EF">
      <w:pPr>
        <w:ind w:firstLine="720"/>
      </w:pPr>
      <w:r>
        <w:t>class strUserIn</w:t>
      </w:r>
    </w:p>
    <w:p w:rsidR="00890548" w:rsidRDefault="00890548" w:rsidP="00D764EF">
      <w:pPr>
        <w:ind w:firstLine="720"/>
      </w:pPr>
      <w:r>
        <w:t>{</w:t>
      </w:r>
    </w:p>
    <w:p w:rsidR="00890548" w:rsidRDefault="00890548" w:rsidP="00D764EF">
      <w:pPr>
        <w:ind w:firstLine="720"/>
      </w:pPr>
      <w:r>
        <w:tab/>
        <w:t>public static void main(String argv[])</w:t>
      </w:r>
    </w:p>
    <w:p w:rsidR="00890548" w:rsidRDefault="00890548" w:rsidP="00D764EF">
      <w:pPr>
        <w:ind w:firstLine="720"/>
      </w:pPr>
      <w:r>
        <w:t xml:space="preserve">    </w:t>
      </w:r>
      <w:r>
        <w:tab/>
        <w:t>{</w:t>
      </w:r>
    </w:p>
    <w:p w:rsidR="00890548" w:rsidRDefault="00890548" w:rsidP="00D764EF">
      <w:pPr>
        <w:ind w:firstLine="720"/>
      </w:pPr>
      <w:r>
        <w:tab/>
      </w:r>
      <w:r>
        <w:tab/>
        <w:t>DataInputStream in = new DataInputStream(System.in);</w:t>
      </w:r>
    </w:p>
    <w:p w:rsidR="00890548" w:rsidRDefault="00890548" w:rsidP="00D764EF">
      <w:pPr>
        <w:ind w:firstLine="720"/>
      </w:pPr>
      <w:r>
        <w:tab/>
      </w:r>
      <w:r>
        <w:tab/>
        <w:t>String str="";</w:t>
      </w:r>
    </w:p>
    <w:p w:rsidR="00890548" w:rsidRDefault="00890548" w:rsidP="00D764EF">
      <w:pPr>
        <w:ind w:firstLine="720"/>
      </w:pPr>
      <w:r>
        <w:tab/>
      </w:r>
      <w:r>
        <w:tab/>
        <w:t>try</w:t>
      </w:r>
    </w:p>
    <w:p w:rsidR="00890548" w:rsidRDefault="00890548" w:rsidP="00D764EF">
      <w:pPr>
        <w:ind w:firstLine="720"/>
      </w:pPr>
      <w:r>
        <w:tab/>
      </w:r>
      <w:r>
        <w:tab/>
        <w:t>{</w:t>
      </w:r>
    </w:p>
    <w:p w:rsidR="00890548" w:rsidRDefault="00890548" w:rsidP="00D764EF">
      <w:pPr>
        <w:ind w:firstLine="720"/>
      </w:pPr>
      <w:r>
        <w:tab/>
      </w:r>
      <w:r>
        <w:tab/>
      </w:r>
      <w:r>
        <w:tab/>
        <w:t>System.out.println("Enter a string: ");</w:t>
      </w:r>
    </w:p>
    <w:p w:rsidR="00890548" w:rsidRDefault="00890548" w:rsidP="00D764EF">
      <w:pPr>
        <w:ind w:firstLine="720"/>
      </w:pPr>
      <w:r>
        <w:tab/>
      </w:r>
      <w:r>
        <w:tab/>
      </w:r>
      <w:r>
        <w:tab/>
        <w:t>str=in.readLine();</w:t>
      </w:r>
    </w:p>
    <w:p w:rsidR="00890548" w:rsidRDefault="00890548" w:rsidP="00D764EF">
      <w:pPr>
        <w:ind w:firstLine="720"/>
      </w:pPr>
      <w:r>
        <w:tab/>
      </w:r>
      <w:r>
        <w:tab/>
        <w:t>}</w:t>
      </w:r>
    </w:p>
    <w:p w:rsidR="00890548" w:rsidRDefault="00890548" w:rsidP="00D764EF">
      <w:pPr>
        <w:ind w:firstLine="720"/>
      </w:pPr>
      <w:r>
        <w:tab/>
      </w:r>
      <w:r>
        <w:tab/>
        <w:t>catch(Exception E)</w:t>
      </w:r>
    </w:p>
    <w:p w:rsidR="00890548" w:rsidRDefault="00890548" w:rsidP="00D764EF">
      <w:pPr>
        <w:ind w:firstLine="720"/>
      </w:pPr>
      <w:r>
        <w:tab/>
      </w:r>
      <w:r>
        <w:tab/>
        <w:t>{</w:t>
      </w:r>
    </w:p>
    <w:p w:rsidR="00890548" w:rsidRDefault="00890548" w:rsidP="00D764EF">
      <w:pPr>
        <w:ind w:firstLine="720"/>
      </w:pPr>
      <w:r>
        <w:tab/>
      </w:r>
      <w:r>
        <w:tab/>
        <w:t>}</w:t>
      </w:r>
    </w:p>
    <w:p w:rsidR="00890548" w:rsidRDefault="00890548" w:rsidP="00D764EF">
      <w:pPr>
        <w:ind w:firstLine="720"/>
      </w:pPr>
      <w:r>
        <w:tab/>
      </w:r>
      <w:r>
        <w:tab/>
        <w:t>System.out.println("Read string = "+str);</w:t>
      </w:r>
    </w:p>
    <w:p w:rsidR="00890548" w:rsidRDefault="00890548" w:rsidP="00D764EF">
      <w:pPr>
        <w:ind w:firstLine="720"/>
      </w:pPr>
      <w:r>
        <w:tab/>
        <w:t>}</w:t>
      </w:r>
    </w:p>
    <w:p w:rsidR="00890548" w:rsidRDefault="00890548" w:rsidP="00D764EF">
      <w:pPr>
        <w:ind w:firstLine="720"/>
      </w:pPr>
      <w:r>
        <w:t>}</w:t>
      </w:r>
    </w:p>
    <w:p w:rsidR="00890548" w:rsidRDefault="00890548" w:rsidP="00D764EF">
      <w:pPr>
        <w:ind w:firstLine="720"/>
      </w:pPr>
      <w:r>
        <w:t>Output:-</w:t>
      </w:r>
    </w:p>
    <w:p w:rsidR="00890548" w:rsidRDefault="00890548" w:rsidP="00D764EF">
      <w:pPr>
        <w:ind w:firstLine="720"/>
      </w:pPr>
      <w:r w:rsidRPr="005C4B89">
        <w:rPr>
          <w:noProof/>
        </w:rPr>
        <w:pict>
          <v:shape id="Picture 24" o:spid="_x0000_i1042" type="#_x0000_t75" style="width:467.25pt;height:229.5pt;visibility:visible">
            <v:imagedata r:id="rId24" o:title=""/>
          </v:shape>
        </w:pict>
      </w:r>
    </w:p>
    <w:p w:rsidR="00890548" w:rsidRDefault="00890548" w:rsidP="00D764EF">
      <w:pPr>
        <w:ind w:firstLine="720"/>
      </w:pPr>
    </w:p>
    <w:p w:rsidR="00890548" w:rsidRDefault="00890548" w:rsidP="00A57674">
      <w:pPr>
        <w:pStyle w:val="ListParagraph"/>
        <w:numPr>
          <w:ilvl w:val="0"/>
          <w:numId w:val="1"/>
        </w:numPr>
      </w:pPr>
      <w:r>
        <w:t>Write a program that will take two numbers from the user and check whether they are Amicable numbers or not</w:t>
      </w:r>
    </w:p>
    <w:p w:rsidR="00890548" w:rsidRDefault="00890548" w:rsidP="00A57674">
      <w:pPr>
        <w:pStyle w:val="ListParagraph"/>
      </w:pPr>
    </w:p>
    <w:p w:rsidR="00890548" w:rsidRDefault="00890548" w:rsidP="00A57674">
      <w:pPr>
        <w:pStyle w:val="ListParagraph"/>
      </w:pPr>
      <w:r>
        <w:t>Program:-</w:t>
      </w:r>
    </w:p>
    <w:p w:rsidR="00890548" w:rsidRDefault="00890548" w:rsidP="00A57674">
      <w:pPr>
        <w:ind w:firstLine="720"/>
      </w:pPr>
      <w:r>
        <w:t>import java.util.Scanner;</w:t>
      </w:r>
    </w:p>
    <w:p w:rsidR="00890548" w:rsidRDefault="00890548" w:rsidP="00A57674">
      <w:pPr>
        <w:ind w:firstLine="720"/>
      </w:pPr>
      <w:r>
        <w:t>class amicablNo</w:t>
      </w:r>
    </w:p>
    <w:p w:rsidR="00890548" w:rsidRDefault="00890548" w:rsidP="00A57674">
      <w:pPr>
        <w:ind w:firstLine="720"/>
      </w:pPr>
      <w:r>
        <w:t>{</w:t>
      </w:r>
    </w:p>
    <w:p w:rsidR="00890548" w:rsidRDefault="00890548" w:rsidP="00A57674">
      <w:r>
        <w:tab/>
      </w:r>
      <w:r>
        <w:tab/>
        <w:t>public static void main(String argv[])</w:t>
      </w:r>
    </w:p>
    <w:p w:rsidR="00890548" w:rsidRDefault="00890548" w:rsidP="00A57674">
      <w:pPr>
        <w:ind w:left="720" w:firstLine="720"/>
      </w:pPr>
      <w:r>
        <w:t>{</w:t>
      </w:r>
    </w:p>
    <w:p w:rsidR="00890548" w:rsidRDefault="00890548" w:rsidP="00A57674">
      <w:r>
        <w:tab/>
      </w:r>
      <w:r>
        <w:tab/>
      </w:r>
      <w:r>
        <w:tab/>
        <w:t>Scanner in = new Scanner(System.in);</w:t>
      </w:r>
    </w:p>
    <w:p w:rsidR="00890548" w:rsidRDefault="00890548" w:rsidP="00A57674">
      <w:r>
        <w:tab/>
      </w:r>
      <w:r>
        <w:tab/>
      </w:r>
      <w:r>
        <w:tab/>
        <w:t>int intNumber1=0,intNumber2=0,div1=0,div2=0,n=0;</w:t>
      </w:r>
    </w:p>
    <w:p w:rsidR="00890548" w:rsidRDefault="00890548" w:rsidP="00A57674">
      <w:r>
        <w:tab/>
      </w:r>
      <w:r>
        <w:tab/>
      </w:r>
      <w:r>
        <w:tab/>
        <w:t>System.out.print("Enter Number 1: ");</w:t>
      </w:r>
    </w:p>
    <w:p w:rsidR="00890548" w:rsidRDefault="00890548" w:rsidP="00A57674">
      <w:r>
        <w:tab/>
      </w:r>
      <w:r>
        <w:tab/>
      </w:r>
      <w:r>
        <w:tab/>
        <w:t>intNumber1=in.nextInt();</w:t>
      </w:r>
    </w:p>
    <w:p w:rsidR="00890548" w:rsidRDefault="00890548" w:rsidP="00A57674">
      <w:r>
        <w:tab/>
      </w:r>
      <w:r>
        <w:tab/>
      </w:r>
      <w:r>
        <w:tab/>
        <w:t>System.out.print("Enter Number 2: ");</w:t>
      </w:r>
    </w:p>
    <w:p w:rsidR="00890548" w:rsidRDefault="00890548" w:rsidP="00A57674">
      <w:r>
        <w:tab/>
      </w:r>
      <w:r>
        <w:tab/>
      </w:r>
      <w:r>
        <w:tab/>
        <w:t>intNumber2=in.nextInt();</w:t>
      </w:r>
    </w:p>
    <w:p w:rsidR="00890548" w:rsidRDefault="00890548" w:rsidP="00A57674">
      <w:r>
        <w:tab/>
      </w:r>
      <w:r>
        <w:tab/>
      </w:r>
      <w:r>
        <w:tab/>
        <w:t>n=intNumber1;</w:t>
      </w:r>
    </w:p>
    <w:p w:rsidR="00890548" w:rsidRDefault="00890548" w:rsidP="00A57674">
      <w:r>
        <w:tab/>
      </w:r>
      <w:r>
        <w:tab/>
      </w:r>
      <w:r>
        <w:tab/>
        <w:t>for(int i=1;i&lt;=n/2;i++)</w:t>
      </w:r>
    </w:p>
    <w:p w:rsidR="00890548" w:rsidRDefault="00890548" w:rsidP="00A57674">
      <w:r>
        <w:tab/>
      </w:r>
      <w:r>
        <w:tab/>
      </w:r>
      <w:r>
        <w:tab/>
        <w:t>{</w:t>
      </w:r>
      <w:r>
        <w:tab/>
      </w:r>
      <w:r>
        <w:tab/>
      </w:r>
    </w:p>
    <w:p w:rsidR="00890548" w:rsidRDefault="00890548" w:rsidP="00A57674">
      <w:r>
        <w:tab/>
      </w:r>
      <w:r>
        <w:tab/>
      </w:r>
      <w:r>
        <w:tab/>
      </w:r>
      <w:r>
        <w:tab/>
        <w:t>if(n % i == 0)</w:t>
      </w:r>
    </w:p>
    <w:p w:rsidR="00890548" w:rsidRDefault="00890548" w:rsidP="00A57674">
      <w:r>
        <w:tab/>
      </w:r>
      <w:r>
        <w:tab/>
      </w:r>
      <w:r>
        <w:tab/>
      </w:r>
      <w:r>
        <w:tab/>
      </w:r>
      <w:r>
        <w:tab/>
        <w:t>div1=div1+i;</w:t>
      </w:r>
    </w:p>
    <w:p w:rsidR="00890548" w:rsidRDefault="00890548" w:rsidP="00A57674">
      <w:r>
        <w:tab/>
      </w:r>
      <w:r>
        <w:tab/>
      </w:r>
      <w:r>
        <w:tab/>
        <w:t>}</w:t>
      </w:r>
    </w:p>
    <w:p w:rsidR="00890548" w:rsidRDefault="00890548" w:rsidP="00A57674">
      <w:r>
        <w:tab/>
      </w:r>
      <w:r>
        <w:tab/>
      </w:r>
      <w:r>
        <w:tab/>
        <w:t>n=intNumber2;</w:t>
      </w:r>
    </w:p>
    <w:p w:rsidR="00890548" w:rsidRDefault="00890548" w:rsidP="00A57674">
      <w:r>
        <w:tab/>
      </w:r>
      <w:r>
        <w:tab/>
      </w:r>
      <w:r>
        <w:tab/>
        <w:t>for(int i=1;i&lt;=n/2;i++)</w:t>
      </w:r>
    </w:p>
    <w:p w:rsidR="00890548" w:rsidRDefault="00890548" w:rsidP="00A57674">
      <w:r>
        <w:tab/>
      </w:r>
      <w:r>
        <w:tab/>
      </w:r>
      <w:r>
        <w:tab/>
        <w:t>{</w:t>
      </w:r>
      <w:r>
        <w:tab/>
      </w:r>
      <w:r>
        <w:tab/>
      </w:r>
    </w:p>
    <w:p w:rsidR="00890548" w:rsidRDefault="00890548" w:rsidP="00A57674">
      <w:r>
        <w:tab/>
      </w:r>
      <w:r>
        <w:tab/>
      </w:r>
      <w:r>
        <w:tab/>
      </w:r>
      <w:r>
        <w:tab/>
        <w:t>if(n % i == 0)</w:t>
      </w:r>
    </w:p>
    <w:p w:rsidR="00890548" w:rsidRDefault="00890548" w:rsidP="00A57674">
      <w:r>
        <w:tab/>
      </w:r>
      <w:r>
        <w:tab/>
      </w:r>
      <w:r>
        <w:tab/>
      </w:r>
      <w:r>
        <w:tab/>
      </w:r>
      <w:r>
        <w:tab/>
        <w:t>div2=div2+i;</w:t>
      </w:r>
    </w:p>
    <w:p w:rsidR="00890548" w:rsidRDefault="00890548" w:rsidP="00A57674">
      <w:r>
        <w:tab/>
      </w:r>
      <w:r>
        <w:tab/>
      </w:r>
      <w:r>
        <w:tab/>
        <w:t>}</w:t>
      </w:r>
    </w:p>
    <w:p w:rsidR="00890548" w:rsidRDefault="00890548" w:rsidP="00A57674">
      <w:r>
        <w:tab/>
      </w:r>
      <w:r>
        <w:tab/>
      </w:r>
      <w:r>
        <w:tab/>
        <w:t>if(intNumber1 == div2 &amp;&amp; intNumber2 == div1)</w:t>
      </w:r>
    </w:p>
    <w:p w:rsidR="00890548" w:rsidRDefault="00890548" w:rsidP="00A57674">
      <w:pPr>
        <w:ind w:left="2880"/>
      </w:pPr>
      <w:r>
        <w:t>System.out.println(intNumber1+" and "+intNumber2+" are Amicable Numbers");</w:t>
      </w:r>
    </w:p>
    <w:p w:rsidR="00890548" w:rsidRDefault="00890548" w:rsidP="00A57674">
      <w:r>
        <w:tab/>
      </w:r>
      <w:r>
        <w:tab/>
      </w:r>
      <w:r>
        <w:tab/>
        <w:t>else</w:t>
      </w:r>
    </w:p>
    <w:p w:rsidR="00890548" w:rsidRDefault="00890548" w:rsidP="00A57674">
      <w:pPr>
        <w:ind w:left="2880"/>
      </w:pPr>
      <w:r>
        <w:t>System.out.println(intNumber1+" and "+intNumber2+" are Not Amicable Numbers");</w:t>
      </w:r>
    </w:p>
    <w:p w:rsidR="00890548" w:rsidRDefault="00890548" w:rsidP="00A57674">
      <w:r>
        <w:tab/>
      </w:r>
      <w:r>
        <w:tab/>
        <w:t>}</w:t>
      </w:r>
    </w:p>
    <w:p w:rsidR="00890548" w:rsidRDefault="00890548" w:rsidP="00A57674">
      <w:pPr>
        <w:ind w:firstLine="720"/>
      </w:pPr>
      <w:r>
        <w:t>}</w:t>
      </w: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  <w:r>
        <w:t>OutPut:-</w:t>
      </w: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  <w:r w:rsidRPr="005C4B89">
        <w:rPr>
          <w:noProof/>
        </w:rPr>
        <w:pict>
          <v:shape id="Picture 25" o:spid="_x0000_i1043" type="#_x0000_t75" style="width:479.25pt;height:228.75pt;visibility:visible">
            <v:imagedata r:id="rId25" o:title=""/>
          </v:shape>
        </w:pict>
      </w: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pStyle w:val="ListParagraph"/>
        <w:numPr>
          <w:ilvl w:val="0"/>
          <w:numId w:val="1"/>
        </w:numPr>
      </w:pPr>
      <w:r>
        <w:t>Write a program that will check whether a number is Armstrong number or not</w:t>
      </w:r>
    </w:p>
    <w:p w:rsidR="00890548" w:rsidRDefault="00890548" w:rsidP="00A57674">
      <w:pPr>
        <w:ind w:firstLine="720"/>
      </w:pPr>
      <w:r>
        <w:t>Program:-</w:t>
      </w:r>
    </w:p>
    <w:p w:rsidR="00890548" w:rsidRDefault="00890548" w:rsidP="00A57674">
      <w:pPr>
        <w:ind w:firstLine="720"/>
      </w:pPr>
      <w:r>
        <w:t>import java.util.Scanner;</w:t>
      </w:r>
    </w:p>
    <w:p w:rsidR="00890548" w:rsidRDefault="00890548" w:rsidP="00A57674">
      <w:pPr>
        <w:ind w:firstLine="720"/>
      </w:pPr>
      <w:r>
        <w:t>class armstrng</w:t>
      </w:r>
    </w:p>
    <w:p w:rsidR="00890548" w:rsidRDefault="00890548" w:rsidP="00A57674">
      <w:pPr>
        <w:ind w:firstLine="720"/>
      </w:pPr>
      <w:r>
        <w:t>{</w:t>
      </w:r>
    </w:p>
    <w:p w:rsidR="00890548" w:rsidRDefault="00890548" w:rsidP="00A57674">
      <w:pPr>
        <w:ind w:firstLine="720"/>
      </w:pPr>
      <w:r>
        <w:tab/>
        <w:t>public static void main(String argv[])</w:t>
      </w:r>
    </w:p>
    <w:p w:rsidR="00890548" w:rsidRDefault="00890548" w:rsidP="00A57674">
      <w:pPr>
        <w:ind w:firstLine="720"/>
      </w:pPr>
      <w:r>
        <w:t xml:space="preserve">    </w:t>
      </w:r>
      <w:r>
        <w:tab/>
        <w:t>{</w:t>
      </w:r>
    </w:p>
    <w:p w:rsidR="00890548" w:rsidRDefault="00890548" w:rsidP="00A57674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A57674">
      <w:pPr>
        <w:ind w:firstLine="720"/>
      </w:pPr>
      <w:r>
        <w:tab/>
      </w:r>
      <w:r>
        <w:tab/>
        <w:t>int s=0,intNumber=0,n,b=0,x=0,a=1;</w:t>
      </w:r>
    </w:p>
    <w:p w:rsidR="00890548" w:rsidRDefault="00890548" w:rsidP="00A57674">
      <w:pPr>
        <w:ind w:firstLine="720"/>
      </w:pPr>
      <w:r>
        <w:tab/>
      </w:r>
      <w:r>
        <w:tab/>
        <w:t>System.out.print("Enter Integer Value: ");</w:t>
      </w:r>
    </w:p>
    <w:p w:rsidR="00890548" w:rsidRDefault="00890548" w:rsidP="00A57674">
      <w:pPr>
        <w:ind w:firstLine="720"/>
      </w:pPr>
      <w:r>
        <w:tab/>
      </w:r>
      <w:r>
        <w:tab/>
        <w:t>intNumber=in.nextInt();</w:t>
      </w:r>
    </w:p>
    <w:p w:rsidR="00890548" w:rsidRDefault="00890548" w:rsidP="00A57674">
      <w:pPr>
        <w:ind w:firstLine="720"/>
      </w:pPr>
      <w:r>
        <w:tab/>
      </w:r>
      <w:r>
        <w:tab/>
        <w:t>n=intNumber;</w:t>
      </w:r>
    </w:p>
    <w:p w:rsidR="00890548" w:rsidRDefault="00890548" w:rsidP="00A57674">
      <w:pPr>
        <w:ind w:firstLine="720"/>
      </w:pPr>
      <w:r>
        <w:tab/>
      </w:r>
      <w:r>
        <w:tab/>
        <w:t>while(n &gt;= 1)</w:t>
      </w:r>
    </w:p>
    <w:p w:rsidR="00890548" w:rsidRDefault="00890548" w:rsidP="00A57674">
      <w:pPr>
        <w:ind w:firstLine="720"/>
      </w:pPr>
      <w:r>
        <w:tab/>
      </w:r>
      <w:r>
        <w:tab/>
        <w:t>{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n=n/10;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x++;</w:t>
      </w:r>
    </w:p>
    <w:p w:rsidR="00890548" w:rsidRDefault="00890548" w:rsidP="00A57674">
      <w:pPr>
        <w:ind w:firstLine="720"/>
      </w:pPr>
      <w:r>
        <w:tab/>
      </w:r>
      <w:r>
        <w:tab/>
        <w:t>}</w:t>
      </w:r>
    </w:p>
    <w:p w:rsidR="00890548" w:rsidRDefault="00890548" w:rsidP="00A57674">
      <w:pPr>
        <w:ind w:firstLine="720"/>
      </w:pPr>
      <w:r>
        <w:tab/>
      </w:r>
      <w:r>
        <w:tab/>
        <w:t>n=intNumber;</w:t>
      </w:r>
    </w:p>
    <w:p w:rsidR="00890548" w:rsidRDefault="00890548" w:rsidP="00A57674">
      <w:pPr>
        <w:ind w:firstLine="720"/>
      </w:pPr>
      <w:r>
        <w:tab/>
      </w:r>
      <w:r>
        <w:tab/>
        <w:t>while(n &gt;= 1)</w:t>
      </w:r>
    </w:p>
    <w:p w:rsidR="00890548" w:rsidRDefault="00890548" w:rsidP="00A57674">
      <w:pPr>
        <w:ind w:firstLine="720"/>
      </w:pPr>
      <w:r>
        <w:tab/>
      </w:r>
      <w:r>
        <w:tab/>
        <w:t>{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b=n%10;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n=n/10;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a=1;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for(int i=1;i&lt;=x;i++)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</w:r>
      <w:r>
        <w:tab/>
        <w:t>a=a*b;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s=s+a;</w:t>
      </w:r>
    </w:p>
    <w:p w:rsidR="00890548" w:rsidRDefault="00890548" w:rsidP="00A57674">
      <w:pPr>
        <w:ind w:firstLine="720"/>
      </w:pPr>
      <w:r>
        <w:tab/>
      </w:r>
      <w:r>
        <w:tab/>
        <w:t>}</w:t>
      </w:r>
    </w:p>
    <w:p w:rsidR="00890548" w:rsidRDefault="00890548" w:rsidP="00A57674">
      <w:pPr>
        <w:ind w:firstLine="720"/>
      </w:pPr>
      <w:r>
        <w:tab/>
      </w:r>
      <w:r>
        <w:tab/>
        <w:t>if(s == intNumber)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System.out.println(intNumber+" is an Armstromg Number");</w:t>
      </w:r>
    </w:p>
    <w:p w:rsidR="00890548" w:rsidRDefault="00890548" w:rsidP="00A57674">
      <w:pPr>
        <w:ind w:firstLine="720"/>
      </w:pPr>
      <w:r>
        <w:tab/>
      </w:r>
      <w:r>
        <w:tab/>
        <w:t>else</w:t>
      </w:r>
    </w:p>
    <w:p w:rsidR="00890548" w:rsidRDefault="00890548" w:rsidP="00A57674">
      <w:pPr>
        <w:ind w:firstLine="720"/>
      </w:pPr>
      <w:r>
        <w:tab/>
      </w:r>
      <w:r>
        <w:tab/>
      </w:r>
      <w:r>
        <w:tab/>
        <w:t>System.out.println(intNumber+" is Not an Armstromg Number");</w:t>
      </w:r>
    </w:p>
    <w:p w:rsidR="00890548" w:rsidRDefault="00890548" w:rsidP="00A57674">
      <w:pPr>
        <w:ind w:firstLine="720"/>
      </w:pPr>
      <w:r>
        <w:tab/>
        <w:t>}</w:t>
      </w:r>
    </w:p>
    <w:p w:rsidR="00890548" w:rsidRDefault="00890548" w:rsidP="00A57674">
      <w:pPr>
        <w:ind w:firstLine="720"/>
      </w:pPr>
      <w:r>
        <w:t>}</w:t>
      </w: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  <w:r>
        <w:t>Output:-</w:t>
      </w: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  <w:r w:rsidRPr="005C4B89">
        <w:rPr>
          <w:noProof/>
        </w:rPr>
        <w:pict>
          <v:shape id="Picture 26" o:spid="_x0000_i1044" type="#_x0000_t75" style="width:481.5pt;height:229.5pt;visibility:visible">
            <v:imagedata r:id="rId26" o:title=""/>
          </v:shape>
        </w:pict>
      </w: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A57674">
      <w:pPr>
        <w:ind w:firstLine="720"/>
      </w:pPr>
    </w:p>
    <w:p w:rsidR="00890548" w:rsidRDefault="00890548" w:rsidP="00C94ED7">
      <w:pPr>
        <w:pStyle w:val="ListParagraph"/>
        <w:numPr>
          <w:ilvl w:val="0"/>
          <w:numId w:val="1"/>
        </w:numPr>
      </w:pPr>
      <w:r>
        <w:t>Write a program to demonstrate the Enhanced For Loop in JAVA</w:t>
      </w:r>
    </w:p>
    <w:p w:rsidR="00890548" w:rsidRDefault="00890548" w:rsidP="00C94ED7">
      <w:pPr>
        <w:ind w:firstLine="720"/>
      </w:pPr>
      <w:r>
        <w:t>Program:-</w:t>
      </w:r>
    </w:p>
    <w:p w:rsidR="00890548" w:rsidRDefault="00890548" w:rsidP="00C94ED7">
      <w:pPr>
        <w:ind w:firstLine="720"/>
      </w:pPr>
      <w:r>
        <w:t>class enForLoop</w:t>
      </w:r>
    </w:p>
    <w:p w:rsidR="00890548" w:rsidRDefault="00890548" w:rsidP="00C94ED7">
      <w:pPr>
        <w:ind w:firstLine="720"/>
      </w:pPr>
      <w:r>
        <w:t>{</w:t>
      </w:r>
    </w:p>
    <w:p w:rsidR="00890548" w:rsidRDefault="00890548" w:rsidP="00C94ED7">
      <w:pPr>
        <w:ind w:firstLine="720"/>
      </w:pPr>
      <w:r>
        <w:tab/>
        <w:t>public static void main(String argv[])</w:t>
      </w:r>
    </w:p>
    <w:p w:rsidR="00890548" w:rsidRDefault="00890548" w:rsidP="00C94ED7">
      <w:pPr>
        <w:ind w:firstLine="720"/>
      </w:pPr>
      <w:r>
        <w:t xml:space="preserve">    </w:t>
      </w:r>
      <w:r>
        <w:tab/>
        <w:t>{</w:t>
      </w:r>
    </w:p>
    <w:p w:rsidR="00890548" w:rsidRDefault="00890548" w:rsidP="00C94ED7">
      <w:pPr>
        <w:ind w:firstLine="720"/>
      </w:pPr>
      <w:r>
        <w:tab/>
      </w:r>
      <w:r>
        <w:tab/>
      </w:r>
    </w:p>
    <w:p w:rsidR="00890548" w:rsidRDefault="00890548" w:rsidP="00C94ED7">
      <w:pPr>
        <w:ind w:firstLine="720"/>
      </w:pPr>
      <w:r>
        <w:tab/>
      </w:r>
      <w:r>
        <w:tab/>
        <w:t>int x=0;</w:t>
      </w:r>
    </w:p>
    <w:p w:rsidR="00890548" w:rsidRDefault="00890548" w:rsidP="00C94ED7">
      <w:pPr>
        <w:ind w:firstLine="720"/>
      </w:pPr>
      <w:r>
        <w:tab/>
      </w:r>
      <w:r>
        <w:tab/>
        <w:t>int arr[]={49,93,85,73,82,8,27};</w:t>
      </w:r>
    </w:p>
    <w:p w:rsidR="00890548" w:rsidRDefault="00890548" w:rsidP="00C94ED7">
      <w:pPr>
        <w:ind w:left="2160"/>
      </w:pPr>
      <w:r>
        <w:t>System.out.println("Displaying Array elements using Enhanced For Loop:--------");</w:t>
      </w:r>
    </w:p>
    <w:p w:rsidR="00890548" w:rsidRDefault="00890548" w:rsidP="00C94ED7">
      <w:pPr>
        <w:ind w:firstLine="720"/>
      </w:pPr>
      <w:r>
        <w:tab/>
      </w:r>
      <w:r>
        <w:tab/>
        <w:t>for(int i:arr)</w:t>
      </w:r>
    </w:p>
    <w:p w:rsidR="00890548" w:rsidRDefault="00890548" w:rsidP="00C94ED7">
      <w:pPr>
        <w:ind w:firstLine="720"/>
      </w:pPr>
      <w:r>
        <w:tab/>
      </w:r>
      <w:r>
        <w:tab/>
        <w:t>{</w:t>
      </w:r>
      <w:r>
        <w:tab/>
      </w:r>
    </w:p>
    <w:p w:rsidR="00890548" w:rsidRDefault="00890548" w:rsidP="00C94ED7">
      <w:pPr>
        <w:ind w:firstLine="720"/>
      </w:pPr>
      <w:r>
        <w:tab/>
      </w:r>
      <w:r>
        <w:tab/>
      </w:r>
      <w:r>
        <w:tab/>
        <w:t>++x;</w:t>
      </w:r>
    </w:p>
    <w:p w:rsidR="00890548" w:rsidRDefault="00890548" w:rsidP="00C94ED7">
      <w:pPr>
        <w:ind w:firstLine="720"/>
      </w:pPr>
      <w:r>
        <w:tab/>
      </w:r>
      <w:r>
        <w:tab/>
      </w:r>
      <w:r>
        <w:tab/>
        <w:t>System.out.println("array["+x+"] = "+i);</w:t>
      </w:r>
    </w:p>
    <w:p w:rsidR="00890548" w:rsidRDefault="00890548" w:rsidP="00C94ED7">
      <w:pPr>
        <w:ind w:firstLine="720"/>
      </w:pPr>
      <w:r>
        <w:tab/>
      </w:r>
      <w:r>
        <w:tab/>
        <w:t>}</w:t>
      </w:r>
    </w:p>
    <w:p w:rsidR="00890548" w:rsidRDefault="00890548" w:rsidP="00C94ED7">
      <w:pPr>
        <w:ind w:firstLine="720"/>
      </w:pPr>
      <w:r>
        <w:tab/>
        <w:t>}</w:t>
      </w:r>
    </w:p>
    <w:p w:rsidR="00890548" w:rsidRDefault="00890548" w:rsidP="00C94ED7">
      <w:pPr>
        <w:ind w:firstLine="720"/>
      </w:pPr>
      <w:r>
        <w:t>}</w:t>
      </w:r>
    </w:p>
    <w:p w:rsidR="00890548" w:rsidRDefault="00890548" w:rsidP="00C94ED7">
      <w:pPr>
        <w:ind w:firstLine="720"/>
      </w:pPr>
    </w:p>
    <w:p w:rsidR="00890548" w:rsidRDefault="00890548" w:rsidP="00C94ED7">
      <w:pPr>
        <w:ind w:firstLine="720"/>
      </w:pPr>
      <w:r>
        <w:t>Output:-</w:t>
      </w:r>
    </w:p>
    <w:p w:rsidR="00890548" w:rsidRDefault="00890548" w:rsidP="00C94ED7">
      <w:pPr>
        <w:ind w:firstLine="720"/>
      </w:pPr>
    </w:p>
    <w:p w:rsidR="00890548" w:rsidRDefault="00890548" w:rsidP="00C94ED7">
      <w:pPr>
        <w:ind w:firstLine="720"/>
      </w:pPr>
      <w:r w:rsidRPr="005C4B89">
        <w:rPr>
          <w:noProof/>
        </w:rPr>
        <w:pict>
          <v:shape id="Picture 27" o:spid="_x0000_i1045" type="#_x0000_t75" style="width:483.75pt;height:230.25pt;visibility:visible">
            <v:imagedata r:id="rId27" o:title=""/>
          </v:shape>
        </w:pict>
      </w:r>
    </w:p>
    <w:p w:rsidR="00890548" w:rsidRDefault="00890548" w:rsidP="00DD7C29">
      <w:pPr>
        <w:pStyle w:val="ListParagraph"/>
        <w:numPr>
          <w:ilvl w:val="0"/>
          <w:numId w:val="1"/>
        </w:numPr>
      </w:pPr>
      <w:r>
        <w:t>Write a program that will demonstrate instanceOf operator in JAVA</w:t>
      </w:r>
    </w:p>
    <w:p w:rsidR="00890548" w:rsidRDefault="00890548" w:rsidP="00DD7C29">
      <w:pPr>
        <w:ind w:firstLine="720"/>
      </w:pPr>
      <w:r>
        <w:t>class x</w:t>
      </w:r>
    </w:p>
    <w:p w:rsidR="00890548" w:rsidRDefault="00890548" w:rsidP="00DD7C29">
      <w:pPr>
        <w:ind w:firstLine="720"/>
      </w:pPr>
      <w:r>
        <w:t>{</w:t>
      </w:r>
    </w:p>
    <w:p w:rsidR="00890548" w:rsidRDefault="00890548" w:rsidP="00DD7C29">
      <w:pPr>
        <w:ind w:firstLine="720"/>
      </w:pPr>
      <w:r>
        <w:tab/>
        <w:t>x()</w:t>
      </w:r>
    </w:p>
    <w:p w:rsidR="00890548" w:rsidRDefault="00890548" w:rsidP="00DD7C29">
      <w:pPr>
        <w:ind w:firstLine="720"/>
      </w:pPr>
      <w:r>
        <w:tab/>
        <w:t>{</w:t>
      </w:r>
    </w:p>
    <w:p w:rsidR="00890548" w:rsidRDefault="00890548" w:rsidP="00DD7C29">
      <w:pPr>
        <w:ind w:firstLine="720"/>
      </w:pPr>
      <w:r>
        <w:tab/>
        <w:t>}</w:t>
      </w:r>
    </w:p>
    <w:p w:rsidR="00890548" w:rsidRDefault="00890548" w:rsidP="00DD7C29">
      <w:pPr>
        <w:ind w:firstLine="720"/>
      </w:pPr>
      <w:r>
        <w:t>}</w:t>
      </w:r>
    </w:p>
    <w:p w:rsidR="00890548" w:rsidRDefault="00890548" w:rsidP="00DD7C29">
      <w:pPr>
        <w:ind w:firstLine="720"/>
      </w:pPr>
      <w:r>
        <w:t>class y</w:t>
      </w:r>
    </w:p>
    <w:p w:rsidR="00890548" w:rsidRDefault="00890548" w:rsidP="00DD7C29">
      <w:pPr>
        <w:ind w:firstLine="720"/>
      </w:pPr>
      <w:r>
        <w:t>{</w:t>
      </w:r>
    </w:p>
    <w:p w:rsidR="00890548" w:rsidRDefault="00890548" w:rsidP="00DD7C29">
      <w:pPr>
        <w:ind w:firstLine="720"/>
      </w:pPr>
      <w:r>
        <w:tab/>
        <w:t>y()</w:t>
      </w:r>
    </w:p>
    <w:p w:rsidR="00890548" w:rsidRDefault="00890548" w:rsidP="00DD7C29">
      <w:pPr>
        <w:ind w:firstLine="720"/>
      </w:pPr>
      <w:r>
        <w:tab/>
        <w:t>{</w:t>
      </w:r>
    </w:p>
    <w:p w:rsidR="00890548" w:rsidRDefault="00890548" w:rsidP="00DD7C29">
      <w:pPr>
        <w:ind w:firstLine="720"/>
      </w:pPr>
      <w:r>
        <w:tab/>
        <w:t>}</w:t>
      </w:r>
    </w:p>
    <w:p w:rsidR="00890548" w:rsidRDefault="00890548" w:rsidP="00DD7C29">
      <w:pPr>
        <w:ind w:firstLine="720"/>
      </w:pPr>
      <w:r>
        <w:t>}</w:t>
      </w:r>
    </w:p>
    <w:p w:rsidR="00890548" w:rsidRDefault="00890548" w:rsidP="00DD7C29">
      <w:pPr>
        <w:ind w:firstLine="720"/>
      </w:pPr>
      <w:r>
        <w:t>class instanceF</w:t>
      </w:r>
    </w:p>
    <w:p w:rsidR="00890548" w:rsidRDefault="00890548" w:rsidP="00DD7C29">
      <w:pPr>
        <w:ind w:firstLine="720"/>
      </w:pPr>
      <w:r>
        <w:t>{</w:t>
      </w:r>
    </w:p>
    <w:p w:rsidR="00890548" w:rsidRDefault="00890548" w:rsidP="00DD7C29">
      <w:pPr>
        <w:ind w:firstLine="720"/>
      </w:pPr>
      <w:r>
        <w:tab/>
        <w:t>public static void main(String argv[])</w:t>
      </w:r>
    </w:p>
    <w:p w:rsidR="00890548" w:rsidRDefault="00890548" w:rsidP="00DD7C29">
      <w:pPr>
        <w:ind w:left="720" w:firstLine="720"/>
      </w:pPr>
      <w:r>
        <w:t>{</w:t>
      </w:r>
    </w:p>
    <w:p w:rsidR="00890548" w:rsidRDefault="00890548" w:rsidP="00DD7C29">
      <w:pPr>
        <w:ind w:firstLine="720"/>
      </w:pPr>
      <w:r>
        <w:tab/>
      </w:r>
      <w:r>
        <w:tab/>
        <w:t>x ob1 = new x();</w:t>
      </w:r>
    </w:p>
    <w:p w:rsidR="00890548" w:rsidRDefault="00890548" w:rsidP="00DD7C29">
      <w:pPr>
        <w:ind w:firstLine="720"/>
      </w:pPr>
      <w:r>
        <w:tab/>
      </w:r>
      <w:r>
        <w:tab/>
        <w:t>y ob2 = new y();</w:t>
      </w:r>
    </w:p>
    <w:p w:rsidR="00890548" w:rsidRDefault="00890548" w:rsidP="00DD7C29">
      <w:pPr>
        <w:ind w:firstLine="720"/>
      </w:pPr>
      <w:r>
        <w:tab/>
      </w:r>
      <w:r>
        <w:tab/>
        <w:t>if( ob1 instanceof x)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System.out.println("ob1 is instance of x ");</w:t>
      </w:r>
    </w:p>
    <w:p w:rsidR="00890548" w:rsidRDefault="00890548" w:rsidP="00DD7C29">
      <w:pPr>
        <w:ind w:firstLine="720"/>
      </w:pPr>
      <w:r>
        <w:tab/>
      </w:r>
      <w:r>
        <w:tab/>
        <w:t>if( ob2 instanceof y)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System.out.println("ob2 is instance of y ");</w:t>
      </w:r>
    </w:p>
    <w:p w:rsidR="00890548" w:rsidRDefault="00890548" w:rsidP="00DD7C29">
      <w:pPr>
        <w:ind w:firstLine="720"/>
      </w:pPr>
      <w:r>
        <w:tab/>
        <w:t>}</w:t>
      </w:r>
    </w:p>
    <w:p w:rsidR="00890548" w:rsidRDefault="00890548" w:rsidP="00DD7C29">
      <w:pPr>
        <w:ind w:firstLine="720"/>
      </w:pPr>
      <w:r>
        <w:t>}</w:t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  <w:r>
        <w:t>Output:-</w:t>
      </w:r>
    </w:p>
    <w:p w:rsidR="00890548" w:rsidRDefault="00890548" w:rsidP="00DD7C29">
      <w:pPr>
        <w:ind w:firstLine="720"/>
      </w:pPr>
      <w:r w:rsidRPr="005C4B89">
        <w:rPr>
          <w:noProof/>
        </w:rPr>
        <w:pict>
          <v:shape id="Picture 28" o:spid="_x0000_i1046" type="#_x0000_t75" style="width:480pt;height:228.75pt;visibility:visible">
            <v:imagedata r:id="rId28" o:title=""/>
          </v:shape>
        </w:pict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pStyle w:val="ListParagraph"/>
        <w:numPr>
          <w:ilvl w:val="0"/>
          <w:numId w:val="1"/>
        </w:numPr>
      </w:pPr>
      <w:r>
        <w:t>Write a program that will find sum of all the positive integers upto a specified range</w:t>
      </w:r>
    </w:p>
    <w:p w:rsidR="00890548" w:rsidRDefault="00890548" w:rsidP="00DD7C29">
      <w:pPr>
        <w:ind w:firstLine="720"/>
      </w:pPr>
      <w:r>
        <w:t>Program:-</w:t>
      </w:r>
    </w:p>
    <w:p w:rsidR="00890548" w:rsidRDefault="00890548" w:rsidP="00DD7C29">
      <w:pPr>
        <w:ind w:firstLine="720"/>
      </w:pPr>
      <w:r>
        <w:t>import java.util.Scanner;</w:t>
      </w:r>
    </w:p>
    <w:p w:rsidR="00890548" w:rsidRDefault="00890548" w:rsidP="00DD7C29">
      <w:pPr>
        <w:ind w:firstLine="720"/>
      </w:pPr>
      <w:r>
        <w:t>class intRange</w:t>
      </w:r>
    </w:p>
    <w:p w:rsidR="00890548" w:rsidRDefault="00890548" w:rsidP="00DD7C29">
      <w:pPr>
        <w:ind w:firstLine="720"/>
      </w:pPr>
      <w:r>
        <w:t>{</w:t>
      </w:r>
    </w:p>
    <w:p w:rsidR="00890548" w:rsidRDefault="00890548" w:rsidP="00DD7C29">
      <w:pPr>
        <w:ind w:firstLine="720"/>
      </w:pPr>
      <w:r>
        <w:tab/>
        <w:t>public static void main(String argv[])</w:t>
      </w:r>
    </w:p>
    <w:p w:rsidR="00890548" w:rsidRDefault="00890548" w:rsidP="00DD7C29">
      <w:pPr>
        <w:ind w:firstLine="720"/>
      </w:pPr>
      <w:r>
        <w:t xml:space="preserve">    </w:t>
      </w:r>
      <w:r>
        <w:tab/>
        <w:t>{</w:t>
      </w:r>
    </w:p>
    <w:p w:rsidR="00890548" w:rsidRDefault="00890548" w:rsidP="00DD7C29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DD7C29">
      <w:pPr>
        <w:ind w:firstLine="720"/>
      </w:pPr>
      <w:r>
        <w:tab/>
      </w:r>
      <w:r>
        <w:tab/>
        <w:t>int i=0,n=0,s=0;</w:t>
      </w:r>
    </w:p>
    <w:p w:rsidR="00890548" w:rsidRDefault="00890548" w:rsidP="00DD7C29">
      <w:pPr>
        <w:ind w:firstLine="720"/>
      </w:pPr>
      <w:r>
        <w:tab/>
      </w:r>
      <w:r>
        <w:tab/>
        <w:t>do</w:t>
      </w:r>
    </w:p>
    <w:p w:rsidR="00890548" w:rsidRDefault="00890548" w:rsidP="00DD7C29">
      <w:pPr>
        <w:ind w:firstLine="720"/>
      </w:pPr>
      <w:r>
        <w:tab/>
      </w:r>
      <w:r>
        <w:tab/>
        <w:t>{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System.out.print("Enter Range(Positive Integer): ");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n=in.nextInt();</w:t>
      </w:r>
    </w:p>
    <w:p w:rsidR="00890548" w:rsidRDefault="00890548" w:rsidP="00DD7C29">
      <w:pPr>
        <w:ind w:firstLine="720"/>
      </w:pPr>
      <w:r>
        <w:tab/>
      </w:r>
      <w:r>
        <w:tab/>
        <w:t>}while(n &lt;= 0);</w:t>
      </w:r>
    </w:p>
    <w:p w:rsidR="00890548" w:rsidRDefault="00890548" w:rsidP="00DD7C29">
      <w:pPr>
        <w:ind w:firstLine="720"/>
      </w:pPr>
      <w:r>
        <w:tab/>
      </w:r>
      <w:r>
        <w:tab/>
        <w:t>System.out.println("Intergers upto "+n+" are:-");</w:t>
      </w:r>
    </w:p>
    <w:p w:rsidR="00890548" w:rsidRDefault="00890548" w:rsidP="00DD7C29">
      <w:pPr>
        <w:ind w:firstLine="720"/>
      </w:pPr>
      <w:r>
        <w:tab/>
      </w:r>
      <w:r>
        <w:tab/>
        <w:t>for(i=1;i&lt;=n;i++)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s=s+i;</w:t>
      </w:r>
    </w:p>
    <w:p w:rsidR="00890548" w:rsidRDefault="00890548" w:rsidP="00DD7C29">
      <w:pPr>
        <w:ind w:firstLine="720"/>
      </w:pPr>
      <w:r>
        <w:tab/>
      </w:r>
      <w:r>
        <w:tab/>
        <w:t>System.out.print("sum till "+i+" = "+s);</w:t>
      </w:r>
    </w:p>
    <w:p w:rsidR="00890548" w:rsidRDefault="00890548" w:rsidP="00DD7C29">
      <w:pPr>
        <w:ind w:firstLine="720"/>
      </w:pPr>
      <w:r>
        <w:tab/>
        <w:t>}</w:t>
      </w:r>
    </w:p>
    <w:p w:rsidR="00890548" w:rsidRDefault="00890548" w:rsidP="00DD7C29">
      <w:pPr>
        <w:ind w:firstLine="720"/>
      </w:pPr>
      <w:r>
        <w:t>}</w:t>
      </w:r>
    </w:p>
    <w:p w:rsidR="00890548" w:rsidRDefault="00890548" w:rsidP="00DD7C29">
      <w:pPr>
        <w:ind w:firstLine="720"/>
      </w:pPr>
      <w:r>
        <w:t>Output:-</w:t>
      </w:r>
    </w:p>
    <w:p w:rsidR="00890548" w:rsidRDefault="00890548" w:rsidP="00DD7C29">
      <w:pPr>
        <w:ind w:firstLine="720"/>
      </w:pPr>
      <w:r w:rsidRPr="005C4B89">
        <w:rPr>
          <w:noProof/>
        </w:rPr>
        <w:pict>
          <v:shape id="Picture 29" o:spid="_x0000_i1047" type="#_x0000_t75" style="width:465.75pt;height:222pt;visibility:visible">
            <v:imagedata r:id="rId29" o:title=""/>
          </v:shape>
        </w:pict>
      </w:r>
    </w:p>
    <w:p w:rsidR="00890548" w:rsidRDefault="00890548" w:rsidP="00DD7C29">
      <w:pPr>
        <w:pStyle w:val="ListParagraph"/>
        <w:numPr>
          <w:ilvl w:val="0"/>
          <w:numId w:val="1"/>
        </w:numPr>
      </w:pPr>
      <w:r>
        <w:t>Write a program that will generate Lucas sequence up to certain range specified by user</w:t>
      </w:r>
    </w:p>
    <w:p w:rsidR="00890548" w:rsidRDefault="00890548" w:rsidP="00DD7C29">
      <w:pPr>
        <w:ind w:firstLine="720"/>
      </w:pPr>
      <w:r>
        <w:t>Program:-</w:t>
      </w:r>
    </w:p>
    <w:p w:rsidR="00890548" w:rsidRDefault="00890548" w:rsidP="00DD7C29">
      <w:pPr>
        <w:ind w:firstLine="720"/>
      </w:pPr>
      <w:r>
        <w:t>import java.util.Scanner;</w:t>
      </w:r>
    </w:p>
    <w:p w:rsidR="00890548" w:rsidRDefault="00890548" w:rsidP="00DD7C29">
      <w:pPr>
        <w:ind w:firstLine="720"/>
      </w:pPr>
      <w:r>
        <w:t>class lucasNo</w:t>
      </w:r>
    </w:p>
    <w:p w:rsidR="00890548" w:rsidRDefault="00890548" w:rsidP="00DD7C29">
      <w:pPr>
        <w:ind w:firstLine="720"/>
      </w:pPr>
      <w:r>
        <w:t>{</w:t>
      </w:r>
    </w:p>
    <w:p w:rsidR="00890548" w:rsidRDefault="00890548" w:rsidP="00DD7C29">
      <w:pPr>
        <w:ind w:firstLine="720"/>
      </w:pPr>
      <w:r>
        <w:tab/>
        <w:t>public static void main(String args[])</w:t>
      </w:r>
    </w:p>
    <w:p w:rsidR="00890548" w:rsidRDefault="00890548" w:rsidP="00DD7C29">
      <w:pPr>
        <w:ind w:firstLine="720"/>
      </w:pPr>
      <w:r>
        <w:tab/>
        <w:t>{</w:t>
      </w:r>
    </w:p>
    <w:p w:rsidR="00890548" w:rsidRDefault="00890548" w:rsidP="00DD7C29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DD7C29">
      <w:pPr>
        <w:ind w:firstLine="720"/>
      </w:pPr>
      <w:r>
        <w:tab/>
      </w:r>
      <w:r>
        <w:tab/>
        <w:t>int range=0,a=2,b=1,c=0;</w:t>
      </w:r>
    </w:p>
    <w:p w:rsidR="00890548" w:rsidRDefault="00890548" w:rsidP="00DD7C29">
      <w:pPr>
        <w:ind w:firstLine="720"/>
      </w:pPr>
      <w:r>
        <w:tab/>
      </w:r>
      <w:r>
        <w:tab/>
        <w:t>System.out.print("Enter the range:- ");</w:t>
      </w:r>
    </w:p>
    <w:p w:rsidR="00890548" w:rsidRDefault="00890548" w:rsidP="00DD7C29">
      <w:pPr>
        <w:ind w:firstLine="720"/>
      </w:pPr>
      <w:r>
        <w:tab/>
      </w:r>
      <w:r>
        <w:tab/>
        <w:t>range=in.nextInt();</w:t>
      </w:r>
    </w:p>
    <w:p w:rsidR="00890548" w:rsidRDefault="00890548" w:rsidP="00DD7C29">
      <w:pPr>
        <w:ind w:firstLine="720"/>
      </w:pPr>
      <w:r>
        <w:tab/>
      </w:r>
      <w:r>
        <w:tab/>
        <w:t>System.out.println("The sequence is as follows : ");</w:t>
      </w:r>
    </w:p>
    <w:p w:rsidR="00890548" w:rsidRDefault="00890548" w:rsidP="00DD7C29">
      <w:pPr>
        <w:ind w:firstLine="720"/>
      </w:pPr>
      <w:r>
        <w:tab/>
      </w:r>
      <w:r>
        <w:tab/>
        <w:t>System.out.print(a+"\t"+b);</w:t>
      </w:r>
    </w:p>
    <w:p w:rsidR="00890548" w:rsidRDefault="00890548" w:rsidP="00DD7C29">
      <w:pPr>
        <w:ind w:firstLine="720"/>
      </w:pPr>
      <w:r>
        <w:tab/>
      </w:r>
      <w:r>
        <w:tab/>
        <w:t>for(int i=2;i&lt;=range;i++)</w:t>
      </w:r>
    </w:p>
    <w:p w:rsidR="00890548" w:rsidRDefault="00890548" w:rsidP="00DD7C29">
      <w:pPr>
        <w:ind w:firstLine="720"/>
      </w:pPr>
      <w:r>
        <w:tab/>
      </w:r>
      <w:r>
        <w:tab/>
        <w:t>{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c=a+b;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System.out.print("\t"+c);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a=b;</w:t>
      </w:r>
    </w:p>
    <w:p w:rsidR="00890548" w:rsidRDefault="00890548" w:rsidP="00DD7C29">
      <w:pPr>
        <w:ind w:firstLine="720"/>
      </w:pPr>
      <w:r>
        <w:tab/>
      </w:r>
      <w:r>
        <w:tab/>
      </w:r>
      <w:r>
        <w:tab/>
        <w:t>b=c;</w:t>
      </w:r>
    </w:p>
    <w:p w:rsidR="00890548" w:rsidRDefault="00890548" w:rsidP="00DD7C29">
      <w:pPr>
        <w:ind w:firstLine="720"/>
      </w:pPr>
      <w:r>
        <w:tab/>
      </w:r>
      <w:r>
        <w:tab/>
        <w:t>}</w:t>
      </w:r>
    </w:p>
    <w:p w:rsidR="00890548" w:rsidRDefault="00890548" w:rsidP="00DD7C29">
      <w:pPr>
        <w:ind w:firstLine="720"/>
      </w:pPr>
      <w:r>
        <w:tab/>
        <w:t>}</w:t>
      </w:r>
    </w:p>
    <w:p w:rsidR="00890548" w:rsidRDefault="00890548" w:rsidP="00DD7C29">
      <w:pPr>
        <w:ind w:firstLine="720"/>
      </w:pPr>
      <w:r>
        <w:t>}</w:t>
      </w:r>
      <w:r>
        <w:tab/>
      </w:r>
      <w:r>
        <w:tab/>
      </w:r>
      <w:r>
        <w:tab/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  <w:r>
        <w:t>Output:-</w:t>
      </w:r>
    </w:p>
    <w:p w:rsidR="00890548" w:rsidRDefault="00890548" w:rsidP="00DD7C29">
      <w:pPr>
        <w:ind w:firstLine="720"/>
      </w:pPr>
      <w:r w:rsidRPr="005C4B89">
        <w:rPr>
          <w:noProof/>
        </w:rPr>
        <w:pict>
          <v:shape id="Picture 30" o:spid="_x0000_i1048" type="#_x0000_t75" style="width:467.25pt;height:221.25pt;visibility:visible">
            <v:imagedata r:id="rId30" o:title=""/>
          </v:shape>
        </w:pict>
      </w:r>
      <w:r>
        <w:tab/>
      </w:r>
      <w:r>
        <w:tab/>
      </w:r>
      <w:r>
        <w:tab/>
      </w:r>
    </w:p>
    <w:p w:rsidR="00890548" w:rsidRDefault="00890548" w:rsidP="00DD7C29">
      <w:pPr>
        <w:ind w:firstLine="720"/>
      </w:pPr>
      <w:r>
        <w:tab/>
      </w:r>
      <w:r>
        <w:tab/>
      </w:r>
    </w:p>
    <w:p w:rsidR="00890548" w:rsidRDefault="00890548" w:rsidP="00DD7C29">
      <w:pPr>
        <w:ind w:firstLine="720"/>
      </w:pPr>
      <w:r>
        <w:tab/>
      </w:r>
      <w:r>
        <w:tab/>
      </w:r>
    </w:p>
    <w:p w:rsidR="00890548" w:rsidRDefault="00890548" w:rsidP="00DD7C29">
      <w:pPr>
        <w:ind w:firstLine="720"/>
      </w:pPr>
      <w:r>
        <w:tab/>
      </w:r>
      <w:r>
        <w:tab/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E85A69">
      <w:pPr>
        <w:pStyle w:val="ListParagraph"/>
        <w:numPr>
          <w:ilvl w:val="0"/>
          <w:numId w:val="1"/>
        </w:numPr>
      </w:pPr>
      <w:r>
        <w:t>Write a program that will generate all prime numbers with in Fibonacci series up to certain range</w:t>
      </w:r>
    </w:p>
    <w:p w:rsidR="00890548" w:rsidRDefault="00890548" w:rsidP="00E85A69">
      <w:pPr>
        <w:ind w:firstLine="720"/>
      </w:pPr>
      <w:r>
        <w:t>Program:-</w:t>
      </w:r>
    </w:p>
    <w:p w:rsidR="00890548" w:rsidRDefault="00890548" w:rsidP="00E85A69">
      <w:pPr>
        <w:ind w:firstLine="720"/>
      </w:pPr>
      <w:r>
        <w:t>import java.util.Scanner;</w:t>
      </w:r>
    </w:p>
    <w:p w:rsidR="00890548" w:rsidRDefault="00890548" w:rsidP="00E85A69">
      <w:pPr>
        <w:ind w:firstLine="720"/>
      </w:pPr>
      <w:r>
        <w:t>class primeFibo</w:t>
      </w:r>
    </w:p>
    <w:p w:rsidR="00890548" w:rsidRDefault="00890548" w:rsidP="00E85A69">
      <w:pPr>
        <w:ind w:firstLine="720"/>
      </w:pPr>
      <w:r>
        <w:t>{</w:t>
      </w:r>
    </w:p>
    <w:p w:rsidR="00890548" w:rsidRDefault="00890548" w:rsidP="00E85A69">
      <w:pPr>
        <w:ind w:firstLine="720"/>
      </w:pPr>
      <w:r>
        <w:tab/>
        <w:t>public static void main(String argv[])</w:t>
      </w:r>
    </w:p>
    <w:p w:rsidR="00890548" w:rsidRDefault="00890548" w:rsidP="00E85A69">
      <w:pPr>
        <w:ind w:firstLine="720"/>
      </w:pPr>
      <w:r>
        <w:t xml:space="preserve">   </w:t>
      </w:r>
      <w:r>
        <w:tab/>
        <w:t>{</w:t>
      </w:r>
    </w:p>
    <w:p w:rsidR="00890548" w:rsidRDefault="00890548" w:rsidP="00E85A69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E85A69">
      <w:pPr>
        <w:ind w:firstLine="720"/>
      </w:pPr>
      <w:r>
        <w:tab/>
      </w:r>
      <w:r>
        <w:tab/>
        <w:t>int a=0,b=1,c=0,n=0,x=0;</w:t>
      </w:r>
    </w:p>
    <w:p w:rsidR="00890548" w:rsidRDefault="00890548" w:rsidP="00E85A69">
      <w:pPr>
        <w:ind w:firstLine="720"/>
      </w:pPr>
      <w:r>
        <w:tab/>
      </w:r>
      <w:r>
        <w:tab/>
        <w:t>System.out.print("Enter Range: ");</w:t>
      </w:r>
    </w:p>
    <w:p w:rsidR="00890548" w:rsidRDefault="00890548" w:rsidP="00E85A69">
      <w:pPr>
        <w:ind w:firstLine="720"/>
      </w:pPr>
      <w:r>
        <w:tab/>
      </w:r>
      <w:r>
        <w:tab/>
        <w:t>n=in.nextInt();</w:t>
      </w:r>
      <w:r>
        <w:tab/>
      </w:r>
      <w:r>
        <w:tab/>
      </w:r>
    </w:p>
    <w:p w:rsidR="00890548" w:rsidRDefault="00890548" w:rsidP="00E85A69">
      <w:pPr>
        <w:ind w:left="2160"/>
      </w:pPr>
      <w:r>
        <w:t>System.out.print("All prime numbers that are also fibonacci numbers:\n1\t");</w:t>
      </w:r>
    </w:p>
    <w:p w:rsidR="00890548" w:rsidRDefault="00890548" w:rsidP="00E85A69">
      <w:pPr>
        <w:ind w:firstLine="720"/>
      </w:pPr>
      <w:r>
        <w:tab/>
      </w:r>
      <w:r>
        <w:tab/>
        <w:t>for(int i=2;i&lt;n;i++)</w:t>
      </w:r>
    </w:p>
    <w:p w:rsidR="00890548" w:rsidRDefault="00890548" w:rsidP="00E85A69">
      <w:pPr>
        <w:ind w:firstLine="720"/>
      </w:pPr>
      <w:r>
        <w:tab/>
      </w:r>
      <w:r>
        <w:tab/>
        <w:t>{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x=0;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c=a+b;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a=b;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b=c;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for(int j=1;j &lt;= c/2;j++)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{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</w:r>
      <w:r>
        <w:tab/>
        <w:t>if(c % j == 0)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</w:r>
      <w:r>
        <w:tab/>
      </w:r>
      <w:r>
        <w:tab/>
        <w:t>x++;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}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  <w:t>if(x == 1)</w:t>
      </w:r>
    </w:p>
    <w:p w:rsidR="00890548" w:rsidRDefault="00890548" w:rsidP="00E85A69">
      <w:pPr>
        <w:ind w:firstLine="720"/>
      </w:pPr>
      <w:r>
        <w:tab/>
      </w:r>
      <w:r>
        <w:tab/>
      </w:r>
      <w:r>
        <w:tab/>
      </w:r>
      <w:r>
        <w:tab/>
        <w:t>System.out.print(c+"\t");</w:t>
      </w:r>
    </w:p>
    <w:p w:rsidR="00890548" w:rsidRDefault="00890548" w:rsidP="00E85A69">
      <w:pPr>
        <w:ind w:firstLine="720"/>
      </w:pPr>
      <w:r>
        <w:tab/>
      </w:r>
      <w:r>
        <w:tab/>
        <w:t>}</w:t>
      </w:r>
    </w:p>
    <w:p w:rsidR="00890548" w:rsidRDefault="00890548" w:rsidP="00E85A69">
      <w:pPr>
        <w:ind w:firstLine="720"/>
      </w:pPr>
      <w:r>
        <w:tab/>
        <w:t>}</w:t>
      </w:r>
    </w:p>
    <w:p w:rsidR="00890548" w:rsidRDefault="00890548" w:rsidP="00E85A69">
      <w:pPr>
        <w:ind w:firstLine="720"/>
      </w:pPr>
      <w:r>
        <w:t>}</w:t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  <w:r>
        <w:t>Output:-</w:t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  <w:r w:rsidRPr="005C4B89">
        <w:rPr>
          <w:noProof/>
        </w:rPr>
        <w:pict>
          <v:shape id="Picture 31" o:spid="_x0000_i1049" type="#_x0000_t75" style="width:480pt;height:230.25pt;visibility:visible">
            <v:imagedata r:id="rId31" o:title=""/>
          </v:shape>
        </w:pict>
      </w: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DD7C29">
      <w:pPr>
        <w:ind w:firstLine="720"/>
      </w:pPr>
    </w:p>
    <w:p w:rsidR="00890548" w:rsidRDefault="00890548" w:rsidP="008648E3">
      <w:pPr>
        <w:pStyle w:val="ListParagraph"/>
        <w:numPr>
          <w:ilvl w:val="0"/>
          <w:numId w:val="1"/>
        </w:numPr>
      </w:pPr>
      <w:r>
        <w:t>Write a program that will take an integer from the user amd check whether it is perfect number or not</w:t>
      </w:r>
    </w:p>
    <w:p w:rsidR="00890548" w:rsidRDefault="00890548" w:rsidP="008648E3">
      <w:pPr>
        <w:ind w:firstLine="720"/>
      </w:pPr>
      <w:r>
        <w:t>Program:-</w:t>
      </w:r>
    </w:p>
    <w:p w:rsidR="00890548" w:rsidRDefault="00890548" w:rsidP="008648E3">
      <w:pPr>
        <w:ind w:firstLine="720"/>
      </w:pPr>
      <w:r>
        <w:t>import java.util.Scanner;</w:t>
      </w:r>
    </w:p>
    <w:p w:rsidR="00890548" w:rsidRDefault="00890548" w:rsidP="008648E3">
      <w:pPr>
        <w:ind w:firstLine="720"/>
      </w:pPr>
      <w:r>
        <w:t>class perfectNo</w:t>
      </w:r>
    </w:p>
    <w:p w:rsidR="00890548" w:rsidRDefault="00890548" w:rsidP="008648E3">
      <w:pPr>
        <w:ind w:firstLine="720"/>
      </w:pPr>
      <w:r>
        <w:t>{</w:t>
      </w:r>
    </w:p>
    <w:p w:rsidR="00890548" w:rsidRDefault="00890548" w:rsidP="008648E3">
      <w:pPr>
        <w:ind w:firstLine="720"/>
      </w:pPr>
      <w:r>
        <w:tab/>
        <w:t>public static void main(String argv[])</w:t>
      </w:r>
    </w:p>
    <w:p w:rsidR="00890548" w:rsidRDefault="00890548" w:rsidP="008648E3">
      <w:pPr>
        <w:ind w:firstLine="720"/>
      </w:pPr>
      <w:r>
        <w:t xml:space="preserve">    </w:t>
      </w:r>
      <w:r>
        <w:tab/>
        <w:t>{</w:t>
      </w:r>
    </w:p>
    <w:p w:rsidR="00890548" w:rsidRDefault="00890548" w:rsidP="008648E3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8648E3">
      <w:pPr>
        <w:ind w:firstLine="720"/>
      </w:pPr>
      <w:r>
        <w:tab/>
      </w:r>
      <w:r>
        <w:tab/>
        <w:t>int intNumber=0,n=0,s=0,j;</w:t>
      </w:r>
    </w:p>
    <w:p w:rsidR="00890548" w:rsidRDefault="00890548" w:rsidP="008648E3">
      <w:pPr>
        <w:ind w:firstLine="720"/>
      </w:pPr>
      <w:r>
        <w:tab/>
      </w:r>
      <w:r>
        <w:tab/>
        <w:t>System.out.print("Enter Number: ");</w:t>
      </w:r>
    </w:p>
    <w:p w:rsidR="00890548" w:rsidRDefault="00890548" w:rsidP="008648E3">
      <w:pPr>
        <w:ind w:firstLine="720"/>
      </w:pPr>
      <w:r>
        <w:tab/>
      </w:r>
      <w:r>
        <w:tab/>
        <w:t>intNumber=in.nextInt();</w:t>
      </w:r>
    </w:p>
    <w:p w:rsidR="00890548" w:rsidRDefault="00890548" w:rsidP="008648E3">
      <w:pPr>
        <w:ind w:firstLine="720"/>
      </w:pPr>
      <w:r>
        <w:tab/>
      </w:r>
      <w:r>
        <w:tab/>
        <w:t>n=intNumber;</w:t>
      </w:r>
    </w:p>
    <w:p w:rsidR="00890548" w:rsidRDefault="00890548" w:rsidP="008648E3">
      <w:pPr>
        <w:ind w:firstLine="720"/>
      </w:pPr>
      <w:r>
        <w:tab/>
      </w:r>
      <w:r>
        <w:tab/>
        <w:t>for(int i=1;i&lt;=n/2;i++)</w:t>
      </w:r>
    </w:p>
    <w:p w:rsidR="00890548" w:rsidRDefault="00890548" w:rsidP="008648E3">
      <w:pPr>
        <w:ind w:firstLine="720"/>
      </w:pPr>
      <w:r>
        <w:tab/>
      </w:r>
      <w:r>
        <w:tab/>
        <w:t>{</w:t>
      </w:r>
      <w:r>
        <w:tab/>
      </w:r>
      <w:r>
        <w:tab/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if(n % i == 0)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</w:r>
      <w:r>
        <w:tab/>
        <w:t>s=s+i;</w:t>
      </w:r>
    </w:p>
    <w:p w:rsidR="00890548" w:rsidRDefault="00890548" w:rsidP="008648E3">
      <w:pPr>
        <w:ind w:firstLine="720"/>
      </w:pPr>
      <w:r>
        <w:tab/>
      </w:r>
      <w:r>
        <w:tab/>
        <w:t>}</w:t>
      </w:r>
    </w:p>
    <w:p w:rsidR="00890548" w:rsidRDefault="00890548" w:rsidP="008648E3">
      <w:pPr>
        <w:ind w:firstLine="720"/>
      </w:pPr>
      <w:r>
        <w:tab/>
      </w:r>
      <w:r>
        <w:tab/>
        <w:t>if(s == intNumber)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System.out.println(intNumber+" is a Perfect Number");</w:t>
      </w:r>
    </w:p>
    <w:p w:rsidR="00890548" w:rsidRDefault="00890548" w:rsidP="008648E3">
      <w:pPr>
        <w:ind w:firstLine="720"/>
      </w:pPr>
      <w:r>
        <w:tab/>
      </w:r>
      <w:r>
        <w:tab/>
        <w:t>else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System.out.println(intNumber+" is Not a Perfect Number");</w:t>
      </w:r>
    </w:p>
    <w:p w:rsidR="00890548" w:rsidRDefault="00890548" w:rsidP="008648E3">
      <w:pPr>
        <w:ind w:firstLine="720"/>
      </w:pPr>
      <w:r>
        <w:tab/>
        <w:t>}</w:t>
      </w:r>
    </w:p>
    <w:p w:rsidR="00890548" w:rsidRDefault="00890548" w:rsidP="008648E3">
      <w:pPr>
        <w:ind w:firstLine="720"/>
      </w:pPr>
      <w:r>
        <w:t>}</w:t>
      </w: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  <w:r>
        <w:t>Output:-</w:t>
      </w:r>
    </w:p>
    <w:p w:rsidR="00890548" w:rsidRDefault="00890548" w:rsidP="008648E3">
      <w:pPr>
        <w:ind w:firstLine="720"/>
      </w:pPr>
      <w:r w:rsidRPr="005C4B89">
        <w:rPr>
          <w:noProof/>
        </w:rPr>
        <w:pict>
          <v:shape id="Picture 32" o:spid="_x0000_i1050" type="#_x0000_t75" style="width:481.5pt;height:228pt;visibility:visible">
            <v:imagedata r:id="rId32" o:title=""/>
          </v:shape>
        </w:pict>
      </w: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pStyle w:val="ListParagraph"/>
        <w:numPr>
          <w:ilvl w:val="0"/>
          <w:numId w:val="1"/>
        </w:numPr>
      </w:pPr>
      <w:r>
        <w:t>Write a program to check whether a number is even or odd.Put proper restrictions on the values given by the user</w:t>
      </w:r>
    </w:p>
    <w:p w:rsidR="00890548" w:rsidRDefault="00890548" w:rsidP="008648E3">
      <w:pPr>
        <w:ind w:firstLine="720"/>
      </w:pPr>
      <w:r>
        <w:t>Program:-</w:t>
      </w:r>
    </w:p>
    <w:p w:rsidR="00890548" w:rsidRDefault="00890548" w:rsidP="008648E3">
      <w:pPr>
        <w:ind w:firstLine="720"/>
      </w:pPr>
      <w:r>
        <w:t>import java.util.Scanner;</w:t>
      </w:r>
    </w:p>
    <w:p w:rsidR="00890548" w:rsidRDefault="00890548" w:rsidP="008648E3">
      <w:pPr>
        <w:ind w:firstLine="720"/>
      </w:pPr>
      <w:r>
        <w:t>class oddOReven</w:t>
      </w:r>
    </w:p>
    <w:p w:rsidR="00890548" w:rsidRDefault="00890548" w:rsidP="008648E3">
      <w:pPr>
        <w:ind w:firstLine="720"/>
      </w:pPr>
      <w:r>
        <w:t>{</w:t>
      </w:r>
    </w:p>
    <w:p w:rsidR="00890548" w:rsidRDefault="00890548" w:rsidP="008648E3">
      <w:pPr>
        <w:ind w:firstLine="720"/>
      </w:pPr>
      <w:r>
        <w:tab/>
        <w:t>public static void main(String argv[])</w:t>
      </w:r>
    </w:p>
    <w:p w:rsidR="00890548" w:rsidRDefault="00890548" w:rsidP="008648E3">
      <w:pPr>
        <w:ind w:firstLine="720"/>
      </w:pPr>
      <w:r>
        <w:t xml:space="preserve">    </w:t>
      </w:r>
      <w:r>
        <w:tab/>
        <w:t>{</w:t>
      </w:r>
    </w:p>
    <w:p w:rsidR="00890548" w:rsidRDefault="00890548" w:rsidP="008648E3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8648E3">
      <w:pPr>
        <w:ind w:firstLine="720"/>
      </w:pPr>
      <w:r>
        <w:tab/>
      </w:r>
      <w:r>
        <w:tab/>
        <w:t>int intNumber=0,f=1;</w:t>
      </w:r>
    </w:p>
    <w:p w:rsidR="00890548" w:rsidRDefault="00890548" w:rsidP="008648E3">
      <w:pPr>
        <w:ind w:firstLine="720"/>
      </w:pPr>
      <w:r>
        <w:tab/>
      </w:r>
      <w:r>
        <w:tab/>
        <w:t>do</w:t>
      </w:r>
    </w:p>
    <w:p w:rsidR="00890548" w:rsidRDefault="00890548" w:rsidP="008648E3">
      <w:pPr>
        <w:ind w:firstLine="720"/>
      </w:pPr>
      <w:r>
        <w:tab/>
      </w:r>
      <w:r>
        <w:tab/>
        <w:t>{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if(f == 0)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</w:r>
      <w:r>
        <w:tab/>
        <w:t>System.out.println("Wrong Entry:-ReEnter ");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System.out.print("Enter a Positive Number: ");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intNumber=in.nextInt();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f=0;</w:t>
      </w:r>
    </w:p>
    <w:p w:rsidR="00890548" w:rsidRDefault="00890548" w:rsidP="008648E3">
      <w:pPr>
        <w:ind w:firstLine="720"/>
      </w:pPr>
      <w:r>
        <w:tab/>
      </w:r>
      <w:r>
        <w:tab/>
        <w:t>}while(intNumber &lt;= 0);</w:t>
      </w:r>
    </w:p>
    <w:p w:rsidR="00890548" w:rsidRDefault="00890548" w:rsidP="008648E3">
      <w:pPr>
        <w:ind w:firstLine="720"/>
      </w:pPr>
      <w:r>
        <w:tab/>
      </w:r>
      <w:r>
        <w:tab/>
        <w:t>if(intNumber % 2 == 0)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System.out.println(intNumber+" is Even");</w:t>
      </w:r>
    </w:p>
    <w:p w:rsidR="00890548" w:rsidRDefault="00890548" w:rsidP="008648E3">
      <w:pPr>
        <w:ind w:firstLine="720"/>
      </w:pPr>
      <w:r>
        <w:tab/>
      </w:r>
      <w:r>
        <w:tab/>
        <w:t>else</w:t>
      </w:r>
    </w:p>
    <w:p w:rsidR="00890548" w:rsidRDefault="00890548" w:rsidP="008648E3">
      <w:pPr>
        <w:ind w:firstLine="720"/>
      </w:pPr>
      <w:r>
        <w:tab/>
      </w:r>
      <w:r>
        <w:tab/>
      </w:r>
      <w:r>
        <w:tab/>
        <w:t>System.out.println(intNumber+" is Odd");</w:t>
      </w:r>
    </w:p>
    <w:p w:rsidR="00890548" w:rsidRDefault="00890548" w:rsidP="008648E3">
      <w:pPr>
        <w:ind w:firstLine="720"/>
      </w:pPr>
      <w:r>
        <w:tab/>
        <w:t>}</w:t>
      </w:r>
    </w:p>
    <w:p w:rsidR="00890548" w:rsidRDefault="00890548" w:rsidP="008648E3">
      <w:pPr>
        <w:ind w:firstLine="720"/>
      </w:pPr>
      <w:r>
        <w:t>}</w:t>
      </w: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  <w:r>
        <w:t>Output:-</w:t>
      </w: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  <w:r w:rsidRPr="005C4B89">
        <w:rPr>
          <w:noProof/>
        </w:rPr>
        <w:pict>
          <v:shape id="Picture 34" o:spid="_x0000_i1051" type="#_x0000_t75" style="width:465.75pt;height:221.25pt;visibility:visible">
            <v:imagedata r:id="rId33" o:title=""/>
          </v:shape>
        </w:pict>
      </w: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8648E3">
      <w:pPr>
        <w:ind w:firstLine="720"/>
      </w:pPr>
    </w:p>
    <w:p w:rsidR="00890548" w:rsidRDefault="00890548" w:rsidP="007D664F">
      <w:pPr>
        <w:pStyle w:val="ListParagraph"/>
        <w:numPr>
          <w:ilvl w:val="0"/>
          <w:numId w:val="1"/>
        </w:numPr>
      </w:pPr>
      <w:r>
        <w:t>Write a program that will display modulo value (|x|) of a number taken from the user</w:t>
      </w:r>
    </w:p>
    <w:p w:rsidR="00890548" w:rsidRDefault="00890548" w:rsidP="007D664F">
      <w:pPr>
        <w:ind w:firstLine="720"/>
      </w:pPr>
      <w:r>
        <w:t>Program:-</w:t>
      </w:r>
    </w:p>
    <w:p w:rsidR="00890548" w:rsidRDefault="00890548" w:rsidP="007D664F">
      <w:pPr>
        <w:ind w:firstLine="720"/>
      </w:pPr>
      <w:r>
        <w:t>import java.util.Scanner;</w:t>
      </w:r>
    </w:p>
    <w:p w:rsidR="00890548" w:rsidRDefault="00890548" w:rsidP="007D664F">
      <w:pPr>
        <w:ind w:firstLine="720"/>
      </w:pPr>
      <w:r>
        <w:t>class modulo</w:t>
      </w:r>
    </w:p>
    <w:p w:rsidR="00890548" w:rsidRDefault="00890548" w:rsidP="007D664F">
      <w:pPr>
        <w:ind w:firstLine="720"/>
      </w:pPr>
      <w:r>
        <w:t>{</w:t>
      </w:r>
    </w:p>
    <w:p w:rsidR="00890548" w:rsidRDefault="00890548" w:rsidP="007D664F">
      <w:pPr>
        <w:ind w:firstLine="720"/>
      </w:pPr>
      <w:r>
        <w:tab/>
        <w:t>public static void main(String argv[])</w:t>
      </w:r>
    </w:p>
    <w:p w:rsidR="00890548" w:rsidRDefault="00890548" w:rsidP="007D664F">
      <w:pPr>
        <w:ind w:firstLine="720"/>
      </w:pPr>
      <w:r>
        <w:t xml:space="preserve">    </w:t>
      </w:r>
      <w:r>
        <w:tab/>
        <w:t>{</w:t>
      </w:r>
    </w:p>
    <w:p w:rsidR="00890548" w:rsidRDefault="00890548" w:rsidP="007D664F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7D664F">
      <w:pPr>
        <w:ind w:firstLine="720"/>
      </w:pPr>
      <w:r>
        <w:tab/>
      </w:r>
      <w:r>
        <w:tab/>
        <w:t>int intNumber=0;</w:t>
      </w:r>
    </w:p>
    <w:p w:rsidR="00890548" w:rsidRDefault="00890548" w:rsidP="007D664F">
      <w:pPr>
        <w:ind w:firstLine="720"/>
      </w:pPr>
      <w:r>
        <w:tab/>
      </w:r>
      <w:r>
        <w:tab/>
        <w:t>System.out.print("Enter a Number: ");</w:t>
      </w:r>
    </w:p>
    <w:p w:rsidR="00890548" w:rsidRDefault="00890548" w:rsidP="007D664F">
      <w:pPr>
        <w:ind w:firstLine="720"/>
      </w:pPr>
      <w:r>
        <w:tab/>
      </w:r>
      <w:r>
        <w:tab/>
        <w:t>intNumber=in.nextInt();</w:t>
      </w:r>
    </w:p>
    <w:p w:rsidR="00890548" w:rsidRDefault="00890548" w:rsidP="007D664F">
      <w:pPr>
        <w:ind w:firstLine="720"/>
      </w:pPr>
      <w:r>
        <w:tab/>
      </w:r>
      <w:r>
        <w:tab/>
        <w:t>System.out.print("| "+intNumber+" | = ");</w:t>
      </w:r>
    </w:p>
    <w:p w:rsidR="00890548" w:rsidRDefault="00890548" w:rsidP="007D664F">
      <w:pPr>
        <w:ind w:firstLine="720"/>
      </w:pPr>
      <w:r>
        <w:tab/>
      </w:r>
      <w:r>
        <w:tab/>
        <w:t>if(intNumber &lt; 0)</w:t>
      </w:r>
    </w:p>
    <w:p w:rsidR="00890548" w:rsidRDefault="00890548" w:rsidP="007D664F">
      <w:pPr>
        <w:ind w:firstLine="720"/>
      </w:pPr>
      <w:r>
        <w:tab/>
      </w:r>
      <w:r>
        <w:tab/>
      </w:r>
      <w:r>
        <w:tab/>
        <w:t>intNumber*=(-1);</w:t>
      </w:r>
    </w:p>
    <w:p w:rsidR="00890548" w:rsidRDefault="00890548" w:rsidP="007D664F">
      <w:pPr>
        <w:ind w:firstLine="720"/>
      </w:pPr>
      <w:r>
        <w:tab/>
      </w:r>
      <w:r>
        <w:tab/>
        <w:t>System.out.println(intNumber);</w:t>
      </w:r>
      <w:r>
        <w:tab/>
      </w:r>
    </w:p>
    <w:p w:rsidR="00890548" w:rsidRDefault="00890548" w:rsidP="007D664F">
      <w:pPr>
        <w:ind w:firstLine="720"/>
      </w:pPr>
      <w:r>
        <w:tab/>
        <w:t>}</w:t>
      </w:r>
    </w:p>
    <w:p w:rsidR="00890548" w:rsidRDefault="00890548" w:rsidP="007D664F">
      <w:pPr>
        <w:ind w:firstLine="720"/>
      </w:pPr>
      <w:r>
        <w:t>}</w:t>
      </w:r>
    </w:p>
    <w:p w:rsidR="00890548" w:rsidRDefault="00890548" w:rsidP="007D664F">
      <w:pPr>
        <w:ind w:firstLine="720"/>
      </w:pPr>
    </w:p>
    <w:p w:rsidR="00890548" w:rsidRDefault="00890548" w:rsidP="007D664F">
      <w:pPr>
        <w:ind w:firstLine="720"/>
      </w:pPr>
      <w:r>
        <w:t>Output:-</w:t>
      </w:r>
    </w:p>
    <w:p w:rsidR="00890548" w:rsidRDefault="00890548" w:rsidP="007D664F">
      <w:pPr>
        <w:ind w:firstLine="720"/>
      </w:pPr>
    </w:p>
    <w:p w:rsidR="00890548" w:rsidRDefault="00890548" w:rsidP="007D664F">
      <w:pPr>
        <w:ind w:firstLine="720"/>
      </w:pPr>
      <w:r w:rsidRPr="005C4B89">
        <w:rPr>
          <w:noProof/>
        </w:rPr>
        <w:pict>
          <v:shape id="Picture 35" o:spid="_x0000_i1052" type="#_x0000_t75" style="width:471pt;height:222.75pt;visibility:visible">
            <v:imagedata r:id="rId34" o:title=""/>
          </v:shape>
        </w:pict>
      </w:r>
    </w:p>
    <w:p w:rsidR="00890548" w:rsidRDefault="00890548" w:rsidP="007D664F">
      <w:pPr>
        <w:ind w:firstLine="720"/>
      </w:pPr>
    </w:p>
    <w:p w:rsidR="00890548" w:rsidRDefault="00890548" w:rsidP="007F3D9F">
      <w:pPr>
        <w:pStyle w:val="ListParagraph"/>
        <w:numPr>
          <w:ilvl w:val="0"/>
          <w:numId w:val="1"/>
        </w:numPr>
      </w:pPr>
      <w:r>
        <w:t>Write a menu driven program that will perform arithmetic operation on two numbers</w:t>
      </w:r>
    </w:p>
    <w:p w:rsidR="00890548" w:rsidRDefault="00890548" w:rsidP="007F3D9F">
      <w:pPr>
        <w:ind w:firstLine="720"/>
      </w:pPr>
      <w:r>
        <w:t>Program:-</w:t>
      </w:r>
    </w:p>
    <w:p w:rsidR="00890548" w:rsidRDefault="00890548" w:rsidP="007F3D9F">
      <w:pPr>
        <w:ind w:firstLine="720"/>
      </w:pPr>
      <w:r>
        <w:t>import java.util.Scanner;</w:t>
      </w:r>
    </w:p>
    <w:p w:rsidR="00890548" w:rsidRDefault="00890548" w:rsidP="007F3D9F">
      <w:pPr>
        <w:ind w:firstLine="720"/>
      </w:pPr>
      <w:r>
        <w:t>class menu</w:t>
      </w:r>
    </w:p>
    <w:p w:rsidR="00890548" w:rsidRDefault="00890548" w:rsidP="007F3D9F">
      <w:pPr>
        <w:ind w:firstLine="720"/>
      </w:pPr>
      <w:r>
        <w:t>{</w:t>
      </w:r>
    </w:p>
    <w:p w:rsidR="00890548" w:rsidRDefault="00890548" w:rsidP="007F3D9F">
      <w:pPr>
        <w:ind w:firstLine="720"/>
      </w:pPr>
      <w:r>
        <w:tab/>
        <w:t>public static void main(String argv[])</w:t>
      </w:r>
    </w:p>
    <w:p w:rsidR="00890548" w:rsidRDefault="00890548" w:rsidP="007F3D9F">
      <w:pPr>
        <w:ind w:firstLine="720"/>
      </w:pPr>
      <w:r>
        <w:t xml:space="preserve">    </w:t>
      </w:r>
      <w:r>
        <w:tab/>
        <w:t>{</w:t>
      </w:r>
    </w:p>
    <w:p w:rsidR="00890548" w:rsidRDefault="00890548" w:rsidP="007F3D9F">
      <w:pPr>
        <w:ind w:firstLine="720"/>
      </w:pPr>
      <w:r>
        <w:tab/>
      </w:r>
      <w:r>
        <w:tab/>
        <w:t>Scanner in = new Scanner(System.in);</w:t>
      </w:r>
    </w:p>
    <w:p w:rsidR="00890548" w:rsidRDefault="00890548" w:rsidP="007F3D9F">
      <w:pPr>
        <w:ind w:firstLine="720"/>
      </w:pPr>
      <w:r>
        <w:tab/>
      </w:r>
      <w:r>
        <w:tab/>
        <w:t>int resulti=0,intNumber1=0,intNumber2=0,c=0,cc=0;</w:t>
      </w:r>
    </w:p>
    <w:p w:rsidR="00890548" w:rsidRDefault="00890548" w:rsidP="007F3D9F">
      <w:pPr>
        <w:ind w:firstLine="720"/>
      </w:pPr>
      <w:r>
        <w:tab/>
      </w:r>
      <w:r>
        <w:tab/>
        <w:t>float resultf=0,floatNumber1=0.0f,floatNumber2=0.0f;</w:t>
      </w:r>
    </w:p>
    <w:p w:rsidR="00890548" w:rsidRDefault="00890548" w:rsidP="007F3D9F">
      <w:pPr>
        <w:ind w:firstLine="720"/>
      </w:pPr>
      <w:r>
        <w:tab/>
      </w:r>
      <w:r>
        <w:tab/>
        <w:t>System.out.println("\tMENU");</w:t>
      </w:r>
    </w:p>
    <w:p w:rsidR="00890548" w:rsidRDefault="00890548" w:rsidP="007F3D9F">
      <w:pPr>
        <w:ind w:firstLine="720"/>
      </w:pPr>
      <w:r>
        <w:tab/>
      </w:r>
      <w:r>
        <w:tab/>
        <w:t>System.out.println("1.Integer");</w:t>
      </w:r>
    </w:p>
    <w:p w:rsidR="00890548" w:rsidRDefault="00890548" w:rsidP="007F3D9F">
      <w:pPr>
        <w:ind w:firstLine="720"/>
      </w:pPr>
      <w:r>
        <w:tab/>
      </w:r>
      <w:r>
        <w:tab/>
        <w:t>System.out.println("2.Float");</w:t>
      </w:r>
    </w:p>
    <w:p w:rsidR="00890548" w:rsidRDefault="00890548" w:rsidP="007F3D9F">
      <w:pPr>
        <w:ind w:firstLine="720"/>
      </w:pPr>
      <w:r>
        <w:tab/>
      </w:r>
      <w:r>
        <w:tab/>
        <w:t>System.out.print("Enter Choice :- ");</w:t>
      </w:r>
    </w:p>
    <w:p w:rsidR="00890548" w:rsidRDefault="00890548" w:rsidP="007F3D9F">
      <w:pPr>
        <w:ind w:firstLine="720"/>
      </w:pPr>
      <w:r>
        <w:tab/>
      </w:r>
      <w:r>
        <w:tab/>
        <w:t>c=in.nextInt();;</w:t>
      </w:r>
    </w:p>
    <w:p w:rsidR="00890548" w:rsidRDefault="00890548" w:rsidP="007F3D9F">
      <w:pPr>
        <w:ind w:firstLine="720"/>
      </w:pPr>
      <w:r>
        <w:tab/>
      </w:r>
      <w:r>
        <w:tab/>
        <w:t>switch(c)</w:t>
      </w:r>
    </w:p>
    <w:p w:rsidR="00890548" w:rsidRDefault="00890548" w:rsidP="007F3D9F">
      <w:pPr>
        <w:ind w:firstLine="720"/>
      </w:pPr>
      <w:r>
        <w:tab/>
      </w:r>
      <w:r>
        <w:tab/>
        <w:t>{</w:t>
      </w:r>
      <w:r>
        <w:tab/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  <w:t>case 1:</w:t>
      </w:r>
      <w:r>
        <w:tab/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System.out.print("Enter Number 1: 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intNumber1=in.nextInt();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System.out.print("Enter Number 2: 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intNumber2=in.nextInt();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System.out.println("\tINTEGER-MENU");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System.out.println("1.ADDITION");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System.out.println("2.SUBTRACTION");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System.out.println("3.MULTIPLICATION");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System.out.println("4.DIVISION");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System.out.print("Enter Choice :- 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cc=in.nextInt();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switch(cc)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{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1: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resulti=intNumber1+intNumber2;</w:t>
      </w:r>
    </w:p>
    <w:p w:rsidR="00890548" w:rsidRDefault="00890548" w:rsidP="007F3D9F">
      <w:pPr>
        <w:ind w:left="5040"/>
      </w:pPr>
      <w:r>
        <w:t>System.out.println("ADDITION:----\n"+intNumber1+" + "+intNumber2+" = "+resulti);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2: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resulti=intNumber1-intNumber2;</w:t>
      </w:r>
    </w:p>
    <w:p w:rsidR="00890548" w:rsidRDefault="00890548" w:rsidP="007F3D9F">
      <w:pPr>
        <w:ind w:left="5040"/>
      </w:pPr>
      <w:r>
        <w:t>System.out.println("SUBTRACTION:----\n"+intNumber1+" - "+intNumber2+" = "+resulti);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3: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resulti=intNumber1*intNumber2;</w:t>
      </w:r>
    </w:p>
    <w:p w:rsidR="00890548" w:rsidRDefault="00890548" w:rsidP="007F3D9F">
      <w:pPr>
        <w:ind w:left="5040"/>
      </w:pPr>
      <w:r>
        <w:t>System.out.println("MULTIPLITION:----\n"+intNumber1+" * "+intNumber2+" = "+resulti);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4: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resulti=intNumber1/intNumber2;</w:t>
      </w:r>
    </w:p>
    <w:p w:rsidR="00890548" w:rsidRDefault="00890548" w:rsidP="007F3D9F">
      <w:pPr>
        <w:ind w:left="5040"/>
      </w:pPr>
      <w:r>
        <w:t>System.out.println("DIVISION:----\n"+intNumber1+" / "+intNumber2+" = "+resulti);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default: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System.out.println("Wrong Input Int");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}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  <w:t>case 2: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System.out.print("Enter Number 1: 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floatNumber1=in.nextFloat();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System.out.print("Enter Number 2: 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floatNumber2=in.nextFloat();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System.out.println("\tFLOAT-MENU");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System.out.println("1.ADDITION");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System.out.println("2.SUBTRACTION");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System.out.println("3.MULTIPLICATION");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System.out.println("4.DIVISION");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System.out.print("Enter Choice :- 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cc=in.nextInt();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switch(cc)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{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1: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resultf=floatNumber1+floatNumber2;</w:t>
      </w:r>
    </w:p>
    <w:p w:rsidR="00890548" w:rsidRDefault="00890548" w:rsidP="007F3D9F">
      <w:pPr>
        <w:ind w:left="5040"/>
      </w:pPr>
      <w:r>
        <w:t>System.out.println("ADDITION:----\n"+floatNumber1+" + "+floatNumber2+" = "+resultf);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2: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resultf=floatNumber1-floatNumber2;</w:t>
      </w:r>
    </w:p>
    <w:p w:rsidR="00890548" w:rsidRDefault="00890548" w:rsidP="007F3D9F">
      <w:pPr>
        <w:ind w:left="5040"/>
      </w:pPr>
      <w:r>
        <w:t>System.out.println("SUBTRACTION:----\n"+floatNumber1+" - "+floatNumber2+" = "+resultf);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3: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resultf=floatNumber1*floatNumber2;</w:t>
      </w:r>
    </w:p>
    <w:p w:rsidR="00890548" w:rsidRDefault="00890548" w:rsidP="007F3D9F">
      <w:pPr>
        <w:ind w:left="5040"/>
      </w:pPr>
      <w:r>
        <w:t>System.out.println("MULTIPLITION:----\n"+floatNumber1+" * "+floatNumber2+" = "+resultf);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case 4: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resultf=floatNumber1/floatNumber2;</w:t>
      </w:r>
    </w:p>
    <w:p w:rsidR="00890548" w:rsidRDefault="00890548" w:rsidP="00DD3EFD">
      <w:pPr>
        <w:ind w:left="5040"/>
      </w:pPr>
      <w:r>
        <w:t>System.out.println("DIVISION:----\n"+floatNumber1+" / "+floatNumber2+" = "+resultf);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  <w:t>default: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System.out.println("Wrong Input Float");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}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  <w:t>default: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System.out.println("Wrong Input");</w:t>
      </w:r>
    </w:p>
    <w:p w:rsidR="00890548" w:rsidRDefault="00890548" w:rsidP="007F3D9F">
      <w:pPr>
        <w:ind w:firstLine="720"/>
      </w:pPr>
      <w:r>
        <w:tab/>
      </w:r>
      <w:r>
        <w:tab/>
      </w:r>
      <w:r>
        <w:tab/>
      </w:r>
      <w:r>
        <w:tab/>
        <w:t>break;</w:t>
      </w:r>
    </w:p>
    <w:p w:rsidR="00890548" w:rsidRDefault="00890548" w:rsidP="007F3D9F">
      <w:pPr>
        <w:ind w:firstLine="720"/>
      </w:pPr>
      <w:r>
        <w:tab/>
      </w:r>
      <w:r>
        <w:tab/>
        <w:t>}</w:t>
      </w:r>
    </w:p>
    <w:p w:rsidR="00890548" w:rsidRDefault="00890548" w:rsidP="007F3D9F">
      <w:pPr>
        <w:ind w:firstLine="720"/>
      </w:pPr>
      <w:r>
        <w:tab/>
        <w:t>}</w:t>
      </w:r>
    </w:p>
    <w:p w:rsidR="00890548" w:rsidRDefault="00890548" w:rsidP="007F3D9F">
      <w:pPr>
        <w:ind w:firstLine="720"/>
      </w:pPr>
      <w:r>
        <w:t>}</w:t>
      </w: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  <w:r>
        <w:t>Output:-</w:t>
      </w: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  <w:r w:rsidRPr="005C4B89">
        <w:rPr>
          <w:noProof/>
        </w:rPr>
        <w:pict>
          <v:shape id="Picture 36" o:spid="_x0000_i1053" type="#_x0000_t75" style="width:471pt;height:610.5pt;visibility:visible">
            <v:imagedata r:id="rId35" o:title=""/>
          </v:shape>
        </w:pict>
      </w: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</w:p>
    <w:p w:rsidR="00890548" w:rsidRDefault="00890548" w:rsidP="007F3D9F">
      <w:pPr>
        <w:ind w:firstLine="720"/>
      </w:pPr>
      <w:bookmarkStart w:id="0" w:name="_GoBack"/>
      <w:bookmarkEnd w:id="0"/>
      <w:r w:rsidRPr="005C4B89">
        <w:rPr>
          <w:noProof/>
        </w:rPr>
        <w:pict>
          <v:shape id="Picture 37" o:spid="_x0000_i1054" type="#_x0000_t75" style="width:471pt;height:612pt;visibility:visible">
            <v:imagedata r:id="rId36" o:title=""/>
          </v:shape>
        </w:pict>
      </w:r>
    </w:p>
    <w:sectPr w:rsidR="00890548" w:rsidSect="007D6FC6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548" w:rsidRDefault="00890548" w:rsidP="008648E3">
      <w:pPr>
        <w:spacing w:after="0" w:line="240" w:lineRule="auto"/>
      </w:pPr>
      <w:r>
        <w:separator/>
      </w:r>
    </w:p>
  </w:endnote>
  <w:endnote w:type="continuationSeparator" w:id="0">
    <w:p w:rsidR="00890548" w:rsidRDefault="00890548" w:rsidP="0086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548" w:rsidRDefault="00890548" w:rsidP="008648E3">
      <w:pPr>
        <w:spacing w:after="0" w:line="240" w:lineRule="auto"/>
      </w:pPr>
      <w:r>
        <w:separator/>
      </w:r>
    </w:p>
  </w:footnote>
  <w:footnote w:type="continuationSeparator" w:id="0">
    <w:p w:rsidR="00890548" w:rsidRDefault="00890548" w:rsidP="00864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65A2A"/>
    <w:multiLevelType w:val="hybridMultilevel"/>
    <w:tmpl w:val="1B90C1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6FC6"/>
    <w:rsid w:val="001A4F50"/>
    <w:rsid w:val="002053A7"/>
    <w:rsid w:val="00207420"/>
    <w:rsid w:val="003958D8"/>
    <w:rsid w:val="005666A7"/>
    <w:rsid w:val="00596639"/>
    <w:rsid w:val="005C4B89"/>
    <w:rsid w:val="00607C10"/>
    <w:rsid w:val="00635EE9"/>
    <w:rsid w:val="00684291"/>
    <w:rsid w:val="007D664F"/>
    <w:rsid w:val="007D6FC6"/>
    <w:rsid w:val="007F3D9F"/>
    <w:rsid w:val="008648E3"/>
    <w:rsid w:val="00890548"/>
    <w:rsid w:val="008C1FBF"/>
    <w:rsid w:val="008E5E2A"/>
    <w:rsid w:val="0091073F"/>
    <w:rsid w:val="00A57674"/>
    <w:rsid w:val="00AF38E2"/>
    <w:rsid w:val="00B3584E"/>
    <w:rsid w:val="00C10968"/>
    <w:rsid w:val="00C94ED7"/>
    <w:rsid w:val="00D51736"/>
    <w:rsid w:val="00D764EF"/>
    <w:rsid w:val="00DD3EFD"/>
    <w:rsid w:val="00DD7C29"/>
    <w:rsid w:val="00E3031C"/>
    <w:rsid w:val="00E85A69"/>
    <w:rsid w:val="00EF00B9"/>
    <w:rsid w:val="00FA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B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D6FC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7D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6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64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E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48</Pages>
  <Words>2988</Words>
  <Characters>17037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Dipendu</dc:creator>
  <cp:keywords/>
  <dc:description/>
  <cp:lastModifiedBy>Dipendu</cp:lastModifiedBy>
  <cp:revision>2</cp:revision>
  <dcterms:created xsi:type="dcterms:W3CDTF">2010-06-10T03:30:00Z</dcterms:created>
  <dcterms:modified xsi:type="dcterms:W3CDTF">2010-06-10T03:31:00Z</dcterms:modified>
</cp:coreProperties>
</file>