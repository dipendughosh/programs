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5F5" w:rsidRPr="00265B91" w:rsidRDefault="00EB55F5" w:rsidP="00265B91">
      <w:pPr>
        <w:jc w:val="center"/>
        <w:rPr>
          <w:b/>
          <w:bCs/>
          <w:sz w:val="48"/>
          <w:szCs w:val="48"/>
        </w:rPr>
      </w:pPr>
      <w:r w:rsidRPr="00265B91">
        <w:rPr>
          <w:b/>
          <w:bCs/>
          <w:sz w:val="48"/>
          <w:szCs w:val="48"/>
        </w:rPr>
        <w:t>MULTIMEDIA ASSIGNMENTS</w:t>
      </w:r>
    </w:p>
    <w:p w:rsidR="00EB55F5" w:rsidRDefault="00EB55F5"/>
    <w:p w:rsidR="00EB55F5" w:rsidRDefault="00EB55F5">
      <w:pPr>
        <w:rPr>
          <w:b/>
          <w:bCs/>
          <w:sz w:val="36"/>
          <w:szCs w:val="36"/>
        </w:rPr>
      </w:pPr>
      <w:r w:rsidRPr="00265B91">
        <w:rPr>
          <w:b/>
          <w:bCs/>
          <w:sz w:val="36"/>
          <w:szCs w:val="36"/>
        </w:rPr>
        <w:t>ASSIGNMENT: 1</w:t>
      </w:r>
    </w:p>
    <w:p w:rsidR="00EB55F5" w:rsidRPr="00E663E9" w:rsidRDefault="00EB55F5" w:rsidP="00265B91">
      <w:pPr>
        <w:pStyle w:val="ListParagraph"/>
        <w:numPr>
          <w:ilvl w:val="0"/>
          <w:numId w:val="1"/>
        </w:numPr>
        <w:rPr>
          <w:sz w:val="28"/>
          <w:szCs w:val="28"/>
        </w:rPr>
      </w:pPr>
      <w:r w:rsidRPr="00265B91">
        <w:rPr>
          <w:sz w:val="28"/>
          <w:szCs w:val="28"/>
        </w:rPr>
        <w:t>Question:</w:t>
      </w:r>
      <w:r>
        <w:rPr>
          <w:sz w:val="28"/>
          <w:szCs w:val="28"/>
        </w:rPr>
        <w:t xml:space="preserve">    </w:t>
      </w:r>
      <w:r>
        <w:t>Write C programs to draw some basic shapes such as line, rectangle, ellipse, sector and polygon.</w:t>
      </w:r>
    </w:p>
    <w:p w:rsidR="00EB55F5" w:rsidRDefault="00EB55F5" w:rsidP="00E663E9">
      <w:pPr>
        <w:rPr>
          <w:sz w:val="28"/>
          <w:szCs w:val="28"/>
        </w:rPr>
      </w:pPr>
    </w:p>
    <w:p w:rsidR="00EB55F5" w:rsidRPr="00E663E9" w:rsidRDefault="00EB55F5" w:rsidP="00E663E9">
      <w:pPr>
        <w:pStyle w:val="ListParagraph"/>
        <w:numPr>
          <w:ilvl w:val="0"/>
          <w:numId w:val="1"/>
        </w:numPr>
        <w:rPr>
          <w:sz w:val="28"/>
          <w:szCs w:val="28"/>
        </w:rPr>
      </w:pPr>
      <w:r w:rsidRPr="00E663E9">
        <w:rPr>
          <w:sz w:val="28"/>
          <w:szCs w:val="28"/>
        </w:rPr>
        <w:t>Code:</w:t>
      </w:r>
      <w:r>
        <w:rPr>
          <w:sz w:val="28"/>
          <w:szCs w:val="28"/>
        </w:rPr>
        <w:t xml:space="preserve">   </w:t>
      </w:r>
    </w:p>
    <w:p w:rsidR="00EB55F5" w:rsidRPr="00E663E9" w:rsidRDefault="00EB55F5" w:rsidP="00E663E9">
      <w:pPr>
        <w:pStyle w:val="ListParagraph"/>
        <w:rPr>
          <w:sz w:val="28"/>
          <w:szCs w:val="28"/>
        </w:rPr>
      </w:pPr>
    </w:p>
    <w:p w:rsidR="00EB55F5" w:rsidRPr="003A6DAC" w:rsidRDefault="00EB55F5" w:rsidP="003A6DAC">
      <w:pPr>
        <w:pStyle w:val="ListParagraph"/>
        <w:ind w:left="1208"/>
      </w:pPr>
      <w:r w:rsidRPr="003A6DAC">
        <w:t xml:space="preserve"> #include&lt;iostream.h&gt;</w:t>
      </w:r>
    </w:p>
    <w:p w:rsidR="00EB55F5" w:rsidRPr="003A6DAC" w:rsidRDefault="00EB55F5" w:rsidP="003A6DAC">
      <w:pPr>
        <w:pStyle w:val="ListParagraph"/>
        <w:ind w:left="1208"/>
      </w:pPr>
      <w:r w:rsidRPr="003A6DAC">
        <w:t>#include&lt;stdio.h&gt;</w:t>
      </w:r>
    </w:p>
    <w:p w:rsidR="00EB55F5" w:rsidRPr="003A6DAC" w:rsidRDefault="00EB55F5" w:rsidP="003A6DAC">
      <w:pPr>
        <w:pStyle w:val="ListParagraph"/>
        <w:ind w:left="1208"/>
      </w:pPr>
      <w:r w:rsidRPr="003A6DAC">
        <w:t>#include&lt;conio.h&gt;</w:t>
      </w:r>
    </w:p>
    <w:p w:rsidR="00EB55F5" w:rsidRPr="003A6DAC" w:rsidRDefault="00EB55F5" w:rsidP="003A6DAC">
      <w:pPr>
        <w:pStyle w:val="ListParagraph"/>
        <w:ind w:left="1208"/>
      </w:pPr>
      <w:r w:rsidRPr="003A6DAC">
        <w:t>#include&lt;graphics.h&gt;</w:t>
      </w:r>
    </w:p>
    <w:p w:rsidR="00EB55F5" w:rsidRPr="003A6DAC" w:rsidRDefault="00EB55F5" w:rsidP="003A6DAC">
      <w:pPr>
        <w:pStyle w:val="ListParagraph"/>
        <w:ind w:left="1208"/>
      </w:pPr>
      <w:r w:rsidRPr="003A6DAC">
        <w:t>#include&lt;math.h&gt;</w:t>
      </w:r>
    </w:p>
    <w:p w:rsidR="00EB55F5" w:rsidRPr="003A6DAC" w:rsidRDefault="00EB55F5" w:rsidP="003A6DAC">
      <w:pPr>
        <w:pStyle w:val="ListParagraph"/>
        <w:ind w:left="1208"/>
      </w:pPr>
      <w:r w:rsidRPr="003A6DAC">
        <w:t>#include&lt;dos.h&gt;</w:t>
      </w:r>
    </w:p>
    <w:p w:rsidR="00EB55F5" w:rsidRPr="003A6DAC" w:rsidRDefault="00EB55F5" w:rsidP="003A6DAC">
      <w:pPr>
        <w:pStyle w:val="ListParagraph"/>
        <w:ind w:left="1208"/>
      </w:pPr>
      <w:r w:rsidRPr="003A6DAC">
        <w:t>#define ROUND(p) ((int)(p+0.5))</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void ddaline(int,int,int,int);//function for line drawing using dda</w:t>
      </w:r>
    </w:p>
    <w:p w:rsidR="00EB55F5" w:rsidRPr="003A6DAC" w:rsidRDefault="00EB55F5" w:rsidP="003A6DAC">
      <w:pPr>
        <w:pStyle w:val="ListParagraph"/>
        <w:ind w:left="1208"/>
      </w:pPr>
      <w:r w:rsidRPr="003A6DAC">
        <w:t>void bhsmline(int,int,int,int,int,int);//line using brasenhum algo</w:t>
      </w:r>
    </w:p>
    <w:p w:rsidR="00EB55F5" w:rsidRPr="003A6DAC" w:rsidRDefault="00EB55F5" w:rsidP="003A6DAC">
      <w:pPr>
        <w:pStyle w:val="ListParagraph"/>
        <w:ind w:left="1208"/>
      </w:pPr>
      <w:r w:rsidRPr="003A6DAC">
        <w:t>void draw_circle(void);//function for circle drawing</w:t>
      </w:r>
    </w:p>
    <w:p w:rsidR="00EB55F5" w:rsidRPr="003A6DAC" w:rsidRDefault="00EB55F5" w:rsidP="003A6DAC">
      <w:pPr>
        <w:pStyle w:val="ListParagraph"/>
        <w:ind w:left="1208"/>
      </w:pPr>
      <w:r w:rsidRPr="003A6DAC">
        <w:t>void circle_pt(int,int);//for plotting of the 8 symmetrical points</w:t>
      </w:r>
    </w:p>
    <w:p w:rsidR="00EB55F5" w:rsidRPr="003A6DAC" w:rsidRDefault="00EB55F5" w:rsidP="003A6DAC">
      <w:pPr>
        <w:pStyle w:val="ListParagraph"/>
        <w:ind w:left="1208"/>
      </w:pPr>
      <w:r w:rsidRPr="003A6DAC">
        <w:t>void ellipsdraw(float,float);//function for ellips drawing</w:t>
      </w:r>
    </w:p>
    <w:p w:rsidR="00EB55F5" w:rsidRPr="003A6DAC" w:rsidRDefault="00EB55F5" w:rsidP="003A6DAC">
      <w:pPr>
        <w:pStyle w:val="ListParagraph"/>
        <w:ind w:left="1208"/>
      </w:pPr>
      <w:r w:rsidRPr="003A6DAC">
        <w:t>void ellips_pt(float,float);//for plotting of the 4 symmetrical points</w:t>
      </w:r>
    </w:p>
    <w:p w:rsidR="00EB55F5" w:rsidRPr="003A6DAC" w:rsidRDefault="00EB55F5" w:rsidP="003A6DAC">
      <w:pPr>
        <w:pStyle w:val="ListParagraph"/>
        <w:ind w:left="1208"/>
      </w:pPr>
      <w:r w:rsidRPr="003A6DAC">
        <w:t>void setpxl(int,int); //for thickness of the line</w:t>
      </w:r>
    </w:p>
    <w:p w:rsidR="00EB55F5" w:rsidRPr="003A6DAC" w:rsidRDefault="00EB55F5" w:rsidP="003A6DAC">
      <w:pPr>
        <w:pStyle w:val="ListParagraph"/>
        <w:ind w:left="1208"/>
      </w:pPr>
      <w:r w:rsidRPr="003A6DAC">
        <w:t>void axisxy(void);//function for drawing the coordinate</w:t>
      </w:r>
    </w:p>
    <w:p w:rsidR="00EB55F5" w:rsidRPr="003A6DAC" w:rsidRDefault="00EB55F5" w:rsidP="003A6DAC">
      <w:pPr>
        <w:pStyle w:val="ListParagraph"/>
        <w:ind w:left="1208"/>
      </w:pPr>
      <w:r w:rsidRPr="003A6DAC">
        <w:t>float m,a,b;</w:t>
      </w:r>
    </w:p>
    <w:p w:rsidR="00EB55F5" w:rsidRPr="003A6DAC" w:rsidRDefault="00EB55F5" w:rsidP="003A6DAC">
      <w:pPr>
        <w:pStyle w:val="ListParagraph"/>
        <w:ind w:left="1208"/>
      </w:pPr>
      <w:r w:rsidRPr="003A6DAC">
        <w:t>int width,scl;</w:t>
      </w:r>
    </w:p>
    <w:p w:rsidR="00EB55F5" w:rsidRPr="003A6DAC" w:rsidRDefault="00EB55F5" w:rsidP="003A6DAC">
      <w:pPr>
        <w:pStyle w:val="ListParagraph"/>
        <w:ind w:left="1208"/>
      </w:pPr>
      <w:r w:rsidRPr="003A6DAC">
        <w:t>int x_max,y_max,xc,yc,r;</w:t>
      </w:r>
    </w:p>
    <w:p w:rsidR="00EB55F5" w:rsidRPr="003A6DAC" w:rsidRDefault="00EB55F5" w:rsidP="003A6DAC">
      <w:pPr>
        <w:pStyle w:val="ListParagraph"/>
        <w:ind w:left="1208"/>
      </w:pPr>
      <w:r w:rsidRPr="003A6DAC">
        <w:t>int choice;</w:t>
      </w:r>
    </w:p>
    <w:p w:rsidR="00EB55F5" w:rsidRPr="003A6DAC" w:rsidRDefault="00EB55F5" w:rsidP="003A6DAC">
      <w:pPr>
        <w:pStyle w:val="ListParagraph"/>
        <w:ind w:left="1208"/>
      </w:pPr>
      <w:r w:rsidRPr="003A6DAC">
        <w:t>struct time t1,t2;//for execution time</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void main()</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int gd=DETECT,gm;</w:t>
      </w:r>
    </w:p>
    <w:p w:rsidR="00EB55F5" w:rsidRPr="003A6DAC" w:rsidRDefault="00EB55F5" w:rsidP="003A6DAC">
      <w:pPr>
        <w:pStyle w:val="ListParagraph"/>
        <w:ind w:left="1208"/>
      </w:pPr>
      <w:r w:rsidRPr="003A6DAC">
        <w:t xml:space="preserve">     int x1,x2,y1,y2,cc;</w:t>
      </w:r>
    </w:p>
    <w:p w:rsidR="00EB55F5" w:rsidRPr="003A6DAC" w:rsidRDefault="00EB55F5" w:rsidP="003A6DAC">
      <w:pPr>
        <w:pStyle w:val="ListParagraph"/>
        <w:ind w:left="1208"/>
      </w:pPr>
      <w:r w:rsidRPr="003A6DAC">
        <w:t xml:space="preserve">     do</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 xml:space="preserve"> printf("\npress 1 for dda");</w:t>
      </w:r>
    </w:p>
    <w:p w:rsidR="00EB55F5" w:rsidRPr="003A6DAC" w:rsidRDefault="00EB55F5" w:rsidP="003A6DAC">
      <w:pPr>
        <w:pStyle w:val="ListParagraph"/>
        <w:ind w:left="1208"/>
      </w:pPr>
      <w:r w:rsidRPr="003A6DAC">
        <w:tab/>
        <w:t xml:space="preserve"> printf("\npress 2 for brasenhum");</w:t>
      </w:r>
    </w:p>
    <w:p w:rsidR="00EB55F5" w:rsidRPr="003A6DAC" w:rsidRDefault="00EB55F5" w:rsidP="003A6DAC">
      <w:pPr>
        <w:pStyle w:val="ListParagraph"/>
        <w:ind w:left="1208"/>
      </w:pPr>
      <w:r w:rsidRPr="003A6DAC">
        <w:tab/>
        <w:t xml:space="preserve"> printf("\npress 3 for brasenhum with thickness");</w:t>
      </w:r>
    </w:p>
    <w:p w:rsidR="00EB55F5" w:rsidRPr="003A6DAC" w:rsidRDefault="00EB55F5" w:rsidP="003A6DAC">
      <w:pPr>
        <w:pStyle w:val="ListParagraph"/>
        <w:ind w:left="1208"/>
      </w:pPr>
      <w:r w:rsidRPr="003A6DAC">
        <w:tab/>
        <w:t xml:space="preserve"> printf("\npress 4 for circle");</w:t>
      </w:r>
    </w:p>
    <w:p w:rsidR="00EB55F5" w:rsidRPr="003A6DAC" w:rsidRDefault="00EB55F5" w:rsidP="003A6DAC">
      <w:pPr>
        <w:pStyle w:val="ListParagraph"/>
        <w:ind w:left="1208"/>
      </w:pPr>
      <w:r w:rsidRPr="003A6DAC">
        <w:tab/>
        <w:t xml:space="preserve"> printf("\npress 5 for circle fill");</w:t>
      </w:r>
    </w:p>
    <w:p w:rsidR="00EB55F5" w:rsidRPr="003A6DAC" w:rsidRDefault="00EB55F5" w:rsidP="003A6DAC">
      <w:pPr>
        <w:pStyle w:val="ListParagraph"/>
        <w:ind w:left="1208"/>
      </w:pPr>
      <w:r w:rsidRPr="003A6DAC">
        <w:tab/>
        <w:t xml:space="preserve"> printf("\npress 6 for ellipse");</w:t>
      </w:r>
    </w:p>
    <w:p w:rsidR="00EB55F5" w:rsidRPr="003A6DAC" w:rsidRDefault="00EB55F5" w:rsidP="003A6DAC">
      <w:pPr>
        <w:pStyle w:val="ListParagraph"/>
        <w:ind w:left="1208"/>
      </w:pPr>
      <w:r w:rsidRPr="003A6DAC">
        <w:tab/>
        <w:t xml:space="preserve"> printf("\npress 7 for ellipse fill");</w:t>
      </w:r>
    </w:p>
    <w:p w:rsidR="00EB55F5" w:rsidRPr="003A6DAC" w:rsidRDefault="00EB55F5" w:rsidP="003A6DAC">
      <w:pPr>
        <w:pStyle w:val="ListParagraph"/>
        <w:ind w:left="1208"/>
      </w:pPr>
      <w:r w:rsidRPr="003A6DAC">
        <w:tab/>
        <w:t xml:space="preserve"> printf("\npress 8 for rectangle");</w:t>
      </w:r>
    </w:p>
    <w:p w:rsidR="00EB55F5" w:rsidRPr="003A6DAC" w:rsidRDefault="00EB55F5" w:rsidP="003A6DAC">
      <w:pPr>
        <w:pStyle w:val="ListParagraph"/>
        <w:ind w:left="1208"/>
      </w:pPr>
      <w:r w:rsidRPr="003A6DAC">
        <w:tab/>
        <w:t xml:space="preserve"> printf("\npress 9 for sector");</w:t>
      </w:r>
    </w:p>
    <w:p w:rsidR="00EB55F5" w:rsidRPr="003A6DAC" w:rsidRDefault="00EB55F5" w:rsidP="003A6DAC">
      <w:pPr>
        <w:pStyle w:val="ListParagraph"/>
        <w:ind w:left="1208"/>
      </w:pPr>
      <w:r w:rsidRPr="003A6DAC">
        <w:tab/>
        <w:t xml:space="preserve"> printf("\npress 10 for polygon");</w:t>
      </w:r>
    </w:p>
    <w:p w:rsidR="00EB55F5" w:rsidRPr="003A6DAC" w:rsidRDefault="00EB55F5" w:rsidP="003A6DAC">
      <w:pPr>
        <w:pStyle w:val="ListParagraph"/>
        <w:ind w:left="1208"/>
      </w:pPr>
      <w:r w:rsidRPr="003A6DAC">
        <w:tab/>
        <w:t xml:space="preserve"> printf("\npress 11 for exit");</w:t>
      </w:r>
    </w:p>
    <w:p w:rsidR="00EB55F5" w:rsidRPr="003A6DAC" w:rsidRDefault="00EB55F5" w:rsidP="003A6DAC">
      <w:pPr>
        <w:pStyle w:val="ListParagraph"/>
        <w:ind w:left="1208"/>
      </w:pPr>
      <w:r w:rsidRPr="003A6DAC">
        <w:tab/>
        <w:t xml:space="preserve"> printf("\nenter your choice:");</w:t>
      </w:r>
    </w:p>
    <w:p w:rsidR="00EB55F5" w:rsidRPr="003A6DAC" w:rsidRDefault="00EB55F5" w:rsidP="003A6DAC">
      <w:pPr>
        <w:pStyle w:val="ListParagraph"/>
        <w:ind w:left="1208"/>
      </w:pPr>
      <w:r w:rsidRPr="003A6DAC">
        <w:tab/>
        <w:t xml:space="preserve"> scanf("%d",&amp;choice);</w:t>
      </w:r>
    </w:p>
    <w:p w:rsidR="00EB55F5" w:rsidRPr="003A6DAC" w:rsidRDefault="00EB55F5" w:rsidP="003A6DAC">
      <w:pPr>
        <w:pStyle w:val="ListParagraph"/>
        <w:ind w:left="1208"/>
      </w:pPr>
      <w:r w:rsidRPr="003A6DAC">
        <w:tab/>
        <w:t xml:space="preserve"> initgraph(&amp;gd,&amp;gm,"C:\\TC\\BGI");//initiation of the graph</w:t>
      </w:r>
    </w:p>
    <w:p w:rsidR="00EB55F5" w:rsidRPr="003A6DAC" w:rsidRDefault="00EB55F5" w:rsidP="003A6DAC">
      <w:pPr>
        <w:pStyle w:val="ListParagraph"/>
        <w:ind w:left="1208"/>
      </w:pPr>
      <w:r w:rsidRPr="003A6DAC">
        <w:tab/>
        <w:t xml:space="preserve"> x_max=getmaxx();//gives maximum value of x on the screen</w:t>
      </w:r>
    </w:p>
    <w:p w:rsidR="00EB55F5" w:rsidRPr="003A6DAC" w:rsidRDefault="00EB55F5" w:rsidP="003A6DAC">
      <w:pPr>
        <w:pStyle w:val="ListParagraph"/>
        <w:ind w:left="1208"/>
      </w:pPr>
      <w:r w:rsidRPr="003A6DAC">
        <w:tab/>
        <w:t xml:space="preserve"> y_max=getmaxy();//gives maximum value of y on the screen</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if(choice==1)</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t xml:space="preserve">    printf("\n you have choosed DDA LINE::");</w:t>
      </w:r>
    </w:p>
    <w:p w:rsidR="00EB55F5" w:rsidRPr="003A6DAC" w:rsidRDefault="00EB55F5" w:rsidP="003A6DAC">
      <w:pPr>
        <w:pStyle w:val="ListParagraph"/>
        <w:ind w:left="1208"/>
      </w:pPr>
      <w:r w:rsidRPr="003A6DAC">
        <w:tab/>
        <w:t xml:space="preserve">    printf("\nEnter the starting point coordinate...\n");</w:t>
      </w:r>
    </w:p>
    <w:p w:rsidR="00EB55F5" w:rsidRPr="003A6DAC" w:rsidRDefault="00EB55F5" w:rsidP="003A6DAC">
      <w:pPr>
        <w:pStyle w:val="ListParagraph"/>
        <w:ind w:left="1208"/>
      </w:pPr>
      <w:r w:rsidRPr="003A6DAC">
        <w:tab/>
        <w:t xml:space="preserve">    scanf("%d %d",&amp;x1,&amp;y1);</w:t>
      </w:r>
    </w:p>
    <w:p w:rsidR="00EB55F5" w:rsidRPr="003A6DAC" w:rsidRDefault="00EB55F5" w:rsidP="003A6DAC">
      <w:pPr>
        <w:pStyle w:val="ListParagraph"/>
        <w:ind w:left="1208"/>
      </w:pPr>
      <w:r w:rsidRPr="003A6DAC">
        <w:tab/>
        <w:t xml:space="preserve">    printf("\nEnter the ending point coordinate...\n");</w:t>
      </w:r>
    </w:p>
    <w:p w:rsidR="00EB55F5" w:rsidRPr="003A6DAC" w:rsidRDefault="00EB55F5" w:rsidP="003A6DAC">
      <w:pPr>
        <w:pStyle w:val="ListParagraph"/>
        <w:ind w:left="1208"/>
      </w:pPr>
      <w:r w:rsidRPr="003A6DAC">
        <w:tab/>
        <w:t xml:space="preserve">    scanf("%d%d",&amp;x2,&amp;y2);</w:t>
      </w:r>
    </w:p>
    <w:p w:rsidR="00EB55F5" w:rsidRPr="003A6DAC" w:rsidRDefault="00EB55F5" w:rsidP="003A6DAC">
      <w:pPr>
        <w:pStyle w:val="ListParagraph"/>
        <w:ind w:left="1208"/>
      </w:pPr>
      <w:r w:rsidRPr="003A6DAC">
        <w:tab/>
        <w:t xml:space="preserve">    printf("\nenter the width:");</w:t>
      </w:r>
    </w:p>
    <w:p w:rsidR="00EB55F5" w:rsidRPr="003A6DAC" w:rsidRDefault="00EB55F5" w:rsidP="003A6DAC">
      <w:pPr>
        <w:pStyle w:val="ListParagraph"/>
        <w:ind w:left="1208"/>
      </w:pPr>
      <w:r w:rsidRPr="003A6DAC">
        <w:tab/>
        <w:t xml:space="preserve">    scanf("%d",&amp;width);//width=1 gives normal line</w:t>
      </w:r>
    </w:p>
    <w:p w:rsidR="00EB55F5" w:rsidRPr="003A6DAC" w:rsidRDefault="00EB55F5" w:rsidP="003A6DAC">
      <w:pPr>
        <w:pStyle w:val="ListParagraph"/>
        <w:ind w:left="1208"/>
      </w:pPr>
      <w:r w:rsidRPr="003A6DAC">
        <w:tab/>
        <w:t xml:space="preserve">    gettime(&amp;t1);//get the current time</w:t>
      </w:r>
    </w:p>
    <w:p w:rsidR="00EB55F5" w:rsidRPr="003A6DAC" w:rsidRDefault="00EB55F5" w:rsidP="003A6DAC">
      <w:pPr>
        <w:pStyle w:val="ListParagraph"/>
        <w:ind w:left="1208"/>
      </w:pPr>
      <w:r w:rsidRPr="003A6DAC">
        <w:tab/>
        <w:t xml:space="preserve">    cleardevice();//clears the screen before drawing</w:t>
      </w:r>
    </w:p>
    <w:p w:rsidR="00EB55F5" w:rsidRPr="003A6DAC" w:rsidRDefault="00EB55F5" w:rsidP="003A6DAC">
      <w:pPr>
        <w:pStyle w:val="ListParagraph"/>
        <w:ind w:left="1208"/>
      </w:pPr>
      <w:r w:rsidRPr="003A6DAC">
        <w:tab/>
        <w:t xml:space="preserve">    axisxy();//coordinate drawing</w:t>
      </w:r>
    </w:p>
    <w:p w:rsidR="00EB55F5" w:rsidRPr="003A6DAC" w:rsidRDefault="00EB55F5" w:rsidP="003A6DAC">
      <w:pPr>
        <w:pStyle w:val="ListParagraph"/>
        <w:ind w:left="1208"/>
      </w:pPr>
      <w:r w:rsidRPr="003A6DAC">
        <w:tab/>
        <w:t xml:space="preserve">    ddaline(x1,y1,x2,y2);//call dda function</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t>if(choice==2||choice==3)</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t xml:space="preserve">    printf("\nyou have choosed BRASENHUM LINE::");</w:t>
      </w:r>
    </w:p>
    <w:p w:rsidR="00EB55F5" w:rsidRPr="003A6DAC" w:rsidRDefault="00EB55F5" w:rsidP="003A6DAC">
      <w:pPr>
        <w:pStyle w:val="ListParagraph"/>
        <w:ind w:left="1208"/>
      </w:pPr>
      <w:r w:rsidRPr="003A6DAC">
        <w:tab/>
        <w:t xml:space="preserve">    printf("\nEnter the starting point coordinate...\n");</w:t>
      </w:r>
    </w:p>
    <w:p w:rsidR="00EB55F5" w:rsidRPr="003A6DAC" w:rsidRDefault="00EB55F5" w:rsidP="003A6DAC">
      <w:pPr>
        <w:pStyle w:val="ListParagraph"/>
        <w:ind w:left="1208"/>
      </w:pPr>
      <w:r w:rsidRPr="003A6DAC">
        <w:tab/>
        <w:t xml:space="preserve">    scanf("%d %d",&amp;x1,&amp;y1);</w:t>
      </w:r>
    </w:p>
    <w:p w:rsidR="00EB55F5" w:rsidRPr="003A6DAC" w:rsidRDefault="00EB55F5" w:rsidP="003A6DAC">
      <w:pPr>
        <w:pStyle w:val="ListParagraph"/>
        <w:ind w:left="1208"/>
      </w:pPr>
      <w:r w:rsidRPr="003A6DAC">
        <w:tab/>
        <w:t xml:space="preserve">    printf("\nEnter the ending point coordinate...\n");</w:t>
      </w:r>
    </w:p>
    <w:p w:rsidR="00EB55F5" w:rsidRPr="003A6DAC" w:rsidRDefault="00EB55F5" w:rsidP="003A6DAC">
      <w:pPr>
        <w:pStyle w:val="ListParagraph"/>
        <w:ind w:left="1208"/>
      </w:pPr>
      <w:r w:rsidRPr="003A6DAC">
        <w:tab/>
        <w:t xml:space="preserve">    scanf("%d%d",&amp;x2,&amp;y2);</w:t>
      </w:r>
    </w:p>
    <w:p w:rsidR="00EB55F5" w:rsidRPr="003A6DAC" w:rsidRDefault="00EB55F5" w:rsidP="003A6DAC">
      <w:pPr>
        <w:pStyle w:val="ListParagraph"/>
        <w:ind w:left="1208"/>
      </w:pPr>
      <w:r w:rsidRPr="003A6DAC">
        <w:tab/>
        <w:t xml:space="preserve">    printf("\nenter the scaling factor:");</w:t>
      </w:r>
    </w:p>
    <w:p w:rsidR="00EB55F5" w:rsidRPr="003A6DAC" w:rsidRDefault="00EB55F5" w:rsidP="003A6DAC">
      <w:pPr>
        <w:pStyle w:val="ListParagraph"/>
        <w:ind w:left="1208"/>
      </w:pPr>
      <w:r w:rsidRPr="003A6DAC">
        <w:tab/>
        <w:t xml:space="preserve">    scanf("%d",&amp;scl);</w:t>
      </w:r>
    </w:p>
    <w:p w:rsidR="00EB55F5" w:rsidRPr="003A6DAC" w:rsidRDefault="00EB55F5" w:rsidP="003A6DAC">
      <w:pPr>
        <w:pStyle w:val="ListParagraph"/>
        <w:ind w:left="1208"/>
      </w:pPr>
      <w:r w:rsidRPr="003A6DAC">
        <w:tab/>
        <w:t xml:space="preserve">   if(choice==3)</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t xml:space="preserve">       printf("\nenter the width:");</w:t>
      </w:r>
    </w:p>
    <w:p w:rsidR="00EB55F5" w:rsidRPr="003A6DAC" w:rsidRDefault="00EB55F5" w:rsidP="003A6DAC">
      <w:pPr>
        <w:pStyle w:val="ListParagraph"/>
        <w:ind w:left="1208"/>
      </w:pPr>
      <w:r w:rsidRPr="003A6DAC">
        <w:tab/>
        <w:t xml:space="preserve">       scanf("%d",&amp;width);</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t xml:space="preserve">   else</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t xml:space="preserve">      width=1;//if width not required the it is set to 1</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t xml:space="preserve">   gettime(&amp;t1);//gets the current time in structure variable t1</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 xml:space="preserve">  //scaling factor is multiplied with the starting &amp; ending point</w:t>
      </w:r>
    </w:p>
    <w:p w:rsidR="00EB55F5" w:rsidRPr="003A6DAC" w:rsidRDefault="00EB55F5" w:rsidP="003A6DAC">
      <w:pPr>
        <w:pStyle w:val="ListParagraph"/>
        <w:ind w:left="1208"/>
      </w:pPr>
      <w:r w:rsidRPr="003A6DAC">
        <w:tab/>
        <w:t xml:space="preserve">  //to get the scaling effect</w:t>
      </w:r>
    </w:p>
    <w:p w:rsidR="00EB55F5" w:rsidRPr="003A6DAC" w:rsidRDefault="00EB55F5" w:rsidP="003A6DAC">
      <w:pPr>
        <w:pStyle w:val="ListParagraph"/>
        <w:ind w:left="1208"/>
      </w:pPr>
      <w:r w:rsidRPr="003A6DAC">
        <w:tab/>
        <w:t xml:space="preserve">  //(0,0)is transformed to the centre of the screen</w:t>
      </w:r>
    </w:p>
    <w:p w:rsidR="00EB55F5" w:rsidRPr="003A6DAC" w:rsidRDefault="00EB55F5" w:rsidP="003A6DAC">
      <w:pPr>
        <w:pStyle w:val="ListParagraph"/>
        <w:ind w:left="1208"/>
      </w:pPr>
      <w:r w:rsidRPr="003A6DAC">
        <w:tab/>
        <w:t xml:space="preserve">   x1=(x_max/2)+(scl*x1);</w:t>
      </w:r>
    </w:p>
    <w:p w:rsidR="00EB55F5" w:rsidRPr="003A6DAC" w:rsidRDefault="00EB55F5" w:rsidP="003A6DAC">
      <w:pPr>
        <w:pStyle w:val="ListParagraph"/>
        <w:ind w:left="1208"/>
      </w:pPr>
      <w:r w:rsidRPr="003A6DAC">
        <w:tab/>
        <w:t xml:space="preserve">   y1=(y_max/2)-(scl*y1);</w:t>
      </w:r>
    </w:p>
    <w:p w:rsidR="00EB55F5" w:rsidRPr="003A6DAC" w:rsidRDefault="00EB55F5" w:rsidP="003A6DAC">
      <w:pPr>
        <w:pStyle w:val="ListParagraph"/>
        <w:ind w:left="1208"/>
      </w:pPr>
      <w:r w:rsidRPr="003A6DAC">
        <w:tab/>
        <w:t xml:space="preserve">   x2=(x_max/2)+(scl*x2);</w:t>
      </w:r>
    </w:p>
    <w:p w:rsidR="00EB55F5" w:rsidRPr="003A6DAC" w:rsidRDefault="00EB55F5" w:rsidP="003A6DAC">
      <w:pPr>
        <w:pStyle w:val="ListParagraph"/>
        <w:ind w:left="1208"/>
      </w:pPr>
      <w:r w:rsidRPr="003A6DAC">
        <w:tab/>
        <w:t xml:space="preserve">   y2=(y_max/2)-(scl*y2);</w:t>
      </w:r>
    </w:p>
    <w:p w:rsidR="00EB55F5" w:rsidRPr="003A6DAC" w:rsidRDefault="00EB55F5" w:rsidP="003A6DAC">
      <w:pPr>
        <w:pStyle w:val="ListParagraph"/>
        <w:ind w:left="1208"/>
      </w:pP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 xml:space="preserve">   cleardevice(); //clears the screen before drawing</w:t>
      </w:r>
    </w:p>
    <w:p w:rsidR="00EB55F5" w:rsidRPr="003A6DAC" w:rsidRDefault="00EB55F5" w:rsidP="003A6DAC">
      <w:pPr>
        <w:pStyle w:val="ListParagraph"/>
        <w:ind w:left="1208"/>
      </w:pPr>
      <w:r w:rsidRPr="003A6DAC">
        <w:tab/>
        <w:t xml:space="preserve">   axisxy();//draws the coordinate</w:t>
      </w:r>
    </w:p>
    <w:p w:rsidR="00EB55F5" w:rsidRPr="003A6DAC" w:rsidRDefault="00EB55F5" w:rsidP="003A6DAC">
      <w:pPr>
        <w:pStyle w:val="ListParagraph"/>
        <w:ind w:left="1208"/>
      </w:pP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 xml:space="preserve">   if(x1==x2)//it gives a line parallale to y axis</w:t>
      </w:r>
    </w:p>
    <w:p w:rsidR="00EB55F5" w:rsidRPr="003A6DAC" w:rsidRDefault="00EB55F5" w:rsidP="003A6DAC">
      <w:pPr>
        <w:pStyle w:val="ListParagraph"/>
        <w:ind w:left="1208"/>
      </w:pPr>
      <w:r w:rsidRPr="003A6DAC">
        <w:tab/>
      </w:r>
      <w:r w:rsidRPr="003A6DAC">
        <w:tab/>
        <w:t>bhsmline(y1,x1,y2,x2,0,2);</w:t>
      </w:r>
    </w:p>
    <w:p w:rsidR="00EB55F5" w:rsidRPr="003A6DAC" w:rsidRDefault="00EB55F5" w:rsidP="003A6DAC">
      <w:pPr>
        <w:pStyle w:val="ListParagraph"/>
        <w:ind w:left="1208"/>
      </w:pPr>
      <w:r w:rsidRPr="003A6DAC">
        <w:tab/>
        <w:t xml:space="preserve">   else</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r>
      <w:r w:rsidRPr="003A6DAC">
        <w:tab/>
        <w:t>//function called for 1,2,7,8 &amp; other drawn as mirror image</w:t>
      </w:r>
    </w:p>
    <w:p w:rsidR="00EB55F5" w:rsidRPr="003A6DAC" w:rsidRDefault="00EB55F5" w:rsidP="003A6DAC">
      <w:pPr>
        <w:pStyle w:val="ListParagraph"/>
        <w:ind w:left="1208"/>
      </w:pPr>
      <w:r w:rsidRPr="003A6DAC">
        <w:tab/>
      </w:r>
      <w:r w:rsidRPr="003A6DAC">
        <w:tab/>
        <w:t>m=(float)(y2-y1)/(x2-x1);//slope</w:t>
      </w:r>
    </w:p>
    <w:p w:rsidR="00EB55F5" w:rsidRPr="003A6DAC" w:rsidRDefault="00EB55F5" w:rsidP="003A6DAC">
      <w:pPr>
        <w:pStyle w:val="ListParagraph"/>
        <w:ind w:left="1208"/>
      </w:pPr>
      <w:r w:rsidRPr="003A6DAC">
        <w:tab/>
      </w:r>
      <w:r w:rsidRPr="003A6DAC">
        <w:tab/>
        <w:t>if(abs(m)&lt;1.0 &amp;&amp; m &gt;= 0.0) //1st and 5th octant</w:t>
      </w:r>
    </w:p>
    <w:p w:rsidR="00EB55F5" w:rsidRPr="003A6DAC" w:rsidRDefault="00EB55F5" w:rsidP="003A6DAC">
      <w:pPr>
        <w:pStyle w:val="ListParagraph"/>
        <w:ind w:left="1208"/>
      </w:pPr>
      <w:r w:rsidRPr="003A6DAC">
        <w:tab/>
      </w:r>
      <w:r w:rsidRPr="003A6DAC">
        <w:tab/>
      </w:r>
      <w:r w:rsidRPr="003A6DAC">
        <w:tab/>
        <w:t>bhsmline(x1,y1,x2,y2,0,0);</w:t>
      </w:r>
    </w:p>
    <w:p w:rsidR="00EB55F5" w:rsidRPr="003A6DAC" w:rsidRDefault="00EB55F5" w:rsidP="003A6DAC">
      <w:pPr>
        <w:pStyle w:val="ListParagraph"/>
        <w:ind w:left="1208"/>
      </w:pPr>
      <w:r w:rsidRPr="003A6DAC">
        <w:tab/>
      </w:r>
      <w:r w:rsidRPr="003A6DAC">
        <w:tab/>
        <w:t>else if(abs(m) &gt;=1.0 &amp;&amp; m&gt;0.0) //2nd and 6th octant</w:t>
      </w:r>
    </w:p>
    <w:p w:rsidR="00EB55F5" w:rsidRPr="003A6DAC" w:rsidRDefault="00EB55F5" w:rsidP="003A6DAC">
      <w:pPr>
        <w:pStyle w:val="ListParagraph"/>
        <w:ind w:left="1208"/>
      </w:pPr>
      <w:r w:rsidRPr="003A6DAC">
        <w:tab/>
      </w:r>
      <w:r w:rsidRPr="003A6DAC">
        <w:tab/>
        <w:t xml:space="preserve">      bhsmline(y1,x1,y2,x2,0,2);</w:t>
      </w:r>
    </w:p>
    <w:p w:rsidR="00EB55F5" w:rsidRPr="003A6DAC" w:rsidRDefault="00EB55F5" w:rsidP="003A6DAC">
      <w:pPr>
        <w:pStyle w:val="ListParagraph"/>
        <w:ind w:left="1208"/>
      </w:pPr>
      <w:r w:rsidRPr="003A6DAC">
        <w:tab/>
      </w:r>
      <w:r w:rsidRPr="003A6DAC">
        <w:tab/>
        <w:t>else if(abs(m)&lt;1.0 &amp;&amp; m &lt;0.0) //8th and 4th octant</w:t>
      </w:r>
    </w:p>
    <w:p w:rsidR="00EB55F5" w:rsidRPr="003A6DAC" w:rsidRDefault="00EB55F5" w:rsidP="003A6DAC">
      <w:pPr>
        <w:pStyle w:val="ListParagraph"/>
        <w:ind w:left="1208"/>
      </w:pPr>
      <w:r w:rsidRPr="003A6DAC">
        <w:tab/>
      </w:r>
      <w:r w:rsidRPr="003A6DAC">
        <w:tab/>
        <w:t xml:space="preserve">      bhsmline(x1,y1,x2,y2,1,0);</w:t>
      </w:r>
    </w:p>
    <w:p w:rsidR="00EB55F5" w:rsidRPr="003A6DAC" w:rsidRDefault="00EB55F5" w:rsidP="003A6DAC">
      <w:pPr>
        <w:pStyle w:val="ListParagraph"/>
        <w:ind w:left="1208"/>
      </w:pPr>
      <w:r w:rsidRPr="003A6DAC">
        <w:tab/>
      </w:r>
      <w:r w:rsidRPr="003A6DAC">
        <w:tab/>
        <w:t>else if(abs(m)&gt;=1.0 &amp;&amp;  m&lt;=0.0)//7th and 3rd octant</w:t>
      </w:r>
    </w:p>
    <w:p w:rsidR="00EB55F5" w:rsidRPr="003A6DAC" w:rsidRDefault="00EB55F5" w:rsidP="003A6DAC">
      <w:pPr>
        <w:pStyle w:val="ListParagraph"/>
        <w:ind w:left="1208"/>
      </w:pPr>
      <w:r w:rsidRPr="003A6DAC">
        <w:tab/>
      </w:r>
      <w:r w:rsidRPr="003A6DAC">
        <w:tab/>
        <w:t xml:space="preserve">      bhsmline(y1,x1,y2,x2,1,2);</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if(choice==4||choice==5)</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 xml:space="preserve">    printf("\nyou have choosed CIRCLE DRAWING::");</w:t>
      </w:r>
    </w:p>
    <w:p w:rsidR="00EB55F5" w:rsidRPr="003A6DAC" w:rsidRDefault="00EB55F5" w:rsidP="003A6DAC">
      <w:pPr>
        <w:pStyle w:val="ListParagraph"/>
        <w:ind w:left="1208"/>
      </w:pPr>
      <w:r w:rsidRPr="003A6DAC">
        <w:tab/>
        <w:t xml:space="preserve">    printf("\nEnter the centre of the circle:\n");</w:t>
      </w:r>
    </w:p>
    <w:p w:rsidR="00EB55F5" w:rsidRPr="003A6DAC" w:rsidRDefault="00EB55F5" w:rsidP="003A6DAC">
      <w:pPr>
        <w:pStyle w:val="ListParagraph"/>
        <w:ind w:left="1208"/>
      </w:pPr>
      <w:r w:rsidRPr="003A6DAC">
        <w:tab/>
        <w:t xml:space="preserve">    scanf("%d %d",&amp;xc,&amp;yc);</w:t>
      </w:r>
    </w:p>
    <w:p w:rsidR="00EB55F5" w:rsidRPr="003A6DAC" w:rsidRDefault="00EB55F5" w:rsidP="003A6DAC">
      <w:pPr>
        <w:pStyle w:val="ListParagraph"/>
        <w:ind w:left="1208"/>
      </w:pPr>
      <w:r w:rsidRPr="003A6DAC">
        <w:tab/>
        <w:t xml:space="preserve">    printf("\nEnter the radius:");</w:t>
      </w:r>
    </w:p>
    <w:p w:rsidR="00EB55F5" w:rsidRPr="003A6DAC" w:rsidRDefault="00EB55F5" w:rsidP="003A6DAC">
      <w:pPr>
        <w:pStyle w:val="ListParagraph"/>
        <w:ind w:left="1208"/>
      </w:pPr>
      <w:r w:rsidRPr="003A6DAC">
        <w:tab/>
        <w:t xml:space="preserve">    scanf("%d",&amp;r);</w:t>
      </w:r>
    </w:p>
    <w:p w:rsidR="00EB55F5" w:rsidRPr="003A6DAC" w:rsidRDefault="00EB55F5" w:rsidP="003A6DAC">
      <w:pPr>
        <w:pStyle w:val="ListParagraph"/>
        <w:ind w:left="1208"/>
      </w:pPr>
      <w:r w:rsidRPr="003A6DAC">
        <w:tab/>
        <w:t xml:space="preserve">    gettime(&amp;t1);</w:t>
      </w:r>
    </w:p>
    <w:p w:rsidR="00EB55F5" w:rsidRPr="003A6DAC" w:rsidRDefault="00EB55F5" w:rsidP="003A6DAC">
      <w:pPr>
        <w:pStyle w:val="ListParagraph"/>
        <w:ind w:left="1208"/>
      </w:pPr>
      <w:r w:rsidRPr="003A6DAC">
        <w:tab/>
        <w:t xml:space="preserve">    cleardevice();</w:t>
      </w:r>
    </w:p>
    <w:p w:rsidR="00EB55F5" w:rsidRPr="003A6DAC" w:rsidRDefault="00EB55F5" w:rsidP="003A6DAC">
      <w:pPr>
        <w:pStyle w:val="ListParagraph"/>
        <w:ind w:left="1208"/>
      </w:pPr>
      <w:r w:rsidRPr="003A6DAC">
        <w:tab/>
        <w:t xml:space="preserve">    axisxy();</w:t>
      </w:r>
    </w:p>
    <w:p w:rsidR="00EB55F5" w:rsidRPr="003A6DAC" w:rsidRDefault="00EB55F5" w:rsidP="003A6DAC">
      <w:pPr>
        <w:pStyle w:val="ListParagraph"/>
        <w:ind w:left="1208"/>
      </w:pPr>
      <w:r w:rsidRPr="003A6DAC">
        <w:tab/>
        <w:t xml:space="preserve">    xc=xc+ROUND(x_max/2);//origin is transformed to the</w:t>
      </w:r>
    </w:p>
    <w:p w:rsidR="00EB55F5" w:rsidRPr="003A6DAC" w:rsidRDefault="00EB55F5" w:rsidP="003A6DAC">
      <w:pPr>
        <w:pStyle w:val="ListParagraph"/>
        <w:ind w:left="1208"/>
      </w:pPr>
      <w:r w:rsidRPr="003A6DAC">
        <w:tab/>
      </w:r>
      <w:r w:rsidRPr="003A6DAC">
        <w:tab/>
      </w:r>
      <w:r w:rsidRPr="003A6DAC">
        <w:tab/>
        <w:t xml:space="preserve">       //center of the screen</w:t>
      </w:r>
    </w:p>
    <w:p w:rsidR="00EB55F5" w:rsidRPr="003A6DAC" w:rsidRDefault="00EB55F5" w:rsidP="003A6DAC">
      <w:pPr>
        <w:pStyle w:val="ListParagraph"/>
        <w:ind w:left="1208"/>
      </w:pPr>
      <w:r w:rsidRPr="003A6DAC">
        <w:tab/>
        <w:t xml:space="preserve">    yc=ROUND(y_max/2)-yc;</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 xml:space="preserve">   // draw centre of the circle</w:t>
      </w:r>
    </w:p>
    <w:p w:rsidR="00EB55F5" w:rsidRPr="003A6DAC" w:rsidRDefault="00EB55F5" w:rsidP="003A6DAC">
      <w:pPr>
        <w:pStyle w:val="ListParagraph"/>
        <w:ind w:left="1208"/>
      </w:pPr>
      <w:r w:rsidRPr="003A6DAC">
        <w:tab/>
        <w:t xml:space="preserve">    putpixel(xc,yc,10);</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 xml:space="preserve">    draw_circle();</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if(choice==6||choice==7)</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 xml:space="preserve">  printf("\nyou have entered ELLIPSE::");</w:t>
      </w:r>
    </w:p>
    <w:p w:rsidR="00EB55F5" w:rsidRPr="003A6DAC" w:rsidRDefault="00EB55F5" w:rsidP="003A6DAC">
      <w:pPr>
        <w:pStyle w:val="ListParagraph"/>
        <w:ind w:left="1208"/>
      </w:pPr>
      <w:r w:rsidRPr="003A6DAC">
        <w:tab/>
        <w:t xml:space="preserve">  printf("\n\n Enter value of 'a' and 'b': ");</w:t>
      </w:r>
    </w:p>
    <w:p w:rsidR="00EB55F5" w:rsidRPr="003A6DAC" w:rsidRDefault="00EB55F5" w:rsidP="003A6DAC">
      <w:pPr>
        <w:pStyle w:val="ListParagraph"/>
        <w:ind w:left="1208"/>
      </w:pPr>
      <w:r w:rsidRPr="003A6DAC">
        <w:tab/>
        <w:t xml:space="preserve">  scanf("%f%f",&amp;a,&amp;b);</w:t>
      </w:r>
    </w:p>
    <w:p w:rsidR="00EB55F5" w:rsidRPr="003A6DAC" w:rsidRDefault="00EB55F5" w:rsidP="003A6DAC">
      <w:pPr>
        <w:pStyle w:val="ListParagraph"/>
        <w:ind w:left="1208"/>
      </w:pPr>
      <w:r w:rsidRPr="003A6DAC">
        <w:tab/>
        <w:t xml:space="preserve">  printf("\nenter the centre of ellips:");</w:t>
      </w:r>
    </w:p>
    <w:p w:rsidR="00EB55F5" w:rsidRPr="003A6DAC" w:rsidRDefault="00EB55F5" w:rsidP="003A6DAC">
      <w:pPr>
        <w:pStyle w:val="ListParagraph"/>
        <w:ind w:left="1208"/>
      </w:pPr>
      <w:r w:rsidRPr="003A6DAC">
        <w:tab/>
        <w:t xml:space="preserve">  scanf("%d%d",&amp;xc,&amp;yc);</w:t>
      </w:r>
    </w:p>
    <w:p w:rsidR="00EB55F5" w:rsidRPr="003A6DAC" w:rsidRDefault="00EB55F5" w:rsidP="003A6DAC">
      <w:pPr>
        <w:pStyle w:val="ListParagraph"/>
        <w:ind w:left="1208"/>
      </w:pPr>
      <w:r w:rsidRPr="003A6DAC">
        <w:tab/>
        <w:t xml:space="preserve">  gettime(&amp;t1);</w:t>
      </w:r>
    </w:p>
    <w:p w:rsidR="00EB55F5" w:rsidRPr="003A6DAC" w:rsidRDefault="00EB55F5" w:rsidP="003A6DAC">
      <w:pPr>
        <w:pStyle w:val="ListParagraph"/>
        <w:ind w:left="1208"/>
      </w:pPr>
      <w:r w:rsidRPr="003A6DAC">
        <w:tab/>
        <w:t xml:space="preserve">  cleardevice();</w:t>
      </w:r>
    </w:p>
    <w:p w:rsidR="00EB55F5" w:rsidRPr="003A6DAC" w:rsidRDefault="00EB55F5" w:rsidP="003A6DAC">
      <w:pPr>
        <w:pStyle w:val="ListParagraph"/>
        <w:ind w:left="1208"/>
      </w:pPr>
      <w:r w:rsidRPr="003A6DAC">
        <w:tab/>
        <w:t xml:space="preserve">  axisxy();</w:t>
      </w:r>
    </w:p>
    <w:p w:rsidR="00EB55F5" w:rsidRPr="003A6DAC" w:rsidRDefault="00EB55F5" w:rsidP="003A6DAC">
      <w:pPr>
        <w:pStyle w:val="ListParagraph"/>
        <w:ind w:left="1208"/>
      </w:pPr>
      <w:r w:rsidRPr="003A6DAC">
        <w:tab/>
        <w:t xml:space="preserve">  //transforming origin to the center of the screen</w:t>
      </w:r>
    </w:p>
    <w:p w:rsidR="00EB55F5" w:rsidRPr="003A6DAC" w:rsidRDefault="00EB55F5" w:rsidP="003A6DAC">
      <w:pPr>
        <w:pStyle w:val="ListParagraph"/>
        <w:ind w:left="1208"/>
      </w:pPr>
      <w:r w:rsidRPr="003A6DAC">
        <w:tab/>
        <w:t xml:space="preserve">  xc=xc+(x_max/2);</w:t>
      </w:r>
    </w:p>
    <w:p w:rsidR="00EB55F5" w:rsidRPr="003A6DAC" w:rsidRDefault="00EB55F5" w:rsidP="003A6DAC">
      <w:pPr>
        <w:pStyle w:val="ListParagraph"/>
        <w:ind w:left="1208"/>
      </w:pPr>
      <w:r w:rsidRPr="003A6DAC">
        <w:tab/>
        <w:t xml:space="preserve">  yc=(y_max/2)-yc;</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 xml:space="preserve">  ellipsdraw(a,b);//call for ellips drawing</w:t>
      </w:r>
    </w:p>
    <w:p w:rsidR="00EB55F5" w:rsidRPr="003A6DAC" w:rsidRDefault="00EB55F5" w:rsidP="003A6DAC">
      <w:pPr>
        <w:pStyle w:val="ListParagraph"/>
        <w:ind w:left="1208"/>
      </w:pP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if(choice==8)</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 xml:space="preserve"> rectangle(200,50,350,150);</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if(choice==9)</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 xml:space="preserve"> outtextxy(120, 460, "Sector");</w:t>
      </w:r>
    </w:p>
    <w:p w:rsidR="00EB55F5" w:rsidRPr="003A6DAC" w:rsidRDefault="00EB55F5" w:rsidP="003A6DAC">
      <w:pPr>
        <w:pStyle w:val="ListParagraph"/>
        <w:ind w:left="1208"/>
      </w:pPr>
      <w:r w:rsidRPr="003A6DAC">
        <w:tab/>
        <w:t xml:space="preserve"> sector(150, 400, 30, 300, 100,50);</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if(choice==10)</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 xml:space="preserve"> outtextxy(340, 460, "Polygon");</w:t>
      </w:r>
    </w:p>
    <w:p w:rsidR="00EB55F5" w:rsidRPr="003A6DAC" w:rsidRDefault="00EB55F5" w:rsidP="003A6DAC">
      <w:pPr>
        <w:pStyle w:val="ListParagraph"/>
        <w:ind w:left="1208"/>
      </w:pPr>
      <w:r w:rsidRPr="003A6DAC">
        <w:tab/>
        <w:t xml:space="preserve"> line(350,450,350,410);</w:t>
      </w:r>
    </w:p>
    <w:p w:rsidR="00EB55F5" w:rsidRPr="003A6DAC" w:rsidRDefault="00EB55F5" w:rsidP="003A6DAC">
      <w:pPr>
        <w:pStyle w:val="ListParagraph"/>
        <w:ind w:left="1208"/>
      </w:pPr>
      <w:r w:rsidRPr="003A6DAC">
        <w:tab/>
        <w:t xml:space="preserve"> line(350,410,430,400);</w:t>
      </w:r>
    </w:p>
    <w:p w:rsidR="00EB55F5" w:rsidRPr="003A6DAC" w:rsidRDefault="00EB55F5" w:rsidP="003A6DAC">
      <w:pPr>
        <w:pStyle w:val="ListParagraph"/>
        <w:ind w:left="1208"/>
      </w:pPr>
      <w:r w:rsidRPr="003A6DAC">
        <w:tab/>
        <w:t xml:space="preserve"> line(430,400,350,350);</w:t>
      </w:r>
    </w:p>
    <w:p w:rsidR="00EB55F5" w:rsidRPr="003A6DAC" w:rsidRDefault="00EB55F5" w:rsidP="003A6DAC">
      <w:pPr>
        <w:pStyle w:val="ListParagraph"/>
        <w:ind w:left="1208"/>
      </w:pPr>
      <w:r w:rsidRPr="003A6DAC">
        <w:tab/>
        <w:t xml:space="preserve"> line(350,350,300,430);</w:t>
      </w:r>
    </w:p>
    <w:p w:rsidR="00EB55F5" w:rsidRPr="003A6DAC" w:rsidRDefault="00EB55F5" w:rsidP="003A6DAC">
      <w:pPr>
        <w:pStyle w:val="ListParagraph"/>
        <w:ind w:left="1208"/>
      </w:pPr>
      <w:r w:rsidRPr="003A6DAC">
        <w:tab/>
        <w:t xml:space="preserve"> line(300,430,350,450);</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if(choice==11)</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 xml:space="preserve">  break;</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getch();</w:t>
      </w:r>
    </w:p>
    <w:p w:rsidR="00EB55F5" w:rsidRPr="003A6DAC" w:rsidRDefault="00EB55F5" w:rsidP="003A6DAC">
      <w:pPr>
        <w:pStyle w:val="ListParagraph"/>
        <w:ind w:left="1208"/>
      </w:pPr>
      <w:r w:rsidRPr="003A6DAC">
        <w:t xml:space="preserve">      closegraph();</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printf("\ndo you want to continue then press 1:");</w:t>
      </w:r>
    </w:p>
    <w:p w:rsidR="00EB55F5" w:rsidRPr="003A6DAC" w:rsidRDefault="00EB55F5" w:rsidP="003A6DAC">
      <w:pPr>
        <w:pStyle w:val="ListParagraph"/>
        <w:ind w:left="1208"/>
      </w:pPr>
      <w:r w:rsidRPr="003A6DAC">
        <w:t xml:space="preserve">      scanf("%d",&amp;cc);</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while(cc);</w:t>
      </w:r>
    </w:p>
    <w:p w:rsidR="00EB55F5" w:rsidRPr="003A6DAC" w:rsidRDefault="00EB55F5" w:rsidP="003A6DAC">
      <w:pPr>
        <w:pStyle w:val="ListParagraph"/>
        <w:ind w:left="1208"/>
      </w:pPr>
    </w:p>
    <w:p w:rsidR="00EB55F5" w:rsidRPr="003A6DAC" w:rsidRDefault="00EB55F5" w:rsidP="003A6DAC">
      <w:pPr>
        <w:pStyle w:val="ListParagraph"/>
        <w:ind w:left="1208"/>
      </w:pPr>
    </w:p>
    <w:p w:rsidR="00EB55F5" w:rsidRPr="003A6DAC" w:rsidRDefault="00EB55F5" w:rsidP="003A6DAC">
      <w:pPr>
        <w:pStyle w:val="ListParagraph"/>
        <w:ind w:left="1208"/>
      </w:pPr>
      <w:r w:rsidRPr="003A6DAC">
        <w:t>getch();</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r w:rsidRPr="003A6DAC">
        <w:t>void axisxy(void)</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 xml:space="preserve"> char msg[80];</w:t>
      </w:r>
    </w:p>
    <w:p w:rsidR="00EB55F5" w:rsidRPr="003A6DAC" w:rsidRDefault="00EB55F5" w:rsidP="003A6DAC">
      <w:pPr>
        <w:pStyle w:val="ListParagraph"/>
        <w:ind w:left="1208"/>
      </w:pPr>
      <w:r w:rsidRPr="003A6DAC">
        <w:tab/>
        <w:t xml:space="preserve"> line(4,y_max/2,x_max-4,y_max/2);//draw the X-axis</w:t>
      </w:r>
    </w:p>
    <w:p w:rsidR="00EB55F5" w:rsidRPr="003A6DAC" w:rsidRDefault="00EB55F5" w:rsidP="003A6DAC">
      <w:pPr>
        <w:pStyle w:val="ListParagraph"/>
        <w:ind w:left="1208"/>
      </w:pPr>
      <w:r w:rsidRPr="003A6DAC">
        <w:tab/>
        <w:t xml:space="preserve"> line(x_max/2,textheight(msg),x_max/2,y_max-3*textheight(msg));//Y-axis</w:t>
      </w:r>
    </w:p>
    <w:p w:rsidR="00EB55F5" w:rsidRPr="003A6DAC" w:rsidRDefault="00EB55F5" w:rsidP="003A6DAC">
      <w:pPr>
        <w:pStyle w:val="ListParagraph"/>
        <w:ind w:left="1208"/>
      </w:pPr>
      <w:r w:rsidRPr="003A6DAC">
        <w:tab/>
        <w:t xml:space="preserve"> gotoxy(25,30);//set the point where the time to be printed</w:t>
      </w:r>
    </w:p>
    <w:p w:rsidR="00EB55F5" w:rsidRPr="003A6DAC" w:rsidRDefault="00EB55F5" w:rsidP="003A6DAC">
      <w:pPr>
        <w:pStyle w:val="ListParagraph"/>
        <w:ind w:left="1208"/>
      </w:pPr>
      <w:r w:rsidRPr="003A6DAC">
        <w:tab/>
        <w:t xml:space="preserve"> rectangle(4,textheight(msg),x_max-4,y_max-3*textheight(msg)+1);//border</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r w:rsidRPr="003A6DAC">
        <w:t>void ddaline(int x1,int y1,int x2,int y2)</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r w:rsidRPr="003A6DAC">
        <w:tab/>
        <w:t xml:space="preserve">  float x,y,xincr,yincr;</w:t>
      </w:r>
    </w:p>
    <w:p w:rsidR="00EB55F5" w:rsidRPr="003A6DAC" w:rsidRDefault="00EB55F5" w:rsidP="003A6DAC">
      <w:pPr>
        <w:pStyle w:val="ListParagraph"/>
        <w:ind w:left="1208"/>
      </w:pPr>
      <w:r w:rsidRPr="003A6DAC">
        <w:tab/>
        <w:t xml:space="preserve">  int k,step,dx,dy;</w:t>
      </w:r>
    </w:p>
    <w:p w:rsidR="00EB55F5" w:rsidRPr="003A6DAC" w:rsidRDefault="00EB55F5" w:rsidP="003A6DAC">
      <w:pPr>
        <w:pStyle w:val="ListParagraph"/>
        <w:ind w:left="1208"/>
      </w:pPr>
      <w:r w:rsidRPr="003A6DAC">
        <w:tab/>
        <w:t xml:space="preserve">  x=x1+float(x_max/2);</w:t>
      </w:r>
    </w:p>
    <w:p w:rsidR="00EB55F5" w:rsidRPr="003A6DAC" w:rsidRDefault="00EB55F5" w:rsidP="003A6DAC">
      <w:pPr>
        <w:pStyle w:val="ListParagraph"/>
        <w:ind w:left="1208"/>
      </w:pPr>
      <w:r w:rsidRPr="003A6DAC">
        <w:tab/>
        <w:t xml:space="preserve">  y=float(y_max/2)-y1;</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 xml:space="preserve">  dx=x2-x1;</w:t>
      </w:r>
    </w:p>
    <w:p w:rsidR="00EB55F5" w:rsidRPr="003A6DAC" w:rsidRDefault="00EB55F5" w:rsidP="003A6DAC">
      <w:pPr>
        <w:pStyle w:val="ListParagraph"/>
        <w:ind w:left="1208"/>
      </w:pPr>
      <w:r w:rsidRPr="003A6DAC">
        <w:tab/>
        <w:t xml:space="preserve">  dy=y2-y1;</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 xml:space="preserve">  if(abs(dx)&gt;abs(dy))</w:t>
      </w:r>
    </w:p>
    <w:p w:rsidR="00EB55F5" w:rsidRPr="003A6DAC" w:rsidRDefault="00EB55F5" w:rsidP="003A6DAC">
      <w:pPr>
        <w:pStyle w:val="ListParagraph"/>
        <w:ind w:left="1208"/>
      </w:pPr>
      <w:r w:rsidRPr="003A6DAC">
        <w:tab/>
        <w:t xml:space="preserve">       step=abs(dx);</w:t>
      </w:r>
    </w:p>
    <w:p w:rsidR="00EB55F5" w:rsidRPr="003A6DAC" w:rsidRDefault="00EB55F5" w:rsidP="003A6DAC">
      <w:pPr>
        <w:pStyle w:val="ListParagraph"/>
        <w:ind w:left="1208"/>
      </w:pPr>
      <w:r w:rsidRPr="003A6DAC">
        <w:tab/>
        <w:t xml:space="preserve">  else</w:t>
      </w:r>
    </w:p>
    <w:p w:rsidR="00EB55F5" w:rsidRPr="003A6DAC" w:rsidRDefault="00EB55F5" w:rsidP="003A6DAC">
      <w:pPr>
        <w:pStyle w:val="ListParagraph"/>
        <w:ind w:left="1208"/>
      </w:pPr>
      <w:r w:rsidRPr="003A6DAC">
        <w:tab/>
        <w:t xml:space="preserve">       step=abs(dy);</w:t>
      </w:r>
    </w:p>
    <w:p w:rsidR="00EB55F5" w:rsidRPr="003A6DAC" w:rsidRDefault="00EB55F5" w:rsidP="003A6DAC">
      <w:pPr>
        <w:pStyle w:val="ListParagraph"/>
        <w:ind w:left="1208"/>
      </w:pPr>
      <w:r w:rsidRPr="003A6DAC">
        <w:tab/>
        <w:t xml:space="preserve">  xincr=dx/(float)step;      //if m&lt;1 then xincr=1 &amp; yincr=m</w:t>
      </w:r>
    </w:p>
    <w:p w:rsidR="00EB55F5" w:rsidRPr="003A6DAC" w:rsidRDefault="00EB55F5" w:rsidP="003A6DAC">
      <w:pPr>
        <w:pStyle w:val="ListParagraph"/>
        <w:ind w:left="1208"/>
      </w:pPr>
      <w:r w:rsidRPr="003A6DAC">
        <w:tab/>
        <w:t xml:space="preserve">  yincr=dy/(float)step;      //if m&gt;1 the xincr=1/m &amp; yincr=1</w:t>
      </w:r>
    </w:p>
    <w:p w:rsidR="00EB55F5" w:rsidRPr="003A6DAC" w:rsidRDefault="00EB55F5" w:rsidP="003A6DAC">
      <w:pPr>
        <w:pStyle w:val="ListParagraph"/>
        <w:ind w:left="1208"/>
      </w:pPr>
      <w:r w:rsidRPr="003A6DAC">
        <w:tab/>
        <w:t xml:space="preserve">  setpxl(ROUND(x),ROUND(y));</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 xml:space="preserve">  for(k=0;k&lt;step;k++)</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t xml:space="preserve">       x+=xincr;</w:t>
      </w:r>
    </w:p>
    <w:p w:rsidR="00EB55F5" w:rsidRPr="003A6DAC" w:rsidRDefault="00EB55F5" w:rsidP="003A6DAC">
      <w:pPr>
        <w:pStyle w:val="ListParagraph"/>
        <w:ind w:left="1208"/>
      </w:pPr>
      <w:r w:rsidRPr="003A6DAC">
        <w:tab/>
        <w:t xml:space="preserve">       y-=yincr;</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 xml:space="preserve">       setpxl(ROUND(x),ROUND(y));</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gettime(&amp;t2);</w:t>
      </w:r>
    </w:p>
    <w:p w:rsidR="00EB55F5" w:rsidRPr="003A6DAC" w:rsidRDefault="00EB55F5" w:rsidP="003A6DAC">
      <w:pPr>
        <w:pStyle w:val="ListParagraph"/>
        <w:ind w:left="1208"/>
      </w:pPr>
      <w:r w:rsidRPr="003A6DAC">
        <w:tab/>
        <w:t xml:space="preserve">    gotoxy(10,30);</w:t>
      </w:r>
    </w:p>
    <w:p w:rsidR="00EB55F5" w:rsidRPr="003A6DAC" w:rsidRDefault="00EB55F5" w:rsidP="003A6DAC">
      <w:pPr>
        <w:pStyle w:val="ListParagraph"/>
        <w:ind w:left="1208"/>
      </w:pPr>
      <w:r w:rsidRPr="003A6DAC">
        <w:tab/>
        <w:t xml:space="preserve">   //time required=current time(t2)-previous time(t1)</w:t>
      </w:r>
    </w:p>
    <w:p w:rsidR="00EB55F5" w:rsidRPr="003A6DAC" w:rsidRDefault="00EB55F5" w:rsidP="003A6DAC">
      <w:pPr>
        <w:pStyle w:val="ListParagraph"/>
        <w:ind w:left="1208"/>
      </w:pPr>
      <w:r w:rsidRPr="003A6DAC">
        <w:tab/>
        <w:t xml:space="preserve">   printf("the time=%2d:%02d:%02d.%09ld",t2.ti_hour-t1.ti_hour, t2.ti_min-t1.ti_min, t2.ti_sec-t1.ti_sec, t2.ti_hund-t1.ti_hund);</w:t>
      </w:r>
    </w:p>
    <w:p w:rsidR="00EB55F5" w:rsidRPr="003A6DAC" w:rsidRDefault="00EB55F5" w:rsidP="003A6DAC">
      <w:pPr>
        <w:pStyle w:val="ListParagraph"/>
        <w:ind w:left="1208"/>
      </w:pPr>
    </w:p>
    <w:p w:rsidR="00EB55F5" w:rsidRPr="003A6DAC" w:rsidRDefault="00EB55F5" w:rsidP="003A6DAC">
      <w:pPr>
        <w:pStyle w:val="ListParagraph"/>
        <w:ind w:left="1208"/>
      </w:pPr>
    </w:p>
    <w:p w:rsidR="00EB55F5" w:rsidRPr="003A6DAC" w:rsidRDefault="00EB55F5" w:rsidP="003A6DAC">
      <w:pPr>
        <w:pStyle w:val="ListParagraph"/>
        <w:ind w:left="1208"/>
      </w:pPr>
    </w:p>
    <w:p w:rsidR="00EB55F5" w:rsidRPr="003A6DAC" w:rsidRDefault="00EB55F5" w:rsidP="003A6DAC">
      <w:pPr>
        <w:pStyle w:val="ListParagraph"/>
        <w:ind w:left="1208"/>
      </w:pP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r w:rsidRPr="003A6DAC">
        <w:t>void bhsmline(int xS,int yS,int xE,int yE,int p,int q)</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r w:rsidRPr="003A6DAC">
        <w:tab/>
        <w:t>//parameter p=1 if m&lt;0 else p=0,as if m&lt;0 then y=y-1 to be done</w:t>
      </w:r>
    </w:p>
    <w:p w:rsidR="00EB55F5" w:rsidRPr="003A6DAC" w:rsidRDefault="00EB55F5" w:rsidP="003A6DAC">
      <w:pPr>
        <w:pStyle w:val="ListParagraph"/>
        <w:ind w:left="1208"/>
      </w:pPr>
      <w:r w:rsidRPr="003A6DAC">
        <w:tab/>
        <w:t>//parameter q=2 if abs(m)&gt;1 else q=0,as if abs(m)&gt;1 then role of</w:t>
      </w:r>
    </w:p>
    <w:p w:rsidR="00EB55F5" w:rsidRPr="003A6DAC" w:rsidRDefault="00EB55F5" w:rsidP="003A6DAC">
      <w:pPr>
        <w:pStyle w:val="ListParagraph"/>
        <w:ind w:left="1208"/>
      </w:pPr>
      <w:r w:rsidRPr="003A6DAC">
        <w:tab/>
        <w:t>//x &amp; y to be switched</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int dx,dy,steps,i,dS,dE,dNE,x,y,xF;</w:t>
      </w:r>
    </w:p>
    <w:p w:rsidR="00EB55F5" w:rsidRPr="003A6DAC" w:rsidRDefault="00EB55F5" w:rsidP="003A6DAC">
      <w:pPr>
        <w:pStyle w:val="ListParagraph"/>
        <w:ind w:left="1208"/>
      </w:pPr>
      <w:r w:rsidRPr="003A6DAC">
        <w:tab/>
        <w:t>struct time t1,t2;</w:t>
      </w:r>
    </w:p>
    <w:p w:rsidR="00EB55F5" w:rsidRPr="003A6DAC" w:rsidRDefault="00EB55F5" w:rsidP="003A6DAC">
      <w:pPr>
        <w:pStyle w:val="ListParagraph"/>
        <w:ind w:left="1208"/>
      </w:pPr>
      <w:r w:rsidRPr="003A6DAC">
        <w:tab/>
        <w:t>gettime(&amp;t1);</w:t>
      </w:r>
    </w:p>
    <w:p w:rsidR="00EB55F5" w:rsidRPr="003A6DAC" w:rsidRDefault="00EB55F5" w:rsidP="003A6DAC">
      <w:pPr>
        <w:pStyle w:val="ListParagraph"/>
        <w:ind w:left="1208"/>
      </w:pPr>
      <w:r w:rsidRPr="003A6DAC">
        <w:tab/>
        <w:t>dx=abs(xE-xS);</w:t>
      </w:r>
    </w:p>
    <w:p w:rsidR="00EB55F5" w:rsidRPr="003A6DAC" w:rsidRDefault="00EB55F5" w:rsidP="003A6DAC">
      <w:pPr>
        <w:pStyle w:val="ListParagraph"/>
        <w:ind w:left="1208"/>
      </w:pPr>
      <w:r w:rsidRPr="003A6DAC">
        <w:tab/>
        <w:t>dy=abs(yE-yS);</w:t>
      </w:r>
    </w:p>
    <w:p w:rsidR="00EB55F5" w:rsidRPr="003A6DAC" w:rsidRDefault="00EB55F5" w:rsidP="003A6DAC">
      <w:pPr>
        <w:pStyle w:val="ListParagraph"/>
        <w:ind w:left="1208"/>
      </w:pPr>
      <w:r w:rsidRPr="003A6DAC">
        <w:tab/>
        <w:t>dS=(2*dy)-dx;</w:t>
      </w:r>
    </w:p>
    <w:p w:rsidR="00EB55F5" w:rsidRPr="003A6DAC" w:rsidRDefault="00EB55F5" w:rsidP="003A6DAC">
      <w:pPr>
        <w:pStyle w:val="ListParagraph"/>
        <w:ind w:left="1208"/>
      </w:pPr>
      <w:r w:rsidRPr="003A6DAC">
        <w:tab/>
        <w:t>dE=2*dy;</w:t>
      </w:r>
    </w:p>
    <w:p w:rsidR="00EB55F5" w:rsidRPr="003A6DAC" w:rsidRDefault="00EB55F5" w:rsidP="003A6DAC">
      <w:pPr>
        <w:pStyle w:val="ListParagraph"/>
        <w:ind w:left="1208"/>
      </w:pPr>
      <w:r w:rsidRPr="003A6DAC">
        <w:tab/>
        <w:t>dNE=2*(dy-dx);</w:t>
      </w:r>
    </w:p>
    <w:p w:rsidR="00EB55F5" w:rsidRPr="003A6DAC" w:rsidRDefault="00EB55F5" w:rsidP="003A6DAC">
      <w:pPr>
        <w:pStyle w:val="ListParagraph"/>
        <w:ind w:left="1208"/>
      </w:pPr>
      <w:r w:rsidRPr="003A6DAC">
        <w:tab/>
        <w:t>if(xS&gt;xE) //drawing from p1 to p0</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r>
      <w:r w:rsidRPr="003A6DAC">
        <w:tab/>
        <w:t>x=xE;</w:t>
      </w:r>
    </w:p>
    <w:p w:rsidR="00EB55F5" w:rsidRPr="003A6DAC" w:rsidRDefault="00EB55F5" w:rsidP="003A6DAC">
      <w:pPr>
        <w:pStyle w:val="ListParagraph"/>
        <w:ind w:left="1208"/>
      </w:pPr>
      <w:r w:rsidRPr="003A6DAC">
        <w:tab/>
      </w:r>
      <w:r w:rsidRPr="003A6DAC">
        <w:tab/>
        <w:t>y=yE;</w:t>
      </w:r>
    </w:p>
    <w:p w:rsidR="00EB55F5" w:rsidRPr="003A6DAC" w:rsidRDefault="00EB55F5" w:rsidP="003A6DAC">
      <w:pPr>
        <w:pStyle w:val="ListParagraph"/>
        <w:ind w:left="1208"/>
      </w:pPr>
      <w:r w:rsidRPr="003A6DAC">
        <w:tab/>
      </w:r>
      <w:r w:rsidRPr="003A6DAC">
        <w:tab/>
        <w:t>xF=xS;</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t>else            //drawing from p0 to p1</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r>
      <w:r w:rsidRPr="003A6DAC">
        <w:tab/>
        <w:t>x=xS;</w:t>
      </w:r>
    </w:p>
    <w:p w:rsidR="00EB55F5" w:rsidRPr="003A6DAC" w:rsidRDefault="00EB55F5" w:rsidP="003A6DAC">
      <w:pPr>
        <w:pStyle w:val="ListParagraph"/>
        <w:ind w:left="1208"/>
      </w:pPr>
      <w:r w:rsidRPr="003A6DAC">
        <w:tab/>
      </w:r>
      <w:r w:rsidRPr="003A6DAC">
        <w:tab/>
        <w:t>y=yS;</w:t>
      </w:r>
    </w:p>
    <w:p w:rsidR="00EB55F5" w:rsidRPr="003A6DAC" w:rsidRDefault="00EB55F5" w:rsidP="003A6DAC">
      <w:pPr>
        <w:pStyle w:val="ListParagraph"/>
        <w:ind w:left="1208"/>
      </w:pPr>
      <w:r w:rsidRPr="003A6DAC">
        <w:tab/>
      </w:r>
      <w:r w:rsidRPr="003A6DAC">
        <w:tab/>
        <w:t>xF=xE;</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t>while(x&lt;xF)</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r>
      <w:r w:rsidRPr="003A6DAC">
        <w:tab/>
        <w:t>if(q==2)</w:t>
      </w:r>
    </w:p>
    <w:p w:rsidR="00EB55F5" w:rsidRPr="003A6DAC" w:rsidRDefault="00EB55F5" w:rsidP="003A6DAC">
      <w:pPr>
        <w:pStyle w:val="ListParagraph"/>
        <w:ind w:left="1208"/>
      </w:pPr>
      <w:r w:rsidRPr="003A6DAC">
        <w:tab/>
      </w:r>
      <w:r w:rsidRPr="003A6DAC">
        <w:tab/>
      </w:r>
      <w:r w:rsidRPr="003A6DAC">
        <w:tab/>
        <w:t>setpxl(y,x);//for abs(m)&gt;1</w:t>
      </w:r>
    </w:p>
    <w:p w:rsidR="00EB55F5" w:rsidRPr="003A6DAC" w:rsidRDefault="00EB55F5" w:rsidP="003A6DAC">
      <w:pPr>
        <w:pStyle w:val="ListParagraph"/>
        <w:ind w:left="1208"/>
      </w:pPr>
      <w:r w:rsidRPr="003A6DAC">
        <w:tab/>
      </w:r>
      <w:r w:rsidRPr="003A6DAC">
        <w:tab/>
        <w:t>else</w:t>
      </w:r>
    </w:p>
    <w:p w:rsidR="00EB55F5" w:rsidRPr="003A6DAC" w:rsidRDefault="00EB55F5" w:rsidP="003A6DAC">
      <w:pPr>
        <w:pStyle w:val="ListParagraph"/>
        <w:ind w:left="1208"/>
      </w:pPr>
      <w:r w:rsidRPr="003A6DAC">
        <w:tab/>
      </w:r>
      <w:r w:rsidRPr="003A6DAC">
        <w:tab/>
      </w:r>
      <w:r w:rsidRPr="003A6DAC">
        <w:tab/>
        <w:t>setpxl(x,y);</w:t>
      </w:r>
    </w:p>
    <w:p w:rsidR="00EB55F5" w:rsidRPr="003A6DAC" w:rsidRDefault="00EB55F5" w:rsidP="003A6DAC">
      <w:pPr>
        <w:pStyle w:val="ListParagraph"/>
        <w:ind w:left="1208"/>
      </w:pPr>
      <w:r w:rsidRPr="003A6DAC">
        <w:tab/>
      </w:r>
      <w:r w:rsidRPr="003A6DAC">
        <w:tab/>
        <w:t>x++;</w:t>
      </w:r>
    </w:p>
    <w:p w:rsidR="00EB55F5" w:rsidRPr="003A6DAC" w:rsidRDefault="00EB55F5" w:rsidP="003A6DAC">
      <w:pPr>
        <w:pStyle w:val="ListParagraph"/>
        <w:ind w:left="1208"/>
      </w:pPr>
      <w:r w:rsidRPr="003A6DAC">
        <w:tab/>
      </w:r>
      <w:r w:rsidRPr="003A6DAC">
        <w:tab/>
        <w:t>if(dS&lt;0) //selection of E</w:t>
      </w:r>
    </w:p>
    <w:p w:rsidR="00EB55F5" w:rsidRPr="003A6DAC" w:rsidRDefault="00EB55F5" w:rsidP="003A6DAC">
      <w:pPr>
        <w:pStyle w:val="ListParagraph"/>
        <w:ind w:left="1208"/>
      </w:pPr>
      <w:r w:rsidRPr="003A6DAC">
        <w:tab/>
      </w:r>
      <w:r w:rsidRPr="003A6DAC">
        <w:tab/>
      </w:r>
      <w:r w:rsidRPr="003A6DAC">
        <w:tab/>
        <w:t>dS+=dE;</w:t>
      </w:r>
    </w:p>
    <w:p w:rsidR="00EB55F5" w:rsidRPr="003A6DAC" w:rsidRDefault="00EB55F5" w:rsidP="003A6DAC">
      <w:pPr>
        <w:pStyle w:val="ListParagraph"/>
        <w:ind w:left="1208"/>
      </w:pPr>
      <w:r w:rsidRPr="003A6DAC">
        <w:tab/>
      </w:r>
      <w:r w:rsidRPr="003A6DAC">
        <w:tab/>
        <w:t>else   //selection of NE</w:t>
      </w:r>
    </w:p>
    <w:p w:rsidR="00EB55F5" w:rsidRPr="003A6DAC" w:rsidRDefault="00EB55F5" w:rsidP="003A6DAC">
      <w:pPr>
        <w:pStyle w:val="ListParagraph"/>
        <w:ind w:left="1208"/>
      </w:pPr>
      <w:r w:rsidRPr="003A6DAC">
        <w:tab/>
      </w:r>
      <w:r w:rsidRPr="003A6DAC">
        <w:tab/>
        <w:t>{</w:t>
      </w:r>
    </w:p>
    <w:p w:rsidR="00EB55F5" w:rsidRPr="003A6DAC" w:rsidRDefault="00EB55F5" w:rsidP="003A6DAC">
      <w:pPr>
        <w:pStyle w:val="ListParagraph"/>
        <w:ind w:left="1208"/>
      </w:pPr>
      <w:r w:rsidRPr="003A6DAC">
        <w:tab/>
      </w:r>
      <w:r w:rsidRPr="003A6DAC">
        <w:tab/>
      </w:r>
      <w:r w:rsidRPr="003A6DAC">
        <w:tab/>
        <w:t>if(p==0)</w:t>
      </w:r>
    </w:p>
    <w:p w:rsidR="00EB55F5" w:rsidRPr="003A6DAC" w:rsidRDefault="00EB55F5" w:rsidP="003A6DAC">
      <w:pPr>
        <w:pStyle w:val="ListParagraph"/>
        <w:ind w:left="1208"/>
      </w:pPr>
      <w:r w:rsidRPr="003A6DAC">
        <w:tab/>
      </w:r>
      <w:r w:rsidRPr="003A6DAC">
        <w:tab/>
      </w:r>
      <w:r w:rsidRPr="003A6DAC">
        <w:tab/>
      </w:r>
      <w:r w:rsidRPr="003A6DAC">
        <w:tab/>
        <w:t>y++;</w:t>
      </w:r>
    </w:p>
    <w:p w:rsidR="00EB55F5" w:rsidRPr="003A6DAC" w:rsidRDefault="00EB55F5" w:rsidP="003A6DAC">
      <w:pPr>
        <w:pStyle w:val="ListParagraph"/>
        <w:ind w:left="1208"/>
      </w:pPr>
      <w:r w:rsidRPr="003A6DAC">
        <w:tab/>
      </w:r>
      <w:r w:rsidRPr="003A6DAC">
        <w:tab/>
      </w:r>
      <w:r w:rsidRPr="003A6DAC">
        <w:tab/>
        <w:t>else</w:t>
      </w:r>
    </w:p>
    <w:p w:rsidR="00EB55F5" w:rsidRPr="003A6DAC" w:rsidRDefault="00EB55F5" w:rsidP="003A6DAC">
      <w:pPr>
        <w:pStyle w:val="ListParagraph"/>
        <w:ind w:left="1208"/>
      </w:pPr>
      <w:r w:rsidRPr="003A6DAC">
        <w:tab/>
      </w:r>
      <w:r w:rsidRPr="003A6DAC">
        <w:tab/>
      </w:r>
      <w:r w:rsidRPr="003A6DAC">
        <w:tab/>
      </w:r>
      <w:r w:rsidRPr="003A6DAC">
        <w:tab/>
        <w:t>y--;</w:t>
      </w:r>
    </w:p>
    <w:p w:rsidR="00EB55F5" w:rsidRPr="003A6DAC" w:rsidRDefault="00EB55F5" w:rsidP="003A6DAC">
      <w:pPr>
        <w:pStyle w:val="ListParagraph"/>
        <w:ind w:left="1208"/>
      </w:pPr>
      <w:r w:rsidRPr="003A6DAC">
        <w:tab/>
      </w:r>
      <w:r w:rsidRPr="003A6DAC">
        <w:tab/>
      </w:r>
      <w:r w:rsidRPr="003A6DAC">
        <w:tab/>
        <w:t>dS+=dNE;</w:t>
      </w:r>
    </w:p>
    <w:p w:rsidR="00EB55F5" w:rsidRPr="003A6DAC" w:rsidRDefault="00EB55F5" w:rsidP="003A6DAC">
      <w:pPr>
        <w:pStyle w:val="ListParagraph"/>
        <w:ind w:left="1208"/>
      </w:pPr>
      <w:r w:rsidRPr="003A6DAC">
        <w:tab/>
      </w:r>
      <w:r w:rsidRPr="003A6DAC">
        <w:tab/>
        <w:t>}</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 xml:space="preserve">    gettime(&amp;t2);</w:t>
      </w:r>
    </w:p>
    <w:p w:rsidR="00EB55F5" w:rsidRPr="003A6DAC" w:rsidRDefault="00EB55F5" w:rsidP="003A6DAC">
      <w:pPr>
        <w:pStyle w:val="ListParagraph"/>
        <w:ind w:left="1208"/>
      </w:pPr>
      <w:r w:rsidRPr="003A6DAC">
        <w:tab/>
        <w:t xml:space="preserve">  gotoxy(10,30);</w:t>
      </w:r>
    </w:p>
    <w:p w:rsidR="00EB55F5" w:rsidRPr="003A6DAC" w:rsidRDefault="00EB55F5" w:rsidP="003A6DAC">
      <w:pPr>
        <w:pStyle w:val="ListParagraph"/>
        <w:ind w:left="1208"/>
      </w:pPr>
      <w:r w:rsidRPr="003A6DAC">
        <w:tab/>
        <w:t xml:space="preserve"> //time required=current time(t2)-previous time(t1)</w:t>
      </w:r>
    </w:p>
    <w:p w:rsidR="00EB55F5" w:rsidRPr="003A6DAC" w:rsidRDefault="00EB55F5" w:rsidP="003A6DAC">
      <w:pPr>
        <w:pStyle w:val="ListParagraph"/>
        <w:ind w:left="1208"/>
      </w:pPr>
      <w:r w:rsidRPr="003A6DAC">
        <w:tab/>
        <w:t xml:space="preserve">  printf("the time=%2d:%02d:%02d.%09ld",t2.ti_hour-t1.ti_hour, t2.ti_min-t1.ti_min, t2.ti_sec-t1.ti_sec, t2.ti_hund-t1.ti_hund);</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p>
    <w:p w:rsidR="00EB55F5" w:rsidRPr="003A6DAC" w:rsidRDefault="00EB55F5" w:rsidP="003A6DAC">
      <w:pPr>
        <w:pStyle w:val="ListParagraph"/>
        <w:ind w:left="1208"/>
      </w:pPr>
    </w:p>
    <w:p w:rsidR="00EB55F5" w:rsidRPr="003A6DAC" w:rsidRDefault="00EB55F5" w:rsidP="003A6DAC">
      <w:pPr>
        <w:pStyle w:val="ListParagraph"/>
        <w:ind w:left="1208"/>
      </w:pPr>
      <w:r w:rsidRPr="003A6DAC">
        <w:t>void setpxl(int x,int y)</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r w:rsidRPr="003A6DAC">
        <w:t xml:space="preserve">      //putpixel(x,y,12);</w:t>
      </w:r>
    </w:p>
    <w:p w:rsidR="00EB55F5" w:rsidRPr="003A6DAC" w:rsidRDefault="00EB55F5" w:rsidP="003A6DAC">
      <w:pPr>
        <w:pStyle w:val="ListParagraph"/>
        <w:ind w:left="1208"/>
      </w:pPr>
      <w:r w:rsidRPr="003A6DAC">
        <w:t xml:space="preserve">      int i,w;</w:t>
      </w:r>
    </w:p>
    <w:p w:rsidR="00EB55F5" w:rsidRPr="003A6DAC" w:rsidRDefault="00EB55F5" w:rsidP="003A6DAC">
      <w:pPr>
        <w:pStyle w:val="ListParagraph"/>
        <w:ind w:left="1208"/>
      </w:pPr>
      <w:r w:rsidRPr="003A6DAC">
        <w:tab/>
        <w:t>w=width/2;</w:t>
      </w:r>
    </w:p>
    <w:p w:rsidR="00EB55F5" w:rsidRPr="003A6DAC" w:rsidRDefault="00EB55F5" w:rsidP="003A6DAC">
      <w:pPr>
        <w:pStyle w:val="ListParagraph"/>
        <w:ind w:left="1208"/>
      </w:pPr>
      <w:r w:rsidRPr="003A6DAC">
        <w:tab/>
        <w:t>putpixel(x,y,25);</w:t>
      </w:r>
    </w:p>
    <w:p w:rsidR="00EB55F5" w:rsidRPr="003A6DAC" w:rsidRDefault="00EB55F5" w:rsidP="003A6DAC">
      <w:pPr>
        <w:pStyle w:val="ListParagraph"/>
        <w:ind w:left="1208"/>
      </w:pPr>
      <w:r w:rsidRPr="003A6DAC">
        <w:tab/>
        <w:t>if(abs(m)&lt;1) //cloumn wise pixel glows</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t xml:space="preserve">    for(i=1;i&lt;=w;i++)</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r>
      <w:r w:rsidRPr="003A6DAC">
        <w:tab/>
        <w:t xml:space="preserve"> putpixel(x,y+i,25);   //half if the width is above the line</w:t>
      </w:r>
    </w:p>
    <w:p w:rsidR="00EB55F5" w:rsidRPr="003A6DAC" w:rsidRDefault="00EB55F5" w:rsidP="003A6DAC">
      <w:pPr>
        <w:pStyle w:val="ListParagraph"/>
        <w:ind w:left="1208"/>
      </w:pPr>
      <w:r w:rsidRPr="003A6DAC">
        <w:tab/>
      </w:r>
      <w:r w:rsidRPr="003A6DAC">
        <w:tab/>
        <w:t xml:space="preserve"> putpixel(x,y-i,25);   //and half below the line</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t>else      //row wise pixel glows</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t xml:space="preserve">    for(i=1;i&lt;=w;i++)</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r>
      <w:r w:rsidRPr="003A6DAC">
        <w:tab/>
        <w:t xml:space="preserve"> putpixel(x+i,y,25);</w:t>
      </w:r>
    </w:p>
    <w:p w:rsidR="00EB55F5" w:rsidRPr="003A6DAC" w:rsidRDefault="00EB55F5" w:rsidP="003A6DAC">
      <w:pPr>
        <w:pStyle w:val="ListParagraph"/>
        <w:ind w:left="1208"/>
      </w:pPr>
      <w:r w:rsidRPr="003A6DAC">
        <w:tab/>
      </w:r>
      <w:r w:rsidRPr="003A6DAC">
        <w:tab/>
        <w:t xml:space="preserve"> putpixel(x-i,y,25);</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void draw_circle(void)</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r w:rsidRPr="003A6DAC">
        <w:t xml:space="preserve">    int h,x,y;</w:t>
      </w:r>
    </w:p>
    <w:p w:rsidR="00EB55F5" w:rsidRPr="003A6DAC" w:rsidRDefault="00EB55F5" w:rsidP="003A6DAC">
      <w:pPr>
        <w:pStyle w:val="ListParagraph"/>
        <w:ind w:left="1208"/>
      </w:pPr>
      <w:r w:rsidRPr="003A6DAC">
        <w:t xml:space="preserve">    x=0;</w:t>
      </w:r>
    </w:p>
    <w:p w:rsidR="00EB55F5" w:rsidRPr="003A6DAC" w:rsidRDefault="00EB55F5" w:rsidP="003A6DAC">
      <w:pPr>
        <w:pStyle w:val="ListParagraph"/>
        <w:ind w:left="1208"/>
      </w:pPr>
      <w:r w:rsidRPr="003A6DAC">
        <w:t xml:space="preserve">    y=r;</w:t>
      </w:r>
    </w:p>
    <w:p w:rsidR="00EB55F5" w:rsidRPr="003A6DAC" w:rsidRDefault="00EB55F5" w:rsidP="003A6DAC">
      <w:pPr>
        <w:pStyle w:val="ListParagraph"/>
        <w:ind w:left="1208"/>
      </w:pPr>
      <w:r w:rsidRPr="003A6DAC">
        <w:t xml:space="preserve">    h=1-r;</w:t>
      </w:r>
    </w:p>
    <w:p w:rsidR="00EB55F5" w:rsidRPr="003A6DAC" w:rsidRDefault="00EB55F5" w:rsidP="003A6DAC">
      <w:pPr>
        <w:pStyle w:val="ListParagraph"/>
        <w:ind w:left="1208"/>
      </w:pPr>
      <w:r w:rsidRPr="003A6DAC">
        <w:t xml:space="preserve">    circle_pt(x,y);</w:t>
      </w:r>
    </w:p>
    <w:p w:rsidR="00EB55F5" w:rsidRPr="003A6DAC" w:rsidRDefault="00EB55F5" w:rsidP="003A6DAC">
      <w:pPr>
        <w:pStyle w:val="ListParagraph"/>
        <w:ind w:left="1208"/>
      </w:pPr>
      <w:r w:rsidRPr="003A6DAC">
        <w:t xml:space="preserve">    while(y&gt;x)</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if(h&lt;=0)  //select E</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t xml:space="preserve">  h=h+(2*x)+3;</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t>else    //select NE</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t xml:space="preserve">  h=h+2*(x-y)+5;</w:t>
      </w:r>
    </w:p>
    <w:p w:rsidR="00EB55F5" w:rsidRPr="003A6DAC" w:rsidRDefault="00EB55F5" w:rsidP="003A6DAC">
      <w:pPr>
        <w:pStyle w:val="ListParagraph"/>
        <w:ind w:left="1208"/>
      </w:pPr>
      <w:r w:rsidRPr="003A6DAC">
        <w:tab/>
        <w:t xml:space="preserve">  y=y-1;</w:t>
      </w:r>
    </w:p>
    <w:p w:rsidR="00EB55F5" w:rsidRPr="003A6DAC" w:rsidRDefault="00EB55F5" w:rsidP="003A6DAC">
      <w:pPr>
        <w:pStyle w:val="ListParagraph"/>
        <w:ind w:left="1208"/>
      </w:pPr>
      <w:r w:rsidRPr="003A6DAC">
        <w:tab/>
        <w:t>}</w:t>
      </w:r>
    </w:p>
    <w:p w:rsidR="00EB55F5" w:rsidRPr="003A6DAC" w:rsidRDefault="00EB55F5" w:rsidP="003A6DAC">
      <w:pPr>
        <w:pStyle w:val="ListParagraph"/>
        <w:ind w:left="1208"/>
      </w:pPr>
      <w:r w:rsidRPr="003A6DAC">
        <w:tab/>
        <w:t>x=x+1;</w:t>
      </w:r>
    </w:p>
    <w:p w:rsidR="00EB55F5" w:rsidRPr="003A6DAC" w:rsidRDefault="00EB55F5" w:rsidP="003A6DAC">
      <w:pPr>
        <w:pStyle w:val="ListParagraph"/>
        <w:ind w:left="1208"/>
      </w:pPr>
      <w:r w:rsidRPr="003A6DAC">
        <w:tab/>
        <w:t>circle_pt(x,y);</w:t>
      </w:r>
    </w:p>
    <w:p w:rsidR="00EB55F5" w:rsidRPr="003A6DAC" w:rsidRDefault="00EB55F5" w:rsidP="003A6DAC">
      <w:pPr>
        <w:pStyle w:val="ListParagraph"/>
        <w:ind w:left="1208"/>
      </w:pPr>
      <w:r w:rsidRPr="003A6DAC">
        <w:tab/>
        <w:t>//delay(40);</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 draw centre of the circle</w:t>
      </w:r>
    </w:p>
    <w:p w:rsidR="00EB55F5" w:rsidRPr="003A6DAC" w:rsidRDefault="00EB55F5" w:rsidP="003A6DAC">
      <w:pPr>
        <w:pStyle w:val="ListParagraph"/>
        <w:ind w:left="1208"/>
      </w:pPr>
      <w:r w:rsidRPr="003A6DAC">
        <w:tab/>
        <w:t xml:space="preserve">    putpixel(xc,yc,10);</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ab/>
        <w:t xml:space="preserve">    gettime(&amp;t2);</w:t>
      </w:r>
    </w:p>
    <w:p w:rsidR="00EB55F5" w:rsidRPr="003A6DAC" w:rsidRDefault="00EB55F5" w:rsidP="003A6DAC">
      <w:pPr>
        <w:pStyle w:val="ListParagraph"/>
        <w:ind w:left="1208"/>
      </w:pPr>
      <w:r w:rsidRPr="003A6DAC">
        <w:tab/>
        <w:t xml:space="preserve">  //time required=current time(t2)-previous time(t1)</w:t>
      </w:r>
    </w:p>
    <w:p w:rsidR="00EB55F5" w:rsidRPr="003A6DAC" w:rsidRDefault="00EB55F5" w:rsidP="003A6DAC">
      <w:pPr>
        <w:pStyle w:val="ListParagraph"/>
        <w:ind w:left="1208"/>
      </w:pPr>
      <w:r w:rsidRPr="003A6DAC">
        <w:tab/>
        <w:t xml:space="preserve">    printf("the time=%2d:%02d:%02d.%09ld",t2.ti_hour-t1.ti_hour, t2.ti_min-t1.ti_min, t2.ti_sec-t1.ti_sec, t2.ti_hund-t1.ti_hund);</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return;</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void circle_pt(int x,int y)</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r w:rsidRPr="003A6DAC">
        <w:t xml:space="preserve">    //for choice=5 filling is required</w:t>
      </w:r>
    </w:p>
    <w:p w:rsidR="00EB55F5" w:rsidRPr="003A6DAC" w:rsidRDefault="00EB55F5" w:rsidP="003A6DAC">
      <w:pPr>
        <w:pStyle w:val="ListParagraph"/>
        <w:ind w:left="1208"/>
      </w:pPr>
      <w:r w:rsidRPr="003A6DAC">
        <w:t xml:space="preserve">    //filling done by drawing stlines between symmetrical points</w:t>
      </w:r>
    </w:p>
    <w:p w:rsidR="00EB55F5" w:rsidRPr="003A6DAC" w:rsidRDefault="00EB55F5" w:rsidP="003A6DAC">
      <w:pPr>
        <w:pStyle w:val="ListParagraph"/>
        <w:ind w:left="1208"/>
      </w:pPr>
      <w:r w:rsidRPr="003A6DAC">
        <w:t xml:space="preserve">    if(choice==5)</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setcolor(4);//set the current color</w:t>
      </w:r>
    </w:p>
    <w:p w:rsidR="00EB55F5" w:rsidRPr="003A6DAC" w:rsidRDefault="00EB55F5" w:rsidP="003A6DAC">
      <w:pPr>
        <w:pStyle w:val="ListParagraph"/>
        <w:ind w:left="1208"/>
      </w:pPr>
      <w:r w:rsidRPr="003A6DAC">
        <w:t xml:space="preserve">       line(xc+x,yc+y,xc-x,yc+y);</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putpixel(xc+x,yc+y,25);//octant-2</w:t>
      </w:r>
    </w:p>
    <w:p w:rsidR="00EB55F5" w:rsidRPr="003A6DAC" w:rsidRDefault="00EB55F5" w:rsidP="003A6DAC">
      <w:pPr>
        <w:pStyle w:val="ListParagraph"/>
        <w:ind w:left="1208"/>
      </w:pPr>
      <w:r w:rsidRPr="003A6DAC">
        <w:t xml:space="preserve">    putpixel(xc-x,yc+y,25);//octant-3</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if(choice==5)</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setcolor(6);</w:t>
      </w:r>
    </w:p>
    <w:p w:rsidR="00EB55F5" w:rsidRPr="003A6DAC" w:rsidRDefault="00EB55F5" w:rsidP="003A6DAC">
      <w:pPr>
        <w:pStyle w:val="ListParagraph"/>
        <w:ind w:left="1208"/>
      </w:pPr>
      <w:r w:rsidRPr="003A6DAC">
        <w:t xml:space="preserve">       line(xc-x,yc-y,xc+x,yc-y);</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putpixel(xc-x,yc-y,25); //octant-6</w:t>
      </w:r>
    </w:p>
    <w:p w:rsidR="00EB55F5" w:rsidRPr="003A6DAC" w:rsidRDefault="00EB55F5" w:rsidP="003A6DAC">
      <w:pPr>
        <w:pStyle w:val="ListParagraph"/>
        <w:ind w:left="1208"/>
      </w:pPr>
      <w:r w:rsidRPr="003A6DAC">
        <w:t xml:space="preserve">    putpixel(xc+x,yc-y,25); //octant-7</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if(choice==5)</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 xml:space="preserve"> setcolor(8);</w:t>
      </w:r>
    </w:p>
    <w:p w:rsidR="00EB55F5" w:rsidRPr="003A6DAC" w:rsidRDefault="00EB55F5" w:rsidP="003A6DAC">
      <w:pPr>
        <w:pStyle w:val="ListParagraph"/>
        <w:ind w:left="1208"/>
      </w:pPr>
      <w:r w:rsidRPr="003A6DAC">
        <w:tab/>
        <w:t xml:space="preserve"> line(xc+y,yc+x,xc-y,yc+x);</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putpixel(xc+y,yc+x,25);//octant-1</w:t>
      </w:r>
    </w:p>
    <w:p w:rsidR="00EB55F5" w:rsidRPr="003A6DAC" w:rsidRDefault="00EB55F5" w:rsidP="003A6DAC">
      <w:pPr>
        <w:pStyle w:val="ListParagraph"/>
        <w:ind w:left="1208"/>
      </w:pPr>
      <w:r w:rsidRPr="003A6DAC">
        <w:t xml:space="preserve">    putpixel(xc-y,yc+x,25);//octant-4</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if(choice==5)</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setcolor(2);</w:t>
      </w:r>
    </w:p>
    <w:p w:rsidR="00EB55F5" w:rsidRPr="003A6DAC" w:rsidRDefault="00EB55F5" w:rsidP="003A6DAC">
      <w:pPr>
        <w:pStyle w:val="ListParagraph"/>
        <w:ind w:left="1208"/>
      </w:pPr>
      <w:r w:rsidRPr="003A6DAC">
        <w:tab/>
        <w:t>line(xc-y,yc-x,xc+y,yc-x);</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putpixel(xc-y,yc-x,25); //octant-5</w:t>
      </w:r>
    </w:p>
    <w:p w:rsidR="00EB55F5" w:rsidRPr="003A6DAC" w:rsidRDefault="00EB55F5" w:rsidP="003A6DAC">
      <w:pPr>
        <w:pStyle w:val="ListParagraph"/>
        <w:ind w:left="1208"/>
      </w:pPr>
      <w:r w:rsidRPr="003A6DAC">
        <w:t xml:space="preserve">    putpixel(xc+y,yc-x,25); //octant-8</w:t>
      </w:r>
    </w:p>
    <w:p w:rsidR="00EB55F5" w:rsidRPr="003A6DAC" w:rsidRDefault="00EB55F5" w:rsidP="003A6DAC">
      <w:pPr>
        <w:pStyle w:val="ListParagraph"/>
        <w:ind w:left="1208"/>
      </w:pP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return;</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void ellipsdraw(float a,float b)</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r w:rsidRPr="003A6DAC">
        <w:t xml:space="preserve">     float d,x,y;</w:t>
      </w:r>
    </w:p>
    <w:p w:rsidR="00EB55F5" w:rsidRPr="003A6DAC" w:rsidRDefault="00EB55F5" w:rsidP="003A6DAC">
      <w:pPr>
        <w:pStyle w:val="ListParagraph"/>
        <w:ind w:left="1208"/>
      </w:pPr>
      <w:r w:rsidRPr="003A6DAC">
        <w:t xml:space="preserve">     d=(b*b)-(b*a*a+0.25*a*a);//descision variable for region-1</w:t>
      </w:r>
    </w:p>
    <w:p w:rsidR="00EB55F5" w:rsidRPr="003A6DAC" w:rsidRDefault="00EB55F5" w:rsidP="003A6DAC">
      <w:pPr>
        <w:pStyle w:val="ListParagraph"/>
        <w:ind w:left="1208"/>
      </w:pPr>
      <w:r w:rsidRPr="003A6DAC">
        <w:t xml:space="preserve">     x=0;</w:t>
      </w:r>
    </w:p>
    <w:p w:rsidR="00EB55F5" w:rsidRPr="003A6DAC" w:rsidRDefault="00EB55F5" w:rsidP="003A6DAC">
      <w:pPr>
        <w:pStyle w:val="ListParagraph"/>
        <w:ind w:left="1208"/>
      </w:pPr>
      <w:r w:rsidRPr="003A6DAC">
        <w:t xml:space="preserve">     y=b;</w:t>
      </w:r>
    </w:p>
    <w:p w:rsidR="00EB55F5" w:rsidRPr="003A6DAC" w:rsidRDefault="00EB55F5" w:rsidP="003A6DAC">
      <w:pPr>
        <w:pStyle w:val="ListParagraph"/>
        <w:ind w:left="1208"/>
      </w:pPr>
      <w:r w:rsidRPr="003A6DAC">
        <w:t xml:space="preserve">     ellips_pt(x,y);</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while (2*x*b*b &lt;= 2*y*a*a)//drawing region-1</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 xml:space="preserve">  if (d&lt;0)//selection of E</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t xml:space="preserve">       x=x+1;</w:t>
      </w:r>
    </w:p>
    <w:p w:rsidR="00EB55F5" w:rsidRPr="003A6DAC" w:rsidRDefault="00EB55F5" w:rsidP="003A6DAC">
      <w:pPr>
        <w:pStyle w:val="ListParagraph"/>
        <w:ind w:left="1208"/>
      </w:pPr>
      <w:r w:rsidRPr="003A6DAC">
        <w:tab/>
        <w:t xml:space="preserve">       y=y;</w:t>
      </w:r>
    </w:p>
    <w:p w:rsidR="00EB55F5" w:rsidRPr="003A6DAC" w:rsidRDefault="00EB55F5" w:rsidP="003A6DAC">
      <w:pPr>
        <w:pStyle w:val="ListParagraph"/>
        <w:ind w:left="1208"/>
      </w:pPr>
      <w:r w:rsidRPr="003A6DAC">
        <w:tab/>
        <w:t xml:space="preserve">       d=d+2*x*b*b+3*b*b;</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t xml:space="preserve">  else//selection of SE</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t xml:space="preserve">       x=x+1;</w:t>
      </w:r>
    </w:p>
    <w:p w:rsidR="00EB55F5" w:rsidRPr="003A6DAC" w:rsidRDefault="00EB55F5" w:rsidP="003A6DAC">
      <w:pPr>
        <w:pStyle w:val="ListParagraph"/>
        <w:ind w:left="1208"/>
      </w:pPr>
      <w:r w:rsidRPr="003A6DAC">
        <w:tab/>
        <w:t xml:space="preserve">       y=y-1;</w:t>
      </w:r>
    </w:p>
    <w:p w:rsidR="00EB55F5" w:rsidRPr="003A6DAC" w:rsidRDefault="00EB55F5" w:rsidP="003A6DAC">
      <w:pPr>
        <w:pStyle w:val="ListParagraph"/>
        <w:ind w:left="1208"/>
      </w:pPr>
      <w:r w:rsidRPr="003A6DAC">
        <w:tab/>
        <w:t xml:space="preserve">       d=d+2*x*b*b+3*b*b-2*y*a*a+2*a*a;</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t xml:space="preserve">  ellips_pt(x,y);</w:t>
      </w:r>
    </w:p>
    <w:p w:rsidR="00EB55F5" w:rsidRPr="003A6DAC" w:rsidRDefault="00EB55F5" w:rsidP="003A6DAC">
      <w:pPr>
        <w:pStyle w:val="ListParagraph"/>
        <w:ind w:left="1208"/>
      </w:pPr>
      <w:r w:rsidRPr="003A6DAC">
        <w:tab/>
        <w:t xml:space="preserve">  //delay(40);</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d=(x+0.5)*(x+0.5)*b*b+(y-1)*(y-1)*a*a-a*a*b*b;//initial value for region-2</w:t>
      </w:r>
    </w:p>
    <w:p w:rsidR="00EB55F5" w:rsidRPr="003A6DAC" w:rsidRDefault="00EB55F5" w:rsidP="003A6DAC">
      <w:pPr>
        <w:pStyle w:val="ListParagraph"/>
        <w:ind w:left="1208"/>
      </w:pPr>
      <w:r w:rsidRPr="003A6DAC">
        <w:t xml:space="preserve">     ellips_pt(x,y);</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while (y&gt;0)</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 xml:space="preserve">  if (d&gt;0)//selection  of SE</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r>
      <w:r w:rsidRPr="003A6DAC">
        <w:tab/>
        <w:t>x=x;</w:t>
      </w:r>
    </w:p>
    <w:p w:rsidR="00EB55F5" w:rsidRPr="003A6DAC" w:rsidRDefault="00EB55F5" w:rsidP="003A6DAC">
      <w:pPr>
        <w:pStyle w:val="ListParagraph"/>
        <w:ind w:left="1208"/>
      </w:pPr>
      <w:r w:rsidRPr="003A6DAC">
        <w:tab/>
      </w:r>
      <w:r w:rsidRPr="003A6DAC">
        <w:tab/>
        <w:t>y=y-1;</w:t>
      </w:r>
    </w:p>
    <w:p w:rsidR="00EB55F5" w:rsidRPr="003A6DAC" w:rsidRDefault="00EB55F5" w:rsidP="003A6DAC">
      <w:pPr>
        <w:pStyle w:val="ListParagraph"/>
        <w:ind w:left="1208"/>
      </w:pPr>
      <w:r w:rsidRPr="003A6DAC">
        <w:tab/>
      </w:r>
      <w:r w:rsidRPr="003A6DAC">
        <w:tab/>
        <w:t>d=d-2*y*a*a+3*a*a;</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t xml:space="preserve">  else //selection of S</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r>
      <w:r w:rsidRPr="003A6DAC">
        <w:tab/>
        <w:t xml:space="preserve"> x=x+1;</w:t>
      </w:r>
    </w:p>
    <w:p w:rsidR="00EB55F5" w:rsidRPr="003A6DAC" w:rsidRDefault="00EB55F5" w:rsidP="003A6DAC">
      <w:pPr>
        <w:pStyle w:val="ListParagraph"/>
        <w:ind w:left="1208"/>
      </w:pPr>
      <w:r w:rsidRPr="003A6DAC">
        <w:tab/>
      </w:r>
      <w:r w:rsidRPr="003A6DAC">
        <w:tab/>
        <w:t xml:space="preserve"> y=y-1;</w:t>
      </w:r>
    </w:p>
    <w:p w:rsidR="00EB55F5" w:rsidRPr="003A6DAC" w:rsidRDefault="00EB55F5" w:rsidP="003A6DAC">
      <w:pPr>
        <w:pStyle w:val="ListParagraph"/>
        <w:ind w:left="1208"/>
      </w:pPr>
      <w:r w:rsidRPr="003A6DAC">
        <w:tab/>
      </w:r>
      <w:r w:rsidRPr="003A6DAC">
        <w:tab/>
        <w:t xml:space="preserve"> d=d-2*y*a*a+3*a*a+2*x*b*b+2*b*b;</w:t>
      </w:r>
    </w:p>
    <w:p w:rsidR="00EB55F5" w:rsidRPr="003A6DAC" w:rsidRDefault="00EB55F5" w:rsidP="003A6DAC">
      <w:pPr>
        <w:pStyle w:val="ListParagraph"/>
        <w:ind w:left="1208"/>
      </w:pPr>
      <w:r w:rsidRPr="003A6DAC">
        <w:tab/>
        <w:t xml:space="preserve">  }</w:t>
      </w:r>
    </w:p>
    <w:p w:rsidR="00EB55F5" w:rsidRPr="003A6DAC" w:rsidRDefault="00EB55F5" w:rsidP="003A6DAC">
      <w:pPr>
        <w:pStyle w:val="ListParagraph"/>
        <w:ind w:left="1208"/>
      </w:pPr>
      <w:r w:rsidRPr="003A6DAC">
        <w:tab/>
        <w:t>ellips_pt(x,y);</w:t>
      </w:r>
    </w:p>
    <w:p w:rsidR="00EB55F5" w:rsidRPr="003A6DAC" w:rsidRDefault="00EB55F5" w:rsidP="003A6DAC">
      <w:pPr>
        <w:pStyle w:val="ListParagraph"/>
        <w:ind w:left="1208"/>
      </w:pPr>
      <w:r w:rsidRPr="003A6DAC">
        <w:tab/>
        <w:t>//delay(40);</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putpixel(xc,yc,5);</w:t>
      </w:r>
    </w:p>
    <w:p w:rsidR="00EB55F5" w:rsidRPr="003A6DAC" w:rsidRDefault="00EB55F5" w:rsidP="003A6DAC">
      <w:pPr>
        <w:pStyle w:val="ListParagraph"/>
        <w:ind w:left="1208"/>
      </w:pPr>
      <w:r w:rsidRPr="003A6DAC">
        <w:tab/>
        <w:t xml:space="preserve">  gettime(&amp;t2);</w:t>
      </w:r>
    </w:p>
    <w:p w:rsidR="00EB55F5" w:rsidRPr="003A6DAC" w:rsidRDefault="00EB55F5" w:rsidP="003A6DAC">
      <w:pPr>
        <w:pStyle w:val="ListParagraph"/>
        <w:ind w:left="1208"/>
      </w:pPr>
      <w:r w:rsidRPr="003A6DAC">
        <w:tab/>
        <w:t xml:space="preserve">  //time required=current time(t2)-previous time(t1)</w:t>
      </w:r>
    </w:p>
    <w:p w:rsidR="00EB55F5" w:rsidRPr="003A6DAC" w:rsidRDefault="00EB55F5" w:rsidP="003A6DAC">
      <w:pPr>
        <w:pStyle w:val="ListParagraph"/>
        <w:ind w:left="1208"/>
      </w:pPr>
      <w:r w:rsidRPr="003A6DAC">
        <w:tab/>
        <w:t xml:space="preserve">  printf("the time=%2d:%02d:%02d.%09ld",t2.ti_hour-t1.ti_hour, t2.ti_min-t1.ti_min, t2.ti_sec-t1.ti_sec, t2.ti_hund-t1.ti_hund);</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p>
    <w:p w:rsidR="00EB55F5" w:rsidRPr="003A6DAC" w:rsidRDefault="00EB55F5" w:rsidP="003A6DAC">
      <w:pPr>
        <w:pStyle w:val="ListParagraph"/>
        <w:ind w:left="1208"/>
      </w:pPr>
      <w:r w:rsidRPr="003A6DAC">
        <w:t>void ellips_pt(float x,float y)</w:t>
      </w:r>
    </w:p>
    <w:p w:rsidR="00EB55F5" w:rsidRPr="003A6DAC" w:rsidRDefault="00EB55F5" w:rsidP="003A6DAC">
      <w:pPr>
        <w:pStyle w:val="ListParagraph"/>
        <w:ind w:left="1208"/>
      </w:pPr>
      <w:r w:rsidRPr="003A6DAC">
        <w:t>{</w:t>
      </w:r>
    </w:p>
    <w:p w:rsidR="00EB55F5" w:rsidRPr="003A6DAC" w:rsidRDefault="00EB55F5" w:rsidP="003A6DAC">
      <w:pPr>
        <w:pStyle w:val="ListParagraph"/>
        <w:ind w:left="1208"/>
      </w:pPr>
      <w:r w:rsidRPr="003A6DAC">
        <w:t xml:space="preserve">     if(choice==7)</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setcolor(4);</w:t>
      </w:r>
    </w:p>
    <w:p w:rsidR="00EB55F5" w:rsidRPr="003A6DAC" w:rsidRDefault="00EB55F5" w:rsidP="003A6DAC">
      <w:pPr>
        <w:pStyle w:val="ListParagraph"/>
        <w:ind w:left="1208"/>
      </w:pPr>
      <w:r w:rsidRPr="003A6DAC">
        <w:tab/>
        <w:t>line(xc+x,yc+y,xc+x,yc-y);</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putpixel(xc+x,yc+y,25);</w:t>
      </w:r>
    </w:p>
    <w:p w:rsidR="00EB55F5" w:rsidRPr="003A6DAC" w:rsidRDefault="00EB55F5" w:rsidP="003A6DAC">
      <w:pPr>
        <w:pStyle w:val="ListParagraph"/>
        <w:ind w:left="1208"/>
      </w:pPr>
      <w:r w:rsidRPr="003A6DAC">
        <w:t xml:space="preserve">     putpixel(xc+x,yc-y,25);</w:t>
      </w:r>
    </w:p>
    <w:p w:rsidR="00EB55F5" w:rsidRPr="003A6DAC" w:rsidRDefault="00EB55F5" w:rsidP="003A6DAC">
      <w:pPr>
        <w:pStyle w:val="ListParagraph"/>
        <w:ind w:left="1208"/>
      </w:pPr>
      <w:r w:rsidRPr="003A6DAC">
        <w:t xml:space="preserve">     if(choice==7)</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ab/>
        <w:t>setcolor(7);</w:t>
      </w:r>
    </w:p>
    <w:p w:rsidR="00EB55F5" w:rsidRPr="003A6DAC" w:rsidRDefault="00EB55F5" w:rsidP="003A6DAC">
      <w:pPr>
        <w:pStyle w:val="ListParagraph"/>
        <w:ind w:left="1208"/>
      </w:pPr>
      <w:r w:rsidRPr="003A6DAC">
        <w:tab/>
        <w:t>line(xc-x,yc+y,xc-x,yc-y);</w:t>
      </w:r>
    </w:p>
    <w:p w:rsidR="00EB55F5" w:rsidRPr="003A6DAC" w:rsidRDefault="00EB55F5" w:rsidP="003A6DAC">
      <w:pPr>
        <w:pStyle w:val="ListParagraph"/>
        <w:ind w:left="1208"/>
      </w:pPr>
      <w:r w:rsidRPr="003A6DAC">
        <w:t xml:space="preserve">     }</w:t>
      </w:r>
    </w:p>
    <w:p w:rsidR="00EB55F5" w:rsidRPr="003A6DAC" w:rsidRDefault="00EB55F5" w:rsidP="003A6DAC">
      <w:pPr>
        <w:pStyle w:val="ListParagraph"/>
        <w:ind w:left="1208"/>
      </w:pPr>
      <w:r w:rsidRPr="003A6DAC">
        <w:t xml:space="preserve">     putpixel(xc-x,yc+y,25);</w:t>
      </w:r>
    </w:p>
    <w:p w:rsidR="00EB55F5" w:rsidRPr="003A6DAC" w:rsidRDefault="00EB55F5" w:rsidP="003A6DAC">
      <w:pPr>
        <w:pStyle w:val="ListParagraph"/>
        <w:ind w:left="1208"/>
      </w:pPr>
      <w:r w:rsidRPr="003A6DAC">
        <w:t xml:space="preserve">     putpixel(xc-x,yc-y,25);</w:t>
      </w:r>
    </w:p>
    <w:p w:rsidR="00EB55F5" w:rsidRPr="003A6DAC" w:rsidRDefault="00EB55F5" w:rsidP="003A6DAC">
      <w:pPr>
        <w:pStyle w:val="ListParagraph"/>
        <w:ind w:left="1208"/>
      </w:pPr>
    </w:p>
    <w:p w:rsidR="00EB55F5" w:rsidRDefault="00EB55F5" w:rsidP="003A6DAC">
      <w:pPr>
        <w:pStyle w:val="ListParagraph"/>
        <w:ind w:left="1208"/>
      </w:pPr>
      <w:r w:rsidRPr="003A6DAC">
        <w:t>}</w:t>
      </w:r>
    </w:p>
    <w:p w:rsidR="00EB55F5" w:rsidRDefault="00EB55F5" w:rsidP="003A6DAC"/>
    <w:p w:rsidR="00EB55F5" w:rsidRPr="003A6DAC" w:rsidRDefault="00EB55F5" w:rsidP="003A6DAC">
      <w:pPr>
        <w:pStyle w:val="ListParagraph"/>
        <w:numPr>
          <w:ilvl w:val="0"/>
          <w:numId w:val="2"/>
        </w:numPr>
        <w:rPr>
          <w:sz w:val="28"/>
          <w:szCs w:val="28"/>
        </w:rPr>
      </w:pPr>
      <w:r w:rsidRPr="003A6DAC">
        <w:rPr>
          <w:sz w:val="28"/>
          <w:szCs w:val="28"/>
        </w:rPr>
        <w:t>Input:</w:t>
      </w:r>
      <w:r>
        <w:rPr>
          <w:sz w:val="28"/>
          <w:szCs w:val="28"/>
        </w:rPr>
        <w:t xml:space="preserve">   </w:t>
      </w:r>
      <w:r>
        <w:t>This is a menu driven function. Input will be taken as follows,</w:t>
      </w:r>
    </w:p>
    <w:p w:rsidR="00EB55F5" w:rsidRDefault="00EB55F5" w:rsidP="003A6DAC">
      <w:pPr>
        <w:pStyle w:val="ListParagraph"/>
        <w:ind w:left="1208"/>
      </w:pPr>
      <w:r w:rsidRPr="002275D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222.75pt;height:150.75pt;visibility:visible">
            <v:imagedata r:id="rId5" o:title=""/>
          </v:shape>
        </w:pict>
      </w:r>
    </w:p>
    <w:p w:rsidR="00EB55F5" w:rsidRDefault="00EB55F5" w:rsidP="003A6DAC">
      <w:pPr>
        <w:pStyle w:val="ListParagraph"/>
        <w:ind w:left="1208"/>
      </w:pPr>
    </w:p>
    <w:p w:rsidR="00EB55F5" w:rsidRDefault="00EB55F5" w:rsidP="003A6DAC">
      <w:pPr>
        <w:pStyle w:val="ListParagraph"/>
        <w:ind w:left="1208"/>
      </w:pPr>
      <w:r>
        <w:t>Here choice 4 is selected so the circle will be drawn. The input related to circle will be taken as follows,</w:t>
      </w:r>
    </w:p>
    <w:p w:rsidR="00EB55F5" w:rsidRDefault="00EB55F5" w:rsidP="003A6DAC">
      <w:pPr>
        <w:pStyle w:val="ListParagraph"/>
        <w:ind w:left="1208"/>
      </w:pPr>
      <w:r>
        <w:t>Center of the circle and radius is taken from user.</w:t>
      </w:r>
    </w:p>
    <w:p w:rsidR="00EB55F5" w:rsidRDefault="00EB55F5" w:rsidP="003A6DAC">
      <w:pPr>
        <w:pStyle w:val="ListParagraph"/>
        <w:ind w:left="1208"/>
      </w:pPr>
      <w:r>
        <w:t>Same thing occur for the other choices.</w:t>
      </w:r>
    </w:p>
    <w:p w:rsidR="00EB55F5" w:rsidRDefault="00EB55F5" w:rsidP="00106E2C"/>
    <w:p w:rsidR="00EB55F5" w:rsidRDefault="00EB55F5" w:rsidP="002817E7">
      <w:pPr>
        <w:pStyle w:val="ListParagraph"/>
        <w:rPr>
          <w:sz w:val="28"/>
          <w:szCs w:val="28"/>
        </w:rPr>
      </w:pPr>
    </w:p>
    <w:p w:rsidR="00EB55F5" w:rsidRDefault="00EB55F5" w:rsidP="002817E7">
      <w:pPr>
        <w:pStyle w:val="ListParagraph"/>
        <w:rPr>
          <w:sz w:val="28"/>
          <w:szCs w:val="28"/>
        </w:rPr>
      </w:pPr>
    </w:p>
    <w:p w:rsidR="00EB55F5" w:rsidRDefault="00EB55F5" w:rsidP="002817E7">
      <w:pPr>
        <w:pStyle w:val="ListParagraph"/>
        <w:rPr>
          <w:sz w:val="28"/>
          <w:szCs w:val="28"/>
        </w:rPr>
      </w:pPr>
    </w:p>
    <w:p w:rsidR="00EB55F5" w:rsidRDefault="00EB55F5" w:rsidP="002817E7">
      <w:pPr>
        <w:pStyle w:val="ListParagraph"/>
        <w:rPr>
          <w:sz w:val="28"/>
          <w:szCs w:val="28"/>
        </w:rPr>
      </w:pPr>
    </w:p>
    <w:p w:rsidR="00EB55F5" w:rsidRDefault="00EB55F5" w:rsidP="002817E7">
      <w:pPr>
        <w:pStyle w:val="ListParagraph"/>
        <w:rPr>
          <w:sz w:val="28"/>
          <w:szCs w:val="28"/>
        </w:rPr>
      </w:pPr>
    </w:p>
    <w:p w:rsidR="00EB55F5" w:rsidRDefault="00EB55F5" w:rsidP="002817E7">
      <w:pPr>
        <w:pStyle w:val="ListParagraph"/>
        <w:rPr>
          <w:sz w:val="28"/>
          <w:szCs w:val="28"/>
        </w:rPr>
      </w:pPr>
    </w:p>
    <w:p w:rsidR="00EB55F5" w:rsidRDefault="00EB55F5" w:rsidP="002817E7">
      <w:pPr>
        <w:pStyle w:val="ListParagraph"/>
        <w:rPr>
          <w:sz w:val="28"/>
          <w:szCs w:val="28"/>
        </w:rPr>
      </w:pPr>
    </w:p>
    <w:p w:rsidR="00EB55F5" w:rsidRPr="002817E7" w:rsidRDefault="00EB55F5" w:rsidP="002817E7">
      <w:pPr>
        <w:rPr>
          <w:sz w:val="28"/>
          <w:szCs w:val="28"/>
        </w:rPr>
      </w:pPr>
    </w:p>
    <w:p w:rsidR="00EB55F5" w:rsidRDefault="00EB55F5" w:rsidP="00106E2C">
      <w:pPr>
        <w:pStyle w:val="ListParagraph"/>
        <w:numPr>
          <w:ilvl w:val="0"/>
          <w:numId w:val="3"/>
        </w:numPr>
        <w:rPr>
          <w:sz w:val="28"/>
          <w:szCs w:val="28"/>
        </w:rPr>
      </w:pPr>
      <w:r w:rsidRPr="00106E2C">
        <w:rPr>
          <w:sz w:val="28"/>
          <w:szCs w:val="28"/>
        </w:rPr>
        <w:t xml:space="preserve">Output: </w:t>
      </w:r>
      <w:r>
        <w:rPr>
          <w:sz w:val="28"/>
          <w:szCs w:val="28"/>
        </w:rPr>
        <w:t xml:space="preserve"> </w:t>
      </w:r>
    </w:p>
    <w:p w:rsidR="00EB55F5" w:rsidRDefault="00EB55F5" w:rsidP="002817E7">
      <w:pPr>
        <w:pStyle w:val="ListParagraph"/>
        <w:rPr>
          <w:sz w:val="28"/>
          <w:szCs w:val="28"/>
        </w:rPr>
      </w:pPr>
      <w:r w:rsidRPr="002275DE">
        <w:rPr>
          <w:noProof/>
        </w:rPr>
        <w:pict>
          <v:shape id="Picture 3" o:spid="_x0000_i1026" type="#_x0000_t75" alt="c_grap1" style="width:408pt;height:295.5pt;visibility:visible">
            <v:imagedata r:id="rId6" o:title=""/>
          </v:shape>
        </w:pict>
      </w:r>
    </w:p>
    <w:p w:rsidR="00EB55F5" w:rsidRDefault="00EB55F5" w:rsidP="00A01FEA">
      <w:pPr>
        <w:rPr>
          <w:sz w:val="28"/>
          <w:szCs w:val="28"/>
        </w:rPr>
      </w:pPr>
    </w:p>
    <w:p w:rsidR="00EB55F5" w:rsidRDefault="00EB55F5" w:rsidP="00A01FEA">
      <w:r>
        <w:t>This is not the exact out of the code above but the graphics figures will be of similar type. But in the code as it menu driven so all do not comes at once and it also shows filling by colour pixels.</w:t>
      </w:r>
    </w:p>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3329BE">
      <w:pPr>
        <w:rPr>
          <w:b/>
          <w:bCs/>
          <w:sz w:val="36"/>
          <w:szCs w:val="36"/>
        </w:rPr>
      </w:pPr>
      <w:r>
        <w:t xml:space="preserve"> </w:t>
      </w:r>
      <w:r>
        <w:rPr>
          <w:b/>
          <w:bCs/>
          <w:sz w:val="36"/>
          <w:szCs w:val="36"/>
        </w:rPr>
        <w:t>ASSIGNMENT: 2</w:t>
      </w:r>
    </w:p>
    <w:p w:rsidR="00EB55F5" w:rsidRPr="00097EBF" w:rsidRDefault="00EB55F5" w:rsidP="00F61ECD">
      <w:pPr>
        <w:pStyle w:val="ListParagraph"/>
        <w:numPr>
          <w:ilvl w:val="0"/>
          <w:numId w:val="3"/>
        </w:numPr>
        <w:rPr>
          <w:b/>
          <w:bCs/>
          <w:sz w:val="36"/>
          <w:szCs w:val="36"/>
        </w:rPr>
      </w:pPr>
      <w:r w:rsidRPr="00F61ECD">
        <w:rPr>
          <w:sz w:val="28"/>
          <w:szCs w:val="28"/>
        </w:rPr>
        <w:t>Question:</w:t>
      </w:r>
      <w:r>
        <w:rPr>
          <w:sz w:val="28"/>
          <w:szCs w:val="28"/>
        </w:rPr>
        <w:t xml:space="preserve">  </w:t>
      </w:r>
      <w:r>
        <w:t xml:space="preserve">Write a program with colours, pixels, bar and clear device using random number generation. We have a function random(no), it returns a random number between 0 and no. The effect is by drawing random radius, random colour circles with same center and random pixels. Kbhit() function(define in conio.h) returns a nonzero value when a key is pressed in the keyboard. So, the loop will continue until a key is pressed.  </w:t>
      </w:r>
    </w:p>
    <w:p w:rsidR="00EB55F5" w:rsidRDefault="00EB55F5" w:rsidP="00097EBF"/>
    <w:p w:rsidR="00EB55F5" w:rsidRPr="00A2334E" w:rsidRDefault="00EB55F5" w:rsidP="00097EBF">
      <w:pPr>
        <w:pStyle w:val="ListParagraph"/>
        <w:numPr>
          <w:ilvl w:val="0"/>
          <w:numId w:val="4"/>
        </w:numPr>
        <w:rPr>
          <w:b/>
          <w:bCs/>
          <w:sz w:val="28"/>
          <w:szCs w:val="28"/>
        </w:rPr>
      </w:pPr>
      <w:r w:rsidRPr="00097EBF">
        <w:rPr>
          <w:sz w:val="28"/>
          <w:szCs w:val="28"/>
        </w:rPr>
        <w:t xml:space="preserve">Code:  </w:t>
      </w:r>
    </w:p>
    <w:p w:rsidR="00EB55F5" w:rsidRPr="0083145E" w:rsidRDefault="00EB55F5" w:rsidP="0083145E">
      <w:pPr>
        <w:ind w:left="360"/>
      </w:pPr>
      <w:r w:rsidRPr="0083145E">
        <w:t>#include&lt;graphics.h&gt;</w:t>
      </w:r>
    </w:p>
    <w:p w:rsidR="00EB55F5" w:rsidRPr="0083145E" w:rsidRDefault="00EB55F5" w:rsidP="0083145E">
      <w:pPr>
        <w:ind w:left="360"/>
      </w:pPr>
      <w:r w:rsidRPr="0083145E">
        <w:t>#include&lt;stdlib.h&gt;</w:t>
      </w:r>
    </w:p>
    <w:p w:rsidR="00EB55F5" w:rsidRPr="0083145E" w:rsidRDefault="00EB55F5" w:rsidP="0083145E">
      <w:pPr>
        <w:ind w:left="360"/>
      </w:pPr>
    </w:p>
    <w:p w:rsidR="00EB55F5" w:rsidRPr="0083145E" w:rsidRDefault="00EB55F5" w:rsidP="0083145E">
      <w:pPr>
        <w:ind w:left="360"/>
      </w:pPr>
      <w:r w:rsidRPr="0083145E">
        <w:t>int xMax,yMax;</w:t>
      </w:r>
    </w:p>
    <w:p w:rsidR="00EB55F5" w:rsidRPr="0083145E" w:rsidRDefault="00EB55F5" w:rsidP="0083145E">
      <w:pPr>
        <w:ind w:left="360"/>
      </w:pPr>
    </w:p>
    <w:p w:rsidR="00EB55F5" w:rsidRPr="0083145E" w:rsidRDefault="00EB55F5" w:rsidP="0083145E">
      <w:pPr>
        <w:ind w:left="360"/>
      </w:pPr>
      <w:r w:rsidRPr="0083145E">
        <w:t>void screenInitialize();</w:t>
      </w:r>
    </w:p>
    <w:p w:rsidR="00EB55F5" w:rsidRPr="0083145E" w:rsidRDefault="00EB55F5" w:rsidP="0083145E">
      <w:pPr>
        <w:ind w:left="360"/>
      </w:pPr>
      <w:r w:rsidRPr="0083145E">
        <w:t>void draw();</w:t>
      </w:r>
    </w:p>
    <w:p w:rsidR="00EB55F5" w:rsidRPr="0083145E" w:rsidRDefault="00EB55F5" w:rsidP="0083145E">
      <w:pPr>
        <w:ind w:left="360"/>
      </w:pPr>
    </w:p>
    <w:p w:rsidR="00EB55F5" w:rsidRPr="0083145E" w:rsidRDefault="00EB55F5" w:rsidP="0083145E">
      <w:pPr>
        <w:ind w:left="360"/>
      </w:pPr>
      <w:r w:rsidRPr="0083145E">
        <w:t>void screenInitialize()</w:t>
      </w:r>
    </w:p>
    <w:p w:rsidR="00EB55F5" w:rsidRPr="0083145E" w:rsidRDefault="00EB55F5" w:rsidP="0083145E">
      <w:pPr>
        <w:ind w:left="360"/>
      </w:pPr>
      <w:r w:rsidRPr="0083145E">
        <w:t>{</w:t>
      </w:r>
    </w:p>
    <w:p w:rsidR="00EB55F5" w:rsidRPr="0083145E" w:rsidRDefault="00EB55F5" w:rsidP="0083145E">
      <w:pPr>
        <w:ind w:left="360"/>
      </w:pPr>
      <w:r w:rsidRPr="0083145E">
        <w:tab/>
        <w:t>int gdriver = DETECT, gmode, errorcode;</w:t>
      </w:r>
    </w:p>
    <w:p w:rsidR="00EB55F5" w:rsidRPr="0083145E" w:rsidRDefault="00EB55F5" w:rsidP="0083145E">
      <w:pPr>
        <w:ind w:left="360"/>
      </w:pPr>
      <w:r w:rsidRPr="0083145E">
        <w:tab/>
        <w:t>initgraph(&amp;gdriver, &amp;gmode, "C:\\tc\\bgi");</w:t>
      </w:r>
    </w:p>
    <w:p w:rsidR="00EB55F5" w:rsidRPr="0083145E" w:rsidRDefault="00EB55F5" w:rsidP="0083145E">
      <w:pPr>
        <w:ind w:left="360"/>
      </w:pPr>
      <w:r w:rsidRPr="0083145E">
        <w:tab/>
        <w:t>outport(0x0378,0x00);</w:t>
      </w:r>
    </w:p>
    <w:p w:rsidR="00EB55F5" w:rsidRPr="0083145E" w:rsidRDefault="00EB55F5" w:rsidP="0083145E">
      <w:pPr>
        <w:ind w:left="360"/>
      </w:pPr>
      <w:r w:rsidRPr="0083145E">
        <w:tab/>
        <w:t>errorcode = graphresult();</w:t>
      </w:r>
    </w:p>
    <w:p w:rsidR="00EB55F5" w:rsidRPr="0083145E" w:rsidRDefault="00EB55F5" w:rsidP="0083145E">
      <w:pPr>
        <w:ind w:left="360"/>
      </w:pPr>
      <w:r w:rsidRPr="0083145E">
        <w:tab/>
        <w:t>if (errorcode != grOk)</w:t>
      </w:r>
    </w:p>
    <w:p w:rsidR="00EB55F5" w:rsidRPr="0083145E" w:rsidRDefault="00EB55F5" w:rsidP="0083145E">
      <w:pPr>
        <w:ind w:left="360"/>
      </w:pPr>
      <w:r w:rsidRPr="0083145E">
        <w:tab/>
        <w:t>{</w:t>
      </w:r>
    </w:p>
    <w:p w:rsidR="00EB55F5" w:rsidRPr="0083145E" w:rsidRDefault="00EB55F5" w:rsidP="0083145E">
      <w:pPr>
        <w:ind w:left="360"/>
      </w:pPr>
      <w:r w:rsidRPr="0083145E">
        <w:tab/>
      </w:r>
      <w:r w:rsidRPr="0083145E">
        <w:tab/>
        <w:t>printf("Graphics error: %s\n",grapherrormsg(errorcode));</w:t>
      </w:r>
    </w:p>
    <w:p w:rsidR="00EB55F5" w:rsidRPr="0083145E" w:rsidRDefault="00EB55F5" w:rsidP="0083145E">
      <w:pPr>
        <w:ind w:left="360"/>
      </w:pPr>
      <w:r w:rsidRPr="0083145E">
        <w:tab/>
      </w:r>
      <w:r w:rsidRPr="0083145E">
        <w:tab/>
        <w:t>printf("Press any key to halt:");</w:t>
      </w:r>
    </w:p>
    <w:p w:rsidR="00EB55F5" w:rsidRPr="0083145E" w:rsidRDefault="00EB55F5" w:rsidP="0083145E">
      <w:pPr>
        <w:ind w:left="360"/>
      </w:pPr>
      <w:r w:rsidRPr="0083145E">
        <w:tab/>
      </w:r>
      <w:r w:rsidRPr="0083145E">
        <w:tab/>
        <w:t>getch();</w:t>
      </w:r>
    </w:p>
    <w:p w:rsidR="00EB55F5" w:rsidRPr="0083145E" w:rsidRDefault="00EB55F5" w:rsidP="0083145E">
      <w:pPr>
        <w:ind w:left="360"/>
      </w:pPr>
      <w:r w:rsidRPr="0083145E">
        <w:tab/>
      </w:r>
      <w:r w:rsidRPr="0083145E">
        <w:tab/>
        <w:t>exit(0);</w:t>
      </w:r>
    </w:p>
    <w:p w:rsidR="00EB55F5" w:rsidRPr="0083145E" w:rsidRDefault="00EB55F5" w:rsidP="0083145E">
      <w:pPr>
        <w:ind w:left="360"/>
      </w:pPr>
      <w:r w:rsidRPr="0083145E">
        <w:tab/>
        <w:t>}</w:t>
      </w:r>
    </w:p>
    <w:p w:rsidR="00EB55F5" w:rsidRPr="0083145E" w:rsidRDefault="00EB55F5" w:rsidP="0083145E">
      <w:pPr>
        <w:ind w:left="360"/>
      </w:pPr>
      <w:r w:rsidRPr="0083145E">
        <w:tab/>
        <w:t>xMax=getmaxx();</w:t>
      </w:r>
    </w:p>
    <w:p w:rsidR="00EB55F5" w:rsidRPr="0083145E" w:rsidRDefault="00EB55F5" w:rsidP="0083145E">
      <w:pPr>
        <w:ind w:left="360"/>
      </w:pPr>
      <w:r w:rsidRPr="0083145E">
        <w:tab/>
        <w:t>yMax=getmaxy();</w:t>
      </w:r>
    </w:p>
    <w:p w:rsidR="00EB55F5" w:rsidRPr="0083145E" w:rsidRDefault="00EB55F5" w:rsidP="0083145E">
      <w:pPr>
        <w:ind w:left="360"/>
      </w:pPr>
      <w:r w:rsidRPr="0083145E">
        <w:t>}</w:t>
      </w:r>
    </w:p>
    <w:p w:rsidR="00EB55F5" w:rsidRPr="0083145E" w:rsidRDefault="00EB55F5" w:rsidP="0083145E">
      <w:pPr>
        <w:ind w:left="360"/>
      </w:pPr>
    </w:p>
    <w:p w:rsidR="00EB55F5" w:rsidRPr="0083145E" w:rsidRDefault="00EB55F5" w:rsidP="0083145E">
      <w:pPr>
        <w:ind w:left="360"/>
      </w:pPr>
      <w:r w:rsidRPr="0083145E">
        <w:t>void draw()</w:t>
      </w:r>
    </w:p>
    <w:p w:rsidR="00EB55F5" w:rsidRPr="0083145E" w:rsidRDefault="00EB55F5" w:rsidP="0083145E">
      <w:pPr>
        <w:ind w:left="360"/>
      </w:pPr>
      <w:r w:rsidRPr="0083145E">
        <w:t>{</w:t>
      </w:r>
    </w:p>
    <w:p w:rsidR="00EB55F5" w:rsidRPr="0083145E" w:rsidRDefault="00EB55F5" w:rsidP="0083145E">
      <w:pPr>
        <w:ind w:left="360"/>
      </w:pPr>
      <w:r w:rsidRPr="0083145E">
        <w:tab/>
        <w:t>setcolor(0);</w:t>
      </w:r>
    </w:p>
    <w:p w:rsidR="00EB55F5" w:rsidRPr="0083145E" w:rsidRDefault="00EB55F5" w:rsidP="0083145E">
      <w:pPr>
        <w:ind w:left="360"/>
      </w:pPr>
      <w:r w:rsidRPr="0083145E">
        <w:t xml:space="preserve">    setfillstyle(1,12);</w:t>
      </w:r>
    </w:p>
    <w:p w:rsidR="00EB55F5" w:rsidRPr="0083145E" w:rsidRDefault="00EB55F5" w:rsidP="0083145E">
      <w:pPr>
        <w:ind w:left="360"/>
      </w:pPr>
      <w:r w:rsidRPr="0083145E">
        <w:t xml:space="preserve">    bar(xMax/2-300,yMax/2-200,xMax/2+300,yMax/2+200);</w:t>
      </w:r>
    </w:p>
    <w:p w:rsidR="00EB55F5" w:rsidRPr="0083145E" w:rsidRDefault="00EB55F5" w:rsidP="0083145E">
      <w:pPr>
        <w:ind w:left="360"/>
      </w:pPr>
      <w:r w:rsidRPr="0083145E">
        <w:t xml:space="preserve">    setfillstyle(1,8);</w:t>
      </w:r>
    </w:p>
    <w:p w:rsidR="00EB55F5" w:rsidRPr="0083145E" w:rsidRDefault="00EB55F5" w:rsidP="0083145E">
      <w:pPr>
        <w:ind w:left="360"/>
      </w:pPr>
      <w:r w:rsidRPr="0083145E">
        <w:t xml:space="preserve">    bar(xMax/2-250,yMax/2-150,xMax/2+250,yMax/2+150);</w:t>
      </w:r>
    </w:p>
    <w:p w:rsidR="00EB55F5" w:rsidRPr="0083145E" w:rsidRDefault="00EB55F5" w:rsidP="0083145E">
      <w:pPr>
        <w:ind w:left="360"/>
      </w:pPr>
      <w:r w:rsidRPr="0083145E">
        <w:t xml:space="preserve">    while(!kbhit())</w:t>
      </w:r>
    </w:p>
    <w:p w:rsidR="00EB55F5" w:rsidRPr="0083145E" w:rsidRDefault="00EB55F5" w:rsidP="0083145E">
      <w:pPr>
        <w:ind w:left="360"/>
      </w:pPr>
      <w:r w:rsidRPr="0083145E">
        <w:t xml:space="preserve">    {</w:t>
      </w:r>
    </w:p>
    <w:p w:rsidR="00EB55F5" w:rsidRPr="0083145E" w:rsidRDefault="00EB55F5" w:rsidP="0083145E">
      <w:pPr>
        <w:ind w:left="360"/>
      </w:pPr>
      <w:r w:rsidRPr="0083145E">
        <w:tab/>
      </w:r>
      <w:r w:rsidRPr="0083145E">
        <w:tab/>
        <w:t>putpixel(random(439)+101,random(279)+101,random(16));</w:t>
      </w:r>
    </w:p>
    <w:p w:rsidR="00EB55F5" w:rsidRPr="0083145E" w:rsidRDefault="00EB55F5" w:rsidP="0083145E">
      <w:pPr>
        <w:ind w:left="360"/>
      </w:pPr>
      <w:r w:rsidRPr="0083145E">
        <w:tab/>
      </w:r>
      <w:r w:rsidRPr="0083145E">
        <w:tab/>
        <w:t>delay(300);</w:t>
      </w:r>
    </w:p>
    <w:p w:rsidR="00EB55F5" w:rsidRPr="0083145E" w:rsidRDefault="00EB55F5" w:rsidP="0083145E">
      <w:pPr>
        <w:ind w:left="360"/>
      </w:pPr>
      <w:r w:rsidRPr="0083145E">
        <w:tab/>
      </w:r>
      <w:r w:rsidRPr="0083145E">
        <w:tab/>
        <w:t>setcolor(random(16));</w:t>
      </w:r>
    </w:p>
    <w:p w:rsidR="00EB55F5" w:rsidRPr="0083145E" w:rsidRDefault="00EB55F5" w:rsidP="0083145E">
      <w:pPr>
        <w:ind w:left="360"/>
      </w:pPr>
      <w:r w:rsidRPr="0083145E">
        <w:tab/>
      </w:r>
      <w:r w:rsidRPr="0083145E">
        <w:tab/>
        <w:t>delay(300);</w:t>
      </w:r>
    </w:p>
    <w:p w:rsidR="00EB55F5" w:rsidRPr="0083145E" w:rsidRDefault="00EB55F5" w:rsidP="0083145E">
      <w:pPr>
        <w:ind w:left="360"/>
      </w:pPr>
      <w:r w:rsidRPr="0083145E">
        <w:tab/>
      </w:r>
      <w:r w:rsidRPr="0083145E">
        <w:tab/>
        <w:t>circle(320,240,random(170));</w:t>
      </w:r>
    </w:p>
    <w:p w:rsidR="00EB55F5" w:rsidRPr="0083145E" w:rsidRDefault="00EB55F5" w:rsidP="0083145E">
      <w:pPr>
        <w:ind w:left="360"/>
      </w:pPr>
      <w:r w:rsidRPr="0083145E">
        <w:tab/>
      </w:r>
      <w:r w:rsidRPr="0083145E">
        <w:tab/>
        <w:t>delay(300);</w:t>
      </w:r>
    </w:p>
    <w:p w:rsidR="00EB55F5" w:rsidRPr="0083145E" w:rsidRDefault="00EB55F5" w:rsidP="0083145E">
      <w:pPr>
        <w:ind w:left="360"/>
      </w:pPr>
      <w:r w:rsidRPr="0083145E">
        <w:t xml:space="preserve">    }</w:t>
      </w:r>
    </w:p>
    <w:p w:rsidR="00EB55F5" w:rsidRPr="0083145E" w:rsidRDefault="00EB55F5" w:rsidP="0083145E">
      <w:pPr>
        <w:ind w:left="360"/>
      </w:pPr>
      <w:r w:rsidRPr="0083145E">
        <w:t xml:space="preserve">    closegraph();</w:t>
      </w:r>
    </w:p>
    <w:p w:rsidR="00EB55F5" w:rsidRPr="0083145E" w:rsidRDefault="00EB55F5" w:rsidP="0083145E">
      <w:pPr>
        <w:ind w:left="360"/>
      </w:pPr>
      <w:r w:rsidRPr="0083145E">
        <w:t>}</w:t>
      </w:r>
    </w:p>
    <w:p w:rsidR="00EB55F5" w:rsidRPr="0083145E" w:rsidRDefault="00EB55F5" w:rsidP="0083145E">
      <w:pPr>
        <w:ind w:left="360"/>
      </w:pPr>
    </w:p>
    <w:p w:rsidR="00EB55F5" w:rsidRPr="0083145E" w:rsidRDefault="00EB55F5" w:rsidP="0083145E">
      <w:pPr>
        <w:ind w:left="360"/>
      </w:pPr>
      <w:r w:rsidRPr="0083145E">
        <w:t>int main()</w:t>
      </w:r>
    </w:p>
    <w:p w:rsidR="00EB55F5" w:rsidRPr="0083145E" w:rsidRDefault="00EB55F5" w:rsidP="0083145E">
      <w:pPr>
        <w:ind w:left="360"/>
      </w:pPr>
      <w:r w:rsidRPr="0083145E">
        <w:t>{</w:t>
      </w:r>
    </w:p>
    <w:p w:rsidR="00EB55F5" w:rsidRPr="0083145E" w:rsidRDefault="00EB55F5" w:rsidP="0083145E">
      <w:pPr>
        <w:ind w:left="360"/>
      </w:pPr>
      <w:r w:rsidRPr="0083145E">
        <w:tab/>
        <w:t>screenInitialize();</w:t>
      </w:r>
    </w:p>
    <w:p w:rsidR="00EB55F5" w:rsidRPr="0083145E" w:rsidRDefault="00EB55F5" w:rsidP="0083145E">
      <w:pPr>
        <w:ind w:left="360"/>
      </w:pPr>
      <w:r w:rsidRPr="0083145E">
        <w:tab/>
        <w:t>draw();</w:t>
      </w:r>
    </w:p>
    <w:p w:rsidR="00EB55F5" w:rsidRPr="0083145E" w:rsidRDefault="00EB55F5" w:rsidP="0083145E">
      <w:pPr>
        <w:ind w:left="360"/>
      </w:pPr>
      <w:r w:rsidRPr="0083145E">
        <w:tab/>
        <w:t>return 0;</w:t>
      </w:r>
    </w:p>
    <w:p w:rsidR="00EB55F5" w:rsidRPr="0083145E" w:rsidRDefault="00EB55F5" w:rsidP="0083145E">
      <w:pPr>
        <w:ind w:left="360"/>
      </w:pPr>
      <w:r w:rsidRPr="0083145E">
        <w:t>}</w:t>
      </w:r>
    </w:p>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A01FEA"/>
    <w:p w:rsidR="00EB55F5" w:rsidRDefault="00EB55F5" w:rsidP="00624A8E">
      <w:pPr>
        <w:rPr>
          <w:b/>
          <w:bCs/>
          <w:sz w:val="36"/>
          <w:szCs w:val="36"/>
        </w:rPr>
      </w:pPr>
      <w:r>
        <w:rPr>
          <w:b/>
          <w:bCs/>
          <w:sz w:val="36"/>
          <w:szCs w:val="36"/>
        </w:rPr>
        <w:t>ASSIGNMENT: 3</w:t>
      </w:r>
    </w:p>
    <w:p w:rsidR="00EB55F5" w:rsidRPr="00055FFF" w:rsidRDefault="00EB55F5" w:rsidP="00624A8E">
      <w:pPr>
        <w:pStyle w:val="ListParagraph"/>
        <w:numPr>
          <w:ilvl w:val="0"/>
          <w:numId w:val="5"/>
        </w:numPr>
        <w:rPr>
          <w:sz w:val="28"/>
          <w:szCs w:val="28"/>
        </w:rPr>
      </w:pPr>
      <w:r w:rsidRPr="00624A8E">
        <w:rPr>
          <w:sz w:val="28"/>
          <w:szCs w:val="28"/>
        </w:rPr>
        <w:t>Question:</w:t>
      </w:r>
      <w:r>
        <w:rPr>
          <w:sz w:val="28"/>
          <w:szCs w:val="28"/>
        </w:rPr>
        <w:t xml:space="preserve">   </w:t>
      </w:r>
      <w:r>
        <w:t xml:space="preserve">Given a finite number of cities (choose cities from 1 to a finite number) along with the distance of travel ( distance between two cities are randomly selected) between each pair of them. The aim is to find the cheapest distance of visiting all the cities and returning to the starting point. </w:t>
      </w:r>
    </w:p>
    <w:p w:rsidR="00EB55F5" w:rsidRDefault="00EB55F5" w:rsidP="00055FFF">
      <w:pPr>
        <w:rPr>
          <w:sz w:val="28"/>
          <w:szCs w:val="28"/>
        </w:rPr>
      </w:pPr>
    </w:p>
    <w:p w:rsidR="00EB55F5" w:rsidRDefault="00EB55F5" w:rsidP="00055FFF">
      <w:pPr>
        <w:pStyle w:val="ListParagraph"/>
        <w:numPr>
          <w:ilvl w:val="0"/>
          <w:numId w:val="5"/>
        </w:numPr>
        <w:rPr>
          <w:sz w:val="28"/>
          <w:szCs w:val="28"/>
        </w:rPr>
      </w:pPr>
      <w:r w:rsidRPr="00055FFF">
        <w:rPr>
          <w:sz w:val="28"/>
          <w:szCs w:val="28"/>
        </w:rPr>
        <w:t>Code:</w:t>
      </w:r>
    </w:p>
    <w:p w:rsidR="00EB55F5" w:rsidRDefault="00EB55F5" w:rsidP="00BC20CF">
      <w:r>
        <w:rPr>
          <w:sz w:val="28"/>
          <w:szCs w:val="28"/>
        </w:rPr>
        <w:t xml:space="preserve">          </w:t>
      </w:r>
      <w:r>
        <w:t xml:space="preserve">#include &lt;stdio.h&gt; </w:t>
      </w:r>
    </w:p>
    <w:p w:rsidR="00EB55F5" w:rsidRDefault="00EB55F5" w:rsidP="00BC20CF">
      <w:r>
        <w:tab/>
        <w:t xml:space="preserve">#define MAX 100 </w:t>
      </w:r>
    </w:p>
    <w:p w:rsidR="00EB55F5" w:rsidRDefault="00EB55F5" w:rsidP="00BC20CF">
      <w:r>
        <w:tab/>
        <w:t xml:space="preserve">#define INFINITY 999 </w:t>
      </w:r>
    </w:p>
    <w:p w:rsidR="00EB55F5" w:rsidRDefault="00EB55F5" w:rsidP="00BC20CF">
      <w:r>
        <w:tab/>
        <w:t xml:space="preserve">  </w:t>
      </w:r>
    </w:p>
    <w:p w:rsidR="00EB55F5" w:rsidRDefault="00EB55F5" w:rsidP="00BC20CF">
      <w:r>
        <w:tab/>
        <w:t xml:space="preserve">int tsp_dp (int c[][MAX], int tour[], int start, int n); </w:t>
      </w:r>
    </w:p>
    <w:p w:rsidR="00EB55F5" w:rsidRDefault="00EB55F5" w:rsidP="00BC20CF">
      <w:r>
        <w:tab/>
        <w:t xml:space="preserve">  </w:t>
      </w:r>
    </w:p>
    <w:p w:rsidR="00EB55F5" w:rsidRDefault="00EB55F5" w:rsidP="00BC20CF">
      <w:r>
        <w:tab/>
        <w:t xml:space="preserve">int main() </w:t>
      </w:r>
    </w:p>
    <w:p w:rsidR="00EB55F5" w:rsidRDefault="00EB55F5" w:rsidP="00BC20CF">
      <w:r>
        <w:t xml:space="preserve">{ </w:t>
      </w:r>
    </w:p>
    <w:p w:rsidR="00EB55F5" w:rsidRDefault="00EB55F5" w:rsidP="00BC20CF">
      <w:r>
        <w:tab/>
        <w:t xml:space="preserve">int n; /* Number of cities. */ </w:t>
      </w:r>
    </w:p>
    <w:p w:rsidR="00EB55F5" w:rsidRDefault="00EB55F5" w:rsidP="00BC20CF">
      <w:r>
        <w:tab/>
        <w:t xml:space="preserve">int i, j; /* Loop counters. */ </w:t>
      </w:r>
    </w:p>
    <w:p w:rsidR="00EB55F5" w:rsidRDefault="00EB55F5" w:rsidP="00BC20CF">
      <w:r>
        <w:tab/>
        <w:t xml:space="preserve">int c[MAX][MAX]; /* Cost matrix. */ </w:t>
      </w:r>
    </w:p>
    <w:p w:rsidR="00EB55F5" w:rsidRDefault="00EB55F5" w:rsidP="00BC20CF">
      <w:r>
        <w:tab/>
        <w:t xml:space="preserve">int tour[MAX]; /* Tour matrix. */ </w:t>
      </w:r>
    </w:p>
    <w:p w:rsidR="00EB55F5" w:rsidRDefault="00EB55F5" w:rsidP="00BC20CF">
      <w:r>
        <w:tab/>
        <w:t xml:space="preserve">int cost; /* Least cost. */ </w:t>
      </w:r>
    </w:p>
    <w:p w:rsidR="00EB55F5" w:rsidRDefault="00EB55F5" w:rsidP="00BC20CF">
      <w:r>
        <w:tab/>
        <w:t>clrscr();</w:t>
      </w:r>
    </w:p>
    <w:p w:rsidR="00EB55F5" w:rsidRDefault="00EB55F5" w:rsidP="00BC20CF">
      <w:r>
        <w:tab/>
        <w:t xml:space="preserve">printf ("This program demonstrates the TSP problem."); </w:t>
      </w:r>
    </w:p>
    <w:p w:rsidR="00EB55F5" w:rsidRDefault="00EB55F5" w:rsidP="00BC20CF">
      <w:r>
        <w:tab/>
        <w:t xml:space="preserve">printf ("\nHow many cities to traverse? "); </w:t>
      </w:r>
    </w:p>
    <w:p w:rsidR="00EB55F5" w:rsidRDefault="00EB55F5" w:rsidP="00BC20CF">
      <w:r>
        <w:tab/>
        <w:t xml:space="preserve">scanf ("%d", &amp;n); </w:t>
      </w:r>
    </w:p>
    <w:p w:rsidR="00EB55F5" w:rsidRDefault="00EB55F5" w:rsidP="00BC20CF">
      <w:r>
        <w:tab/>
        <w:t xml:space="preserve">printf ("Enter the cost matrix: (999: no connection)\n"); </w:t>
      </w:r>
    </w:p>
    <w:p w:rsidR="00EB55F5" w:rsidRDefault="00EB55F5" w:rsidP="00BC20CF">
      <w:r>
        <w:tab/>
        <w:t xml:space="preserve">for (i=0; i&lt;n; i++) </w:t>
      </w:r>
    </w:p>
    <w:p w:rsidR="00EB55F5" w:rsidRDefault="00EB55F5" w:rsidP="00BC20CF">
      <w:r>
        <w:tab/>
        <w:t xml:space="preserve">for (j=0; j&lt;n; j++) </w:t>
      </w:r>
    </w:p>
    <w:p w:rsidR="00EB55F5" w:rsidRDefault="00EB55F5" w:rsidP="00BC20CF">
      <w:r>
        <w:tab/>
        <w:t xml:space="preserve">scanf ("%d", &amp;c[i][j]); </w:t>
      </w:r>
    </w:p>
    <w:p w:rsidR="00EB55F5" w:rsidRDefault="00EB55F5" w:rsidP="00BC20CF">
      <w:r>
        <w:tab/>
        <w:t xml:space="preserve">  </w:t>
      </w:r>
    </w:p>
    <w:p w:rsidR="00EB55F5" w:rsidRDefault="00EB55F5" w:rsidP="00BC20CF">
      <w:r>
        <w:tab/>
        <w:t xml:space="preserve">for (i=0; i&lt;n; i++) </w:t>
      </w:r>
    </w:p>
    <w:p w:rsidR="00EB55F5" w:rsidRDefault="00EB55F5" w:rsidP="00BC20CF">
      <w:r>
        <w:tab/>
        <w:t xml:space="preserve">tour[i] = i; </w:t>
      </w:r>
    </w:p>
    <w:p w:rsidR="00EB55F5" w:rsidRDefault="00EB55F5" w:rsidP="00BC20CF">
      <w:r>
        <w:tab/>
        <w:t xml:space="preserve">  </w:t>
      </w:r>
    </w:p>
    <w:p w:rsidR="00EB55F5" w:rsidRDefault="00EB55F5" w:rsidP="00BC20CF">
      <w:r>
        <w:tab/>
        <w:t xml:space="preserve">cost = tsp_dp (c, tour, 0, n); </w:t>
      </w:r>
    </w:p>
    <w:p w:rsidR="00EB55F5" w:rsidRDefault="00EB55F5" w:rsidP="00BC20CF">
      <w:r>
        <w:tab/>
        <w:t xml:space="preserve">  </w:t>
      </w:r>
    </w:p>
    <w:p w:rsidR="00EB55F5" w:rsidRDefault="00EB55F5" w:rsidP="00BC20CF">
      <w:r>
        <w:tab/>
        <w:t xml:space="preserve">printf ("Minimum cost: %d.\nTour: ", cost); </w:t>
      </w:r>
    </w:p>
    <w:p w:rsidR="00EB55F5" w:rsidRDefault="00EB55F5" w:rsidP="00BC20CF">
      <w:r>
        <w:tab/>
        <w:t xml:space="preserve">for (i=0; i&lt;n; i++) </w:t>
      </w:r>
    </w:p>
    <w:p w:rsidR="00EB55F5" w:rsidRDefault="00EB55F5" w:rsidP="00BC20CF">
      <w:r>
        <w:tab/>
        <w:t xml:space="preserve">printf ("%d ", tour[i]+1); </w:t>
      </w:r>
    </w:p>
    <w:p w:rsidR="00EB55F5" w:rsidRDefault="00EB55F5" w:rsidP="00BC20CF">
      <w:r>
        <w:tab/>
        <w:t>printf ("1\n");</w:t>
      </w:r>
    </w:p>
    <w:p w:rsidR="00EB55F5" w:rsidRDefault="00EB55F5" w:rsidP="00BC20CF">
      <w:r>
        <w:tab/>
        <w:t>getch();</w:t>
      </w:r>
    </w:p>
    <w:p w:rsidR="00EB55F5" w:rsidRDefault="00EB55F5" w:rsidP="00BC20CF">
      <w:r>
        <w:tab/>
        <w:t>return 0;</w:t>
      </w:r>
    </w:p>
    <w:p w:rsidR="00EB55F5" w:rsidRDefault="00EB55F5" w:rsidP="00BC20CF">
      <w:r>
        <w:tab/>
        <w:t xml:space="preserve">} </w:t>
      </w:r>
    </w:p>
    <w:p w:rsidR="00EB55F5" w:rsidRDefault="00EB55F5" w:rsidP="00BC20CF">
      <w:r>
        <w:tab/>
        <w:t xml:space="preserve">  </w:t>
      </w:r>
    </w:p>
    <w:p w:rsidR="00EB55F5" w:rsidRDefault="00EB55F5" w:rsidP="00BC20CF">
      <w:r>
        <w:tab/>
        <w:t xml:space="preserve">int tsp_dp (int c[][MAX], int tour[], int start, int n) </w:t>
      </w:r>
    </w:p>
    <w:p w:rsidR="00EB55F5" w:rsidRDefault="00EB55F5" w:rsidP="00BC20CF">
      <w:r>
        <w:tab/>
        <w:t xml:space="preserve">{ </w:t>
      </w:r>
    </w:p>
    <w:p w:rsidR="00EB55F5" w:rsidRDefault="00EB55F5" w:rsidP="00BC20CF">
      <w:r>
        <w:tab/>
        <w:t xml:space="preserve">int i, j, k; /* Loop counters. */ </w:t>
      </w:r>
    </w:p>
    <w:p w:rsidR="00EB55F5" w:rsidRDefault="00EB55F5" w:rsidP="00BC20CF">
      <w:r>
        <w:tab/>
        <w:t xml:space="preserve">int temp[MAX]; /* Temporary during calculations. */ </w:t>
      </w:r>
    </w:p>
    <w:p w:rsidR="00EB55F5" w:rsidRDefault="00EB55F5" w:rsidP="00BC20CF">
      <w:r>
        <w:tab/>
        <w:t xml:space="preserve">int mintour[MAX]; /* Minimal tour array. */ </w:t>
      </w:r>
    </w:p>
    <w:p w:rsidR="00EB55F5" w:rsidRDefault="00EB55F5" w:rsidP="00BC20CF">
      <w:r>
        <w:tab/>
        <w:t xml:space="preserve">int mincost; /* Minimal cost. */ </w:t>
      </w:r>
    </w:p>
    <w:p w:rsidR="00EB55F5" w:rsidRDefault="00EB55F5" w:rsidP="00BC20CF">
      <w:r>
        <w:tab/>
        <w:t xml:space="preserve">int ccost; /* Current cost. */ </w:t>
      </w:r>
    </w:p>
    <w:p w:rsidR="00EB55F5" w:rsidRDefault="00EB55F5" w:rsidP="00BC20CF">
      <w:r>
        <w:tab/>
        <w:t xml:space="preserve">  </w:t>
      </w:r>
    </w:p>
    <w:p w:rsidR="00EB55F5" w:rsidRDefault="00EB55F5" w:rsidP="00BC20CF">
      <w:r>
        <w:tab/>
        <w:t xml:space="preserve">/* End of recursion condition. */ </w:t>
      </w:r>
    </w:p>
    <w:p w:rsidR="00EB55F5" w:rsidRDefault="00EB55F5" w:rsidP="00BC20CF">
      <w:r>
        <w:tab/>
        <w:t xml:space="preserve">if (start == n - 2) </w:t>
      </w:r>
    </w:p>
    <w:p w:rsidR="00EB55F5" w:rsidRDefault="00EB55F5" w:rsidP="00BC20CF">
      <w:r>
        <w:tab/>
        <w:t xml:space="preserve">return c[tour[n-2]][tour[n-1]] + c[tour[n-1]][0]; </w:t>
      </w:r>
    </w:p>
    <w:p w:rsidR="00EB55F5" w:rsidRDefault="00EB55F5" w:rsidP="00BC20CF">
      <w:r>
        <w:tab/>
        <w:t xml:space="preserve">  </w:t>
      </w:r>
    </w:p>
    <w:p w:rsidR="00EB55F5" w:rsidRDefault="00EB55F5" w:rsidP="00BC20CF">
      <w:r>
        <w:tab/>
        <w:t xml:space="preserve">/* Compute the tour starting from the current city. */ </w:t>
      </w:r>
    </w:p>
    <w:p w:rsidR="00EB55F5" w:rsidRDefault="00EB55F5" w:rsidP="00BC20CF">
      <w:r>
        <w:tab/>
        <w:t xml:space="preserve">mincost = INFINITY; </w:t>
      </w:r>
    </w:p>
    <w:p w:rsidR="00EB55F5" w:rsidRDefault="00EB55F5" w:rsidP="00BC20CF">
      <w:r>
        <w:tab/>
        <w:t xml:space="preserve">for (i = start+1; i&lt;n; i++) </w:t>
      </w:r>
    </w:p>
    <w:p w:rsidR="00EB55F5" w:rsidRDefault="00EB55F5" w:rsidP="00BC20CF">
      <w:r>
        <w:tab/>
        <w:t xml:space="preserve">{ for (j=0; j&lt;n; j++) </w:t>
      </w:r>
    </w:p>
    <w:p w:rsidR="00EB55F5" w:rsidRDefault="00EB55F5" w:rsidP="00BC20CF">
      <w:r>
        <w:tab/>
        <w:t xml:space="preserve">temp[j] = tour[j]; </w:t>
      </w:r>
    </w:p>
    <w:p w:rsidR="00EB55F5" w:rsidRDefault="00EB55F5" w:rsidP="00BC20CF">
      <w:r>
        <w:tab/>
        <w:t xml:space="preserve">  </w:t>
      </w:r>
    </w:p>
    <w:p w:rsidR="00EB55F5" w:rsidRDefault="00EB55F5" w:rsidP="00BC20CF">
      <w:r>
        <w:tab/>
        <w:t xml:space="preserve">/* Adjust positions. */ </w:t>
      </w:r>
    </w:p>
    <w:p w:rsidR="00EB55F5" w:rsidRDefault="00EB55F5" w:rsidP="00BC20CF">
      <w:r>
        <w:tab/>
        <w:t xml:space="preserve">temp[start+1] = tour[i]; </w:t>
      </w:r>
    </w:p>
    <w:p w:rsidR="00EB55F5" w:rsidRDefault="00EB55F5" w:rsidP="00BC20CF">
      <w:r>
        <w:tab/>
        <w:t xml:space="preserve">temp[i] = tour[start+1]; </w:t>
      </w:r>
    </w:p>
    <w:p w:rsidR="00EB55F5" w:rsidRDefault="00EB55F5" w:rsidP="00BC20CF">
      <w:r>
        <w:tab/>
        <w:t xml:space="preserve">  </w:t>
      </w:r>
    </w:p>
    <w:p w:rsidR="00EB55F5" w:rsidRDefault="00EB55F5" w:rsidP="00BC20CF">
      <w:r>
        <w:tab/>
        <w:t xml:space="preserve">/* Found a better cycle? (Recurrence derivable.) */ </w:t>
      </w:r>
    </w:p>
    <w:p w:rsidR="00EB55F5" w:rsidRDefault="00EB55F5" w:rsidP="00BC20CF">
      <w:r>
        <w:tab/>
        <w:t xml:space="preserve">if (c[tour[start]][tour[i]] + </w:t>
      </w:r>
    </w:p>
    <w:p w:rsidR="00EB55F5" w:rsidRDefault="00EB55F5" w:rsidP="00BC20CF">
      <w:r>
        <w:tab/>
        <w:t xml:space="preserve">(ccost = tsp_dp (c, temp, start+1, n)) &lt; mincost) { </w:t>
      </w:r>
    </w:p>
    <w:p w:rsidR="00EB55F5" w:rsidRDefault="00EB55F5" w:rsidP="00BC20CF">
      <w:r>
        <w:tab/>
        <w:t xml:space="preserve">mincost = c[tour[start]][tour[i]] + ccost; </w:t>
      </w:r>
    </w:p>
    <w:p w:rsidR="00EB55F5" w:rsidRDefault="00EB55F5" w:rsidP="00BC20CF">
      <w:r>
        <w:tab/>
        <w:t xml:space="preserve">for (k=0; k&lt;n; k++) </w:t>
      </w:r>
    </w:p>
    <w:p w:rsidR="00EB55F5" w:rsidRDefault="00EB55F5" w:rsidP="00BC20CF">
      <w:r>
        <w:tab/>
        <w:t xml:space="preserve">mintour[k] = temp[k]; </w:t>
      </w:r>
    </w:p>
    <w:p w:rsidR="00EB55F5" w:rsidRDefault="00EB55F5" w:rsidP="00BC20CF">
      <w:r>
        <w:tab/>
        <w:t xml:space="preserve">} </w:t>
      </w:r>
    </w:p>
    <w:p w:rsidR="00EB55F5" w:rsidRDefault="00EB55F5" w:rsidP="00BC20CF">
      <w:r>
        <w:tab/>
        <w:t xml:space="preserve">} </w:t>
      </w:r>
    </w:p>
    <w:p w:rsidR="00EB55F5" w:rsidRDefault="00EB55F5" w:rsidP="00BC20CF">
      <w:r>
        <w:tab/>
        <w:t xml:space="preserve">  </w:t>
      </w:r>
    </w:p>
    <w:p w:rsidR="00EB55F5" w:rsidRDefault="00EB55F5" w:rsidP="00BC20CF">
      <w:r>
        <w:tab/>
        <w:t xml:space="preserve">/* Set the minimum-tour array. */ </w:t>
      </w:r>
    </w:p>
    <w:p w:rsidR="00EB55F5" w:rsidRDefault="00EB55F5" w:rsidP="00BC20CF">
      <w:r>
        <w:tab/>
        <w:t xml:space="preserve">for (i=0; i&lt;n; i++) </w:t>
      </w:r>
    </w:p>
    <w:p w:rsidR="00EB55F5" w:rsidRDefault="00EB55F5" w:rsidP="00BC20CF">
      <w:r>
        <w:tab/>
        <w:t xml:space="preserve">tour[i] = mintour[i]; </w:t>
      </w:r>
    </w:p>
    <w:p w:rsidR="00EB55F5" w:rsidRDefault="00EB55F5" w:rsidP="00BC20CF">
      <w:r>
        <w:tab/>
        <w:t xml:space="preserve">  </w:t>
      </w:r>
    </w:p>
    <w:p w:rsidR="00EB55F5" w:rsidRDefault="00EB55F5" w:rsidP="00BC20CF">
      <w:r>
        <w:tab/>
        <w:t>return mincost;</w:t>
      </w:r>
    </w:p>
    <w:p w:rsidR="00EB55F5" w:rsidRDefault="00EB55F5" w:rsidP="00BC20CF">
      <w:r>
        <w:tab/>
        <w:t>}</w:t>
      </w:r>
    </w:p>
    <w:p w:rsidR="00EB55F5" w:rsidRDefault="00EB55F5" w:rsidP="00BC20CF"/>
    <w:p w:rsidR="00EB55F5" w:rsidRPr="00B2059F" w:rsidRDefault="00EB55F5" w:rsidP="004443CC">
      <w:pPr>
        <w:pStyle w:val="ListParagraph"/>
        <w:numPr>
          <w:ilvl w:val="0"/>
          <w:numId w:val="6"/>
        </w:numPr>
        <w:rPr>
          <w:sz w:val="28"/>
          <w:szCs w:val="28"/>
        </w:rPr>
      </w:pPr>
      <w:r w:rsidRPr="004443CC">
        <w:rPr>
          <w:sz w:val="28"/>
          <w:szCs w:val="28"/>
        </w:rPr>
        <w:t>Input:</w:t>
      </w:r>
      <w:r>
        <w:rPr>
          <w:sz w:val="28"/>
          <w:szCs w:val="28"/>
        </w:rPr>
        <w:t xml:space="preserve">  </w:t>
      </w:r>
      <w:r>
        <w:t>Input taken as follows,</w:t>
      </w:r>
    </w:p>
    <w:p w:rsidR="00EB55F5" w:rsidRDefault="00EB55F5" w:rsidP="00B2059F">
      <w:pPr>
        <w:pStyle w:val="ListParagraph"/>
        <w:rPr>
          <w:sz w:val="28"/>
          <w:szCs w:val="28"/>
        </w:rPr>
      </w:pPr>
      <w:r w:rsidRPr="00EC76B2">
        <w:rPr>
          <w:noProof/>
          <w:sz w:val="28"/>
          <w:szCs w:val="28"/>
        </w:rPr>
        <w:pict>
          <v:shape id="Picture 6" o:spid="_x0000_i1027" type="#_x0000_t75" style="width:275.25pt;height:121.5pt;visibility:visible">
            <v:imagedata r:id="rId7" o:title=""/>
          </v:shape>
        </w:pict>
      </w:r>
    </w:p>
    <w:p w:rsidR="00EB55F5" w:rsidRDefault="00EB55F5" w:rsidP="00B2059F">
      <w:pPr>
        <w:pStyle w:val="ListParagraph"/>
        <w:rPr>
          <w:sz w:val="28"/>
          <w:szCs w:val="28"/>
        </w:rPr>
      </w:pPr>
    </w:p>
    <w:p w:rsidR="00EB55F5" w:rsidRPr="00C93794" w:rsidRDefault="00EB55F5" w:rsidP="00A84B4C">
      <w:pPr>
        <w:pStyle w:val="ListParagraph"/>
        <w:numPr>
          <w:ilvl w:val="0"/>
          <w:numId w:val="6"/>
        </w:numPr>
        <w:rPr>
          <w:sz w:val="28"/>
          <w:szCs w:val="28"/>
        </w:rPr>
      </w:pPr>
      <w:r w:rsidRPr="00A84B4C">
        <w:rPr>
          <w:sz w:val="28"/>
          <w:szCs w:val="28"/>
        </w:rPr>
        <w:t>Output:</w:t>
      </w:r>
      <w:r>
        <w:rPr>
          <w:sz w:val="28"/>
          <w:szCs w:val="28"/>
        </w:rPr>
        <w:t xml:space="preserve"> </w:t>
      </w:r>
      <w:r>
        <w:t xml:space="preserve"> output will be as follows,</w:t>
      </w:r>
    </w:p>
    <w:p w:rsidR="00EB55F5" w:rsidRDefault="00EB55F5" w:rsidP="00C93794">
      <w:pPr>
        <w:pStyle w:val="ListParagraph"/>
        <w:rPr>
          <w:sz w:val="28"/>
          <w:szCs w:val="28"/>
        </w:rPr>
      </w:pPr>
      <w:r w:rsidRPr="00EC76B2">
        <w:rPr>
          <w:noProof/>
          <w:sz w:val="28"/>
          <w:szCs w:val="28"/>
        </w:rPr>
        <w:pict>
          <v:shape id="Picture 7" o:spid="_x0000_i1028" type="#_x0000_t75" style="width:279.75pt;height:184.5pt;visibility:visible">
            <v:imagedata r:id="rId8" o:title=""/>
          </v:shape>
        </w:pict>
      </w:r>
    </w:p>
    <w:p w:rsidR="00EB55F5" w:rsidRDefault="00EB55F5" w:rsidP="00C93794">
      <w:pPr>
        <w:pStyle w:val="ListParagraph"/>
        <w:rPr>
          <w:sz w:val="28"/>
          <w:szCs w:val="28"/>
        </w:rPr>
      </w:pPr>
    </w:p>
    <w:p w:rsidR="00EB55F5" w:rsidRDefault="00EB55F5" w:rsidP="00C93794">
      <w:pPr>
        <w:pStyle w:val="ListParagraph"/>
        <w:rPr>
          <w:sz w:val="28"/>
          <w:szCs w:val="28"/>
        </w:rPr>
      </w:pPr>
    </w:p>
    <w:p w:rsidR="00EB55F5" w:rsidRDefault="00EB55F5" w:rsidP="00C93794">
      <w:pPr>
        <w:pStyle w:val="ListParagraph"/>
        <w:rPr>
          <w:sz w:val="28"/>
          <w:szCs w:val="28"/>
        </w:rPr>
      </w:pPr>
    </w:p>
    <w:p w:rsidR="00EB55F5" w:rsidRDefault="00EB55F5" w:rsidP="00C93794">
      <w:pPr>
        <w:pStyle w:val="ListParagraph"/>
        <w:rPr>
          <w:sz w:val="28"/>
          <w:szCs w:val="28"/>
        </w:rPr>
      </w:pPr>
    </w:p>
    <w:p w:rsidR="00EB55F5" w:rsidRDefault="00EB55F5" w:rsidP="00C93794">
      <w:pPr>
        <w:pStyle w:val="ListParagraph"/>
        <w:rPr>
          <w:sz w:val="28"/>
          <w:szCs w:val="28"/>
        </w:rPr>
      </w:pPr>
    </w:p>
    <w:p w:rsidR="00EB55F5" w:rsidRDefault="00EB55F5" w:rsidP="00C93794">
      <w:pPr>
        <w:pStyle w:val="ListParagraph"/>
        <w:rPr>
          <w:sz w:val="28"/>
          <w:szCs w:val="28"/>
        </w:rPr>
      </w:pPr>
    </w:p>
    <w:p w:rsidR="00EB55F5" w:rsidRDefault="00EB55F5" w:rsidP="00C93794">
      <w:pPr>
        <w:pStyle w:val="ListParagraph"/>
        <w:rPr>
          <w:sz w:val="28"/>
          <w:szCs w:val="28"/>
        </w:rPr>
      </w:pPr>
    </w:p>
    <w:p w:rsidR="00EB55F5" w:rsidRDefault="00EB55F5" w:rsidP="00C93794">
      <w:pPr>
        <w:pStyle w:val="ListParagraph"/>
        <w:rPr>
          <w:sz w:val="28"/>
          <w:szCs w:val="28"/>
        </w:rPr>
      </w:pPr>
    </w:p>
    <w:p w:rsidR="00EB55F5" w:rsidRDefault="00EB55F5" w:rsidP="00C93794">
      <w:pPr>
        <w:pStyle w:val="ListParagraph"/>
        <w:rPr>
          <w:sz w:val="28"/>
          <w:szCs w:val="28"/>
        </w:rPr>
      </w:pPr>
    </w:p>
    <w:p w:rsidR="00EB55F5" w:rsidRDefault="00EB55F5" w:rsidP="00913FA7">
      <w:pPr>
        <w:rPr>
          <w:b/>
          <w:bCs/>
          <w:sz w:val="36"/>
          <w:szCs w:val="36"/>
        </w:rPr>
      </w:pPr>
      <w:r>
        <w:rPr>
          <w:b/>
          <w:bCs/>
          <w:sz w:val="36"/>
          <w:szCs w:val="36"/>
        </w:rPr>
        <w:t>ASSIGNMENT: 4</w:t>
      </w:r>
    </w:p>
    <w:p w:rsidR="00EB55F5" w:rsidRDefault="00EB55F5" w:rsidP="00913FA7">
      <w:pPr>
        <w:rPr>
          <w:b/>
          <w:bCs/>
          <w:sz w:val="28"/>
          <w:szCs w:val="28"/>
        </w:rPr>
      </w:pPr>
    </w:p>
    <w:p w:rsidR="00EB55F5" w:rsidRPr="006431F4" w:rsidRDefault="00EB55F5" w:rsidP="00BE64BC">
      <w:pPr>
        <w:pStyle w:val="ListParagraph"/>
        <w:numPr>
          <w:ilvl w:val="0"/>
          <w:numId w:val="6"/>
        </w:numPr>
        <w:rPr>
          <w:sz w:val="28"/>
          <w:szCs w:val="28"/>
        </w:rPr>
      </w:pPr>
      <w:r w:rsidRPr="00BE64BC">
        <w:rPr>
          <w:sz w:val="28"/>
          <w:szCs w:val="28"/>
        </w:rPr>
        <w:t>Question</w:t>
      </w:r>
      <w:r>
        <w:rPr>
          <w:sz w:val="28"/>
          <w:szCs w:val="28"/>
        </w:rPr>
        <w:t xml:space="preserve">:  </w:t>
      </w:r>
      <w:r>
        <w:t>Read and display an image. A region of interest (ROI) is a portion of an image to filter or perform some other operation on. You can define ROI by creating a binary mask, which is a binary image that is the same size as the image you want to process with pixels that define the ROI set to 1 and all other pixel set to 0.</w:t>
      </w:r>
    </w:p>
    <w:p w:rsidR="00EB55F5" w:rsidRDefault="00EB55F5" w:rsidP="006431F4">
      <w:pPr>
        <w:pStyle w:val="ListParagraph"/>
      </w:pPr>
    </w:p>
    <w:p w:rsidR="00EB55F5" w:rsidRDefault="00EB55F5" w:rsidP="006431F4">
      <w:pPr>
        <w:pStyle w:val="ListParagraph"/>
      </w:pPr>
      <w:r>
        <w:t>Creating a Binary mask</w:t>
      </w:r>
    </w:p>
    <w:p w:rsidR="00EB55F5" w:rsidRDefault="00EB55F5" w:rsidP="006431F4">
      <w:pPr>
        <w:pStyle w:val="ListParagraph"/>
      </w:pPr>
    </w:p>
    <w:p w:rsidR="00EB55F5" w:rsidRDefault="00EB55F5" w:rsidP="006431F4">
      <w:pPr>
        <w:pStyle w:val="ListParagraph"/>
      </w:pPr>
      <w:r>
        <w:t>You can use the createMask method of the imroi base class to create a binary mask for any type of ROI object --- impoint, imlime, imrect, imellipse, impoly, or imfreehand. The createMask method returns a binary image the same size as the input image, containing 1s inside the ROI and 0s everywhere else.</w:t>
      </w:r>
    </w:p>
    <w:p w:rsidR="00EB55F5" w:rsidRDefault="00EB55F5" w:rsidP="006431F4">
      <w:pPr>
        <w:pStyle w:val="ListParagraph"/>
      </w:pPr>
      <w:r>
        <w:t>For example, suppose you want to filter the grayscale image I, filtering only those pixels whose values are greater than 0.5. You can create the appropriate mask with this command:</w:t>
      </w:r>
    </w:p>
    <w:p w:rsidR="00EB55F5" w:rsidRDefault="00EB55F5" w:rsidP="006431F4">
      <w:pPr>
        <w:pStyle w:val="ListParagraph"/>
      </w:pPr>
      <w:r>
        <w:t xml:space="preserve"> BW= (I&gt;0.5).</w:t>
      </w:r>
    </w:p>
    <w:p w:rsidR="00EB55F5" w:rsidRDefault="00EB55F5" w:rsidP="00D63805">
      <w:pPr>
        <w:rPr>
          <w:sz w:val="28"/>
          <w:szCs w:val="28"/>
        </w:rPr>
      </w:pPr>
    </w:p>
    <w:p w:rsidR="00EB55F5" w:rsidRDefault="00EB55F5" w:rsidP="00D63805">
      <w:pPr>
        <w:pStyle w:val="ListParagraph"/>
        <w:numPr>
          <w:ilvl w:val="0"/>
          <w:numId w:val="6"/>
        </w:numPr>
        <w:rPr>
          <w:sz w:val="28"/>
          <w:szCs w:val="28"/>
        </w:rPr>
      </w:pPr>
      <w:r w:rsidRPr="00D63805">
        <w:rPr>
          <w:sz w:val="28"/>
          <w:szCs w:val="28"/>
        </w:rPr>
        <w:t>Code:</w:t>
      </w:r>
    </w:p>
    <w:p w:rsidR="00EB55F5" w:rsidRDefault="00EB55F5" w:rsidP="0047465F">
      <w:pPr>
        <w:pStyle w:val="ListParagraph"/>
        <w:rPr>
          <w:sz w:val="28"/>
          <w:szCs w:val="28"/>
        </w:rPr>
      </w:pP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THE IMAGE AND DISPLAY IT ------------%</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 = imread(</w:t>
      </w:r>
      <w:r>
        <w:rPr>
          <w:rFonts w:ascii="Courier New" w:hAnsi="Courier New" w:cs="Courier New"/>
          <w:color w:val="A020F0"/>
          <w:sz w:val="20"/>
          <w:szCs w:val="20"/>
        </w:rPr>
        <w:t>'cameraman.tif'</w:t>
      </w:r>
      <w:r>
        <w:rPr>
          <w:rFonts w:ascii="Courier New" w:hAnsi="Courier New" w:cs="Courier New"/>
          <w:color w:val="000000"/>
          <w:sz w:val="20"/>
          <w:szCs w:val="20"/>
        </w:rPr>
        <w:t>);</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h_im = imshow(img);</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REGION OF INTEREST(ROI): CREATE MASK &amp; APPLY FILTER ------%</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ROI OF POINT SHAPE -----------%</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e1 = impoint(gca,100,100);</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BW1 = createMask(e1,h_im);</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imshow(BW1);</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fspecial(</w:t>
      </w:r>
      <w:r>
        <w:rPr>
          <w:rFonts w:ascii="Courier New" w:hAnsi="Courier New" w:cs="Courier New"/>
          <w:color w:val="A020F0"/>
          <w:sz w:val="20"/>
          <w:szCs w:val="20"/>
        </w:rPr>
        <w:t>'unsharp'</w:t>
      </w:r>
      <w:r>
        <w:rPr>
          <w:rFonts w:ascii="Courier New" w:hAnsi="Courier New" w:cs="Courier New"/>
          <w:color w:val="000000"/>
          <w:sz w:val="20"/>
          <w:szCs w:val="20"/>
        </w:rPr>
        <w:t>);</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 = roifilt2(H,img,BW1);</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imshow(J1);</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ROI OF LINE SHAPE -----------%</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e2 = imline(gca,[100 150;170 150]);</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BW2 = createMask(e2,h_im);</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imshow(BW2);</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fspecial(</w:t>
      </w:r>
      <w:r>
        <w:rPr>
          <w:rFonts w:ascii="Courier New" w:hAnsi="Courier New" w:cs="Courier New"/>
          <w:color w:val="A020F0"/>
          <w:sz w:val="20"/>
          <w:szCs w:val="20"/>
        </w:rPr>
        <w:t>'unsharp'</w:t>
      </w:r>
      <w:r>
        <w:rPr>
          <w:rFonts w:ascii="Courier New" w:hAnsi="Courier New" w:cs="Courier New"/>
          <w:color w:val="000000"/>
          <w:sz w:val="20"/>
          <w:szCs w:val="20"/>
        </w:rPr>
        <w:t>);</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J2 = roifilt2(H,img,BW2);</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imshow(J2);</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ROI OF RECTANGLE SHAPE -----------%</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e3 = imrect(gca,[10 10 100 100]);</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BW3 = createMask(e3,h_im);</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imshow(BW3);</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fspecial(</w:t>
      </w:r>
      <w:r>
        <w:rPr>
          <w:rFonts w:ascii="Courier New" w:hAnsi="Courier New" w:cs="Courier New"/>
          <w:color w:val="A020F0"/>
          <w:sz w:val="20"/>
          <w:szCs w:val="20"/>
        </w:rPr>
        <w:t>'unsharp'</w:t>
      </w:r>
      <w:r>
        <w:rPr>
          <w:rFonts w:ascii="Courier New" w:hAnsi="Courier New" w:cs="Courier New"/>
          <w:color w:val="000000"/>
          <w:sz w:val="20"/>
          <w:szCs w:val="20"/>
        </w:rPr>
        <w:t>);</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J3 = roifilt2(H,img,BW3);</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imshow(J3);</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ROI OF POLYGON SHAPE -----------%</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[222 272 300 270 221 194];</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[21 21 75 121 121 75];</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e4 = impoly(gca,[67 47;67 97;121 125;167 95;167 46;121 19]);</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BW4 = createMask(e4,h_im);</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imshow(BW4);</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fspecial(</w:t>
      </w:r>
      <w:r>
        <w:rPr>
          <w:rFonts w:ascii="Courier New" w:hAnsi="Courier New" w:cs="Courier New"/>
          <w:color w:val="A020F0"/>
          <w:sz w:val="20"/>
          <w:szCs w:val="20"/>
        </w:rPr>
        <w:t>'unsharp'</w:t>
      </w:r>
      <w:r>
        <w:rPr>
          <w:rFonts w:ascii="Courier New" w:hAnsi="Courier New" w:cs="Courier New"/>
          <w:color w:val="000000"/>
          <w:sz w:val="20"/>
          <w:szCs w:val="20"/>
        </w:rPr>
        <w:t>);</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J4 = roifilt2(H,img,BW4);</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imshow(J4);</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ROI OF ELLIPSE SHAPE -----------%</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e5 = imellipse(gca,[38 30 150 100]);</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BW5 = createMask(e5,h_im);</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imshow(BW5);</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fspecial(</w:t>
      </w:r>
      <w:r>
        <w:rPr>
          <w:rFonts w:ascii="Courier New" w:hAnsi="Courier New" w:cs="Courier New"/>
          <w:color w:val="A020F0"/>
          <w:sz w:val="20"/>
          <w:szCs w:val="20"/>
        </w:rPr>
        <w:t>'unsharp'</w:t>
      </w:r>
      <w:r>
        <w:rPr>
          <w:rFonts w:ascii="Courier New" w:hAnsi="Courier New" w:cs="Courier New"/>
          <w:color w:val="000000"/>
          <w:sz w:val="20"/>
          <w:szCs w:val="20"/>
        </w:rPr>
        <w:t>);</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J5 = roifilt2(H,img,BW5);</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imshow(J5);</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ROI OF FREEHAND SHAPE -----------%</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e6 = imfreehand(gca);</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wait on interactive freehand selection window-----%</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pos=wait(e6);</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%------double click to resume opertion after selection---%</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BW6 = createMask(e6,h_im);</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imshow(BW6);</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fspecial(</w:t>
      </w:r>
      <w:r>
        <w:rPr>
          <w:rFonts w:ascii="Courier New" w:hAnsi="Courier New" w:cs="Courier New"/>
          <w:color w:val="A020F0"/>
          <w:sz w:val="20"/>
          <w:szCs w:val="20"/>
        </w:rPr>
        <w:t>'unsharp'</w:t>
      </w:r>
      <w:r>
        <w:rPr>
          <w:rFonts w:ascii="Courier New" w:hAnsi="Courier New" w:cs="Courier New"/>
          <w:color w:val="000000"/>
          <w:sz w:val="20"/>
          <w:szCs w:val="20"/>
        </w:rPr>
        <w:t>);</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J6 = roifilt2(H,img,BW6);</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imshow(J6);</w:t>
      </w:r>
    </w:p>
    <w:p w:rsidR="00EB55F5" w:rsidRDefault="00EB55F5"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B55F5" w:rsidRDefault="00EB55F5" w:rsidP="000F551F">
      <w:pPr>
        <w:autoSpaceDE w:val="0"/>
        <w:autoSpaceDN w:val="0"/>
        <w:adjustRightInd w:val="0"/>
        <w:spacing w:after="0" w:line="240" w:lineRule="auto"/>
        <w:rPr>
          <w:rFonts w:ascii="Courier New" w:hAnsi="Courier New" w:cs="Courier New"/>
          <w:sz w:val="24"/>
          <w:szCs w:val="24"/>
        </w:rPr>
      </w:pPr>
    </w:p>
    <w:p w:rsidR="00EB55F5" w:rsidRDefault="00EB55F5" w:rsidP="00403F79">
      <w:pPr>
        <w:pStyle w:val="ListParagraph"/>
        <w:rPr>
          <w:sz w:val="28"/>
          <w:szCs w:val="28"/>
        </w:rPr>
      </w:pPr>
    </w:p>
    <w:p w:rsidR="00EB55F5" w:rsidRPr="00403F79" w:rsidRDefault="00EB55F5" w:rsidP="00403F79">
      <w:pPr>
        <w:ind w:left="360"/>
        <w:rPr>
          <w:sz w:val="28"/>
          <w:szCs w:val="28"/>
        </w:rPr>
      </w:pPr>
    </w:p>
    <w:p w:rsidR="00EB55F5" w:rsidRDefault="00EB55F5" w:rsidP="00403F79">
      <w:pPr>
        <w:pStyle w:val="ListParagraph"/>
        <w:rPr>
          <w:sz w:val="28"/>
          <w:szCs w:val="28"/>
        </w:rPr>
      </w:pPr>
    </w:p>
    <w:p w:rsidR="00EB55F5" w:rsidRDefault="00EB55F5" w:rsidP="00403F79">
      <w:pPr>
        <w:pStyle w:val="ListParagraph"/>
        <w:rPr>
          <w:sz w:val="28"/>
          <w:szCs w:val="28"/>
        </w:rPr>
      </w:pPr>
    </w:p>
    <w:p w:rsidR="00EB55F5" w:rsidRDefault="00EB55F5" w:rsidP="00403F79">
      <w:pPr>
        <w:pStyle w:val="ListParagraph"/>
        <w:rPr>
          <w:sz w:val="28"/>
          <w:szCs w:val="28"/>
        </w:rPr>
      </w:pPr>
    </w:p>
    <w:p w:rsidR="00EB55F5" w:rsidRDefault="00EB55F5" w:rsidP="00403F79">
      <w:pPr>
        <w:pStyle w:val="ListParagraph"/>
        <w:rPr>
          <w:sz w:val="28"/>
          <w:szCs w:val="28"/>
        </w:rPr>
      </w:pPr>
    </w:p>
    <w:p w:rsidR="00EB55F5" w:rsidRDefault="00EB55F5" w:rsidP="005E795C">
      <w:pPr>
        <w:pStyle w:val="ListParagraph"/>
        <w:rPr>
          <w:sz w:val="28"/>
          <w:szCs w:val="28"/>
        </w:rPr>
      </w:pPr>
    </w:p>
    <w:p w:rsidR="00EB55F5" w:rsidRDefault="00EB55F5" w:rsidP="005E795C">
      <w:pPr>
        <w:pStyle w:val="ListParagraph"/>
        <w:rPr>
          <w:sz w:val="28"/>
          <w:szCs w:val="28"/>
        </w:rPr>
      </w:pPr>
    </w:p>
    <w:p w:rsidR="00EB55F5" w:rsidRDefault="00EB55F5" w:rsidP="005E795C">
      <w:pPr>
        <w:pStyle w:val="ListParagraph"/>
        <w:rPr>
          <w:sz w:val="28"/>
          <w:szCs w:val="28"/>
        </w:rPr>
      </w:pPr>
    </w:p>
    <w:p w:rsidR="00EB55F5" w:rsidRDefault="00EB55F5" w:rsidP="00403F79">
      <w:pPr>
        <w:pStyle w:val="ListParagraph"/>
        <w:rPr>
          <w:sz w:val="28"/>
          <w:szCs w:val="28"/>
        </w:rPr>
      </w:pPr>
    </w:p>
    <w:p w:rsidR="00EB55F5" w:rsidRDefault="00EB55F5" w:rsidP="00403F79">
      <w:pPr>
        <w:pStyle w:val="ListParagraph"/>
        <w:numPr>
          <w:ilvl w:val="0"/>
          <w:numId w:val="6"/>
        </w:numPr>
        <w:rPr>
          <w:sz w:val="28"/>
          <w:szCs w:val="28"/>
        </w:rPr>
      </w:pPr>
      <w:r>
        <w:rPr>
          <w:sz w:val="28"/>
          <w:szCs w:val="28"/>
        </w:rPr>
        <w:t>Output:</w:t>
      </w:r>
    </w:p>
    <w:p w:rsidR="00EB55F5" w:rsidRDefault="00EB55F5" w:rsidP="00BD7C63">
      <w:r w:rsidRPr="002275DE">
        <w:rPr>
          <w:noProof/>
        </w:rPr>
        <w:pict>
          <v:shape id="Picture 1" o:spid="_x0000_i1029" type="#_x0000_t75" style="width:322.5pt;height:309.75pt;visibility:visible">
            <v:imagedata r:id="rId9" o:title=""/>
          </v:shape>
        </w:pict>
      </w:r>
    </w:p>
    <w:p w:rsidR="00EB55F5" w:rsidRDefault="00EB55F5" w:rsidP="00BD7C63"/>
    <w:p w:rsidR="00EB55F5" w:rsidRDefault="00EB55F5" w:rsidP="00BD7C63"/>
    <w:p w:rsidR="00EB55F5" w:rsidRDefault="00EB55F5" w:rsidP="00BD7C63">
      <w:r w:rsidRPr="002275DE">
        <w:rPr>
          <w:noProof/>
        </w:rPr>
        <w:pict>
          <v:shape id="_x0000_i1030" type="#_x0000_t75" style="width:322.5pt;height:319.5pt;visibility:visible">
            <v:imagedata r:id="rId10" o:title=""/>
          </v:shape>
        </w:pict>
      </w:r>
    </w:p>
    <w:p w:rsidR="00EB55F5" w:rsidRDefault="00EB55F5" w:rsidP="00BD7C63"/>
    <w:p w:rsidR="00EB55F5" w:rsidRDefault="00EB55F5" w:rsidP="00BD7C63">
      <w:r w:rsidRPr="002275DE">
        <w:rPr>
          <w:noProof/>
        </w:rPr>
        <w:pict>
          <v:shape id="_x0000_i1031" type="#_x0000_t75" style="width:322.5pt;height:319.5pt;visibility:visible">
            <v:imagedata r:id="rId11" o:title=""/>
          </v:shape>
        </w:pict>
      </w:r>
    </w:p>
    <w:p w:rsidR="00EB55F5" w:rsidRDefault="00EB55F5" w:rsidP="00BD7C63"/>
    <w:p w:rsidR="00EB55F5" w:rsidRDefault="00EB55F5" w:rsidP="00BD7C63">
      <w:r w:rsidRPr="002275DE">
        <w:rPr>
          <w:noProof/>
        </w:rPr>
        <w:pict>
          <v:shape id="Picture 4" o:spid="_x0000_i1032" type="#_x0000_t75" style="width:320.25pt;height:315.75pt;visibility:visible">
            <v:imagedata r:id="rId12" o:title=""/>
          </v:shape>
        </w:pict>
      </w:r>
    </w:p>
    <w:p w:rsidR="00EB55F5" w:rsidRDefault="00EB55F5" w:rsidP="00BD7C63"/>
    <w:p w:rsidR="00EB55F5" w:rsidRDefault="00EB55F5" w:rsidP="00BD7C63">
      <w:r w:rsidRPr="002275DE">
        <w:rPr>
          <w:noProof/>
        </w:rPr>
        <w:pict>
          <v:shape id="Picture 5" o:spid="_x0000_i1033" type="#_x0000_t75" style="width:322.5pt;height:319.5pt;visibility:visible">
            <v:imagedata r:id="rId13" o:title=""/>
          </v:shape>
        </w:pict>
      </w:r>
    </w:p>
    <w:p w:rsidR="00EB55F5" w:rsidRDefault="00EB55F5" w:rsidP="00BD7C63"/>
    <w:p w:rsidR="00EB55F5" w:rsidRDefault="00EB55F5" w:rsidP="00BD7C63">
      <w:r w:rsidRPr="002275DE">
        <w:rPr>
          <w:noProof/>
        </w:rPr>
        <w:pict>
          <v:shape id="_x0000_i1034" type="#_x0000_t75" style="width:320.25pt;height:318pt;visibility:visible">
            <v:imagedata r:id="rId14" o:title=""/>
          </v:shape>
        </w:pict>
      </w:r>
    </w:p>
    <w:p w:rsidR="00EB55F5" w:rsidRDefault="00EB55F5" w:rsidP="00BD7C63"/>
    <w:p w:rsidR="00EB55F5" w:rsidRDefault="00EB55F5" w:rsidP="00BD7C63">
      <w:r w:rsidRPr="002275DE">
        <w:rPr>
          <w:noProof/>
        </w:rPr>
        <w:pict>
          <v:shape id="_x0000_i1035" type="#_x0000_t75" style="width:320.25pt;height:317.25pt;visibility:visible">
            <v:imagedata r:id="rId15" o:title=""/>
          </v:shape>
        </w:pict>
      </w:r>
    </w:p>
    <w:p w:rsidR="00EB55F5" w:rsidRDefault="00EB55F5" w:rsidP="00BD7C63"/>
    <w:p w:rsidR="00EB55F5" w:rsidRDefault="00EB55F5" w:rsidP="00BD7C63">
      <w:r w:rsidRPr="002275DE">
        <w:rPr>
          <w:noProof/>
        </w:rPr>
        <w:pict>
          <v:shape id="Picture 8" o:spid="_x0000_i1036" type="#_x0000_t75" style="width:321.75pt;height:317.25pt;visibility:visible">
            <v:imagedata r:id="rId16" o:title=""/>
          </v:shape>
        </w:pict>
      </w:r>
    </w:p>
    <w:p w:rsidR="00EB55F5" w:rsidRDefault="00EB55F5" w:rsidP="00BD7C63"/>
    <w:p w:rsidR="00EB55F5" w:rsidRDefault="00EB55F5" w:rsidP="00BD7C63"/>
    <w:p w:rsidR="00EB55F5" w:rsidRDefault="00EB55F5" w:rsidP="00BD7C63">
      <w:r w:rsidRPr="002275DE">
        <w:rPr>
          <w:noProof/>
        </w:rPr>
        <w:pict>
          <v:shape id="Picture 9" o:spid="_x0000_i1037" type="#_x0000_t75" style="width:321pt;height:318pt;visibility:visible">
            <v:imagedata r:id="rId17" o:title=""/>
          </v:shape>
        </w:pict>
      </w:r>
    </w:p>
    <w:p w:rsidR="00EB55F5" w:rsidRDefault="00EB55F5" w:rsidP="00BD7C63"/>
    <w:p w:rsidR="00EB55F5" w:rsidRDefault="00EB55F5" w:rsidP="00BD7C63">
      <w:r w:rsidRPr="002275DE">
        <w:rPr>
          <w:noProof/>
        </w:rPr>
        <w:pict>
          <v:shape id="Picture 10" o:spid="_x0000_i1038" type="#_x0000_t75" style="width:320.25pt;height:318pt;visibility:visible">
            <v:imagedata r:id="rId18" o:title=""/>
          </v:shape>
        </w:pict>
      </w:r>
    </w:p>
    <w:p w:rsidR="00EB55F5" w:rsidRDefault="00EB55F5" w:rsidP="00BD7C63"/>
    <w:p w:rsidR="00EB55F5" w:rsidRDefault="00EB55F5" w:rsidP="00BD7C63"/>
    <w:p w:rsidR="00EB55F5" w:rsidRDefault="00EB55F5" w:rsidP="00BD7C63">
      <w:r w:rsidRPr="002275DE">
        <w:rPr>
          <w:noProof/>
        </w:rPr>
        <w:pict>
          <v:shape id="Picture 11" o:spid="_x0000_i1039" type="#_x0000_t75" style="width:321pt;height:318pt;visibility:visible">
            <v:imagedata r:id="rId19" o:title=""/>
          </v:shape>
        </w:pict>
      </w:r>
    </w:p>
    <w:p w:rsidR="00EB55F5" w:rsidRDefault="00EB55F5" w:rsidP="00BD7C63"/>
    <w:p w:rsidR="00EB55F5" w:rsidRDefault="00EB55F5" w:rsidP="00BD7C63"/>
    <w:p w:rsidR="00EB55F5" w:rsidRDefault="00EB55F5" w:rsidP="00BD7C63">
      <w:r w:rsidRPr="002275DE">
        <w:rPr>
          <w:noProof/>
        </w:rPr>
        <w:pict>
          <v:shape id="Picture 12" o:spid="_x0000_i1040" type="#_x0000_t75" style="width:321pt;height:317.25pt;visibility:visible">
            <v:imagedata r:id="rId20" o:title=""/>
          </v:shape>
        </w:pict>
      </w:r>
    </w:p>
    <w:p w:rsidR="00EB55F5" w:rsidRDefault="00EB55F5" w:rsidP="00BD7C63"/>
    <w:p w:rsidR="00EB55F5" w:rsidRDefault="00EB55F5" w:rsidP="00BD7C63"/>
    <w:p w:rsidR="00EB55F5" w:rsidRDefault="00EB55F5" w:rsidP="00BD7C63">
      <w:r w:rsidRPr="002275DE">
        <w:rPr>
          <w:noProof/>
        </w:rPr>
        <w:pict>
          <v:shape id="Picture 13" o:spid="_x0000_i1041" type="#_x0000_t75" style="width:321.75pt;height:318pt;visibility:visible">
            <v:imagedata r:id="rId21" o:title=""/>
          </v:shape>
        </w:pict>
      </w:r>
    </w:p>
    <w:p w:rsidR="00EB55F5" w:rsidRPr="00BD7C63" w:rsidRDefault="00EB55F5" w:rsidP="00BD7C63">
      <w:pPr>
        <w:pStyle w:val="ListParagraph"/>
      </w:pPr>
    </w:p>
    <w:p w:rsidR="00EB55F5" w:rsidRPr="009852C2" w:rsidRDefault="00EB55F5" w:rsidP="009852C2">
      <w:pPr>
        <w:ind w:left="360"/>
      </w:pPr>
    </w:p>
    <w:p w:rsidR="00EB55F5" w:rsidRPr="00F77793" w:rsidRDefault="00EB55F5" w:rsidP="00F77793">
      <w:pPr>
        <w:ind w:left="360"/>
      </w:pPr>
      <w:r>
        <w:rPr>
          <w:sz w:val="28"/>
          <w:szCs w:val="28"/>
        </w:rPr>
        <w:t xml:space="preserve">    </w:t>
      </w:r>
    </w:p>
    <w:p w:rsidR="00EB55F5" w:rsidRDefault="00EB55F5" w:rsidP="00A55514">
      <w:pPr>
        <w:rPr>
          <w:sz w:val="28"/>
          <w:szCs w:val="28"/>
        </w:rPr>
      </w:pPr>
    </w:p>
    <w:p w:rsidR="00EB55F5" w:rsidRDefault="00EB55F5" w:rsidP="00A55514">
      <w:pPr>
        <w:rPr>
          <w:sz w:val="28"/>
          <w:szCs w:val="28"/>
        </w:rPr>
      </w:pPr>
    </w:p>
    <w:p w:rsidR="00EB55F5" w:rsidRDefault="00EB55F5" w:rsidP="00A55514">
      <w:pPr>
        <w:rPr>
          <w:sz w:val="28"/>
          <w:szCs w:val="28"/>
        </w:rPr>
      </w:pPr>
    </w:p>
    <w:p w:rsidR="00EB55F5" w:rsidRDefault="00EB55F5" w:rsidP="00A55514">
      <w:pPr>
        <w:rPr>
          <w:sz w:val="28"/>
          <w:szCs w:val="28"/>
        </w:rPr>
      </w:pPr>
    </w:p>
    <w:p w:rsidR="00EB55F5" w:rsidRDefault="00EB55F5" w:rsidP="00A55514">
      <w:pPr>
        <w:rPr>
          <w:sz w:val="28"/>
          <w:szCs w:val="28"/>
        </w:rPr>
      </w:pPr>
    </w:p>
    <w:p w:rsidR="00EB55F5" w:rsidRDefault="00EB55F5" w:rsidP="00A55514">
      <w:pPr>
        <w:rPr>
          <w:sz w:val="28"/>
          <w:szCs w:val="28"/>
        </w:rPr>
      </w:pPr>
    </w:p>
    <w:p w:rsidR="00EB55F5" w:rsidRDefault="00EB55F5" w:rsidP="00A55514">
      <w:pPr>
        <w:rPr>
          <w:sz w:val="28"/>
          <w:szCs w:val="28"/>
        </w:rPr>
      </w:pPr>
    </w:p>
    <w:p w:rsidR="00EB55F5" w:rsidRDefault="00EB55F5" w:rsidP="00A55514">
      <w:pPr>
        <w:rPr>
          <w:sz w:val="28"/>
          <w:szCs w:val="28"/>
        </w:rPr>
      </w:pPr>
    </w:p>
    <w:p w:rsidR="00EB55F5" w:rsidRDefault="00EB55F5" w:rsidP="00A55514">
      <w:pPr>
        <w:rPr>
          <w:b/>
          <w:bCs/>
          <w:sz w:val="36"/>
          <w:szCs w:val="36"/>
        </w:rPr>
      </w:pPr>
      <w:r w:rsidRPr="0092000A">
        <w:rPr>
          <w:b/>
          <w:bCs/>
          <w:sz w:val="36"/>
          <w:szCs w:val="36"/>
        </w:rPr>
        <w:t>ASSIGNMENT: 5</w:t>
      </w:r>
    </w:p>
    <w:p w:rsidR="00EB55F5" w:rsidRDefault="00EB55F5" w:rsidP="00A55514">
      <w:pPr>
        <w:rPr>
          <w:sz w:val="36"/>
          <w:szCs w:val="36"/>
        </w:rPr>
      </w:pPr>
    </w:p>
    <w:p w:rsidR="00EB55F5" w:rsidRPr="00FB4470" w:rsidRDefault="00EB55F5" w:rsidP="000C5D2D">
      <w:pPr>
        <w:pStyle w:val="ListParagraph"/>
        <w:numPr>
          <w:ilvl w:val="0"/>
          <w:numId w:val="6"/>
        </w:numPr>
        <w:rPr>
          <w:sz w:val="28"/>
          <w:szCs w:val="28"/>
        </w:rPr>
      </w:pPr>
      <w:r w:rsidRPr="000C5D2D">
        <w:rPr>
          <w:sz w:val="28"/>
          <w:szCs w:val="28"/>
        </w:rPr>
        <w:t>Question:</w:t>
      </w:r>
      <w:r>
        <w:rPr>
          <w:sz w:val="28"/>
          <w:szCs w:val="28"/>
        </w:rPr>
        <w:t xml:space="preserve">  </w:t>
      </w:r>
      <w:r>
        <w:t>The various mouse functions can be accessed by setting up the AX register with different values (service number) and issuing interrupt number 51. The functions are listed below,</w:t>
      </w:r>
    </w:p>
    <w:p w:rsidR="00EB55F5" w:rsidRPr="00FB4470" w:rsidRDefault="00EB55F5" w:rsidP="00FB4470">
      <w:pPr>
        <w:pStyle w:val="ListParagraph"/>
        <w:numPr>
          <w:ilvl w:val="0"/>
          <w:numId w:val="7"/>
        </w:numPr>
        <w:rPr>
          <w:sz w:val="28"/>
          <w:szCs w:val="28"/>
        </w:rPr>
      </w:pPr>
      <w:r>
        <w:t>Reset mouse and get status</w:t>
      </w:r>
    </w:p>
    <w:p w:rsidR="00EB55F5" w:rsidRPr="00FB4470" w:rsidRDefault="00EB55F5" w:rsidP="00FB4470">
      <w:pPr>
        <w:pStyle w:val="ListParagraph"/>
        <w:numPr>
          <w:ilvl w:val="0"/>
          <w:numId w:val="7"/>
        </w:numPr>
        <w:rPr>
          <w:sz w:val="28"/>
          <w:szCs w:val="28"/>
        </w:rPr>
      </w:pPr>
      <w:r>
        <w:t>Hide mouse pointer</w:t>
      </w:r>
    </w:p>
    <w:p w:rsidR="00EB55F5" w:rsidRPr="00FB4470" w:rsidRDefault="00EB55F5" w:rsidP="00FB4470">
      <w:pPr>
        <w:pStyle w:val="ListParagraph"/>
        <w:numPr>
          <w:ilvl w:val="0"/>
          <w:numId w:val="7"/>
        </w:numPr>
        <w:rPr>
          <w:sz w:val="28"/>
          <w:szCs w:val="28"/>
        </w:rPr>
      </w:pPr>
      <w:r>
        <w:t>Show mouse pointer</w:t>
      </w:r>
    </w:p>
    <w:p w:rsidR="00EB55F5" w:rsidRDefault="00EB55F5" w:rsidP="002F52E6">
      <w:pPr>
        <w:pStyle w:val="ListParagraph"/>
        <w:rPr>
          <w:sz w:val="28"/>
          <w:szCs w:val="28"/>
        </w:rPr>
      </w:pPr>
    </w:p>
    <w:p w:rsidR="00EB55F5" w:rsidRDefault="00EB55F5" w:rsidP="002F52E6">
      <w:pPr>
        <w:pStyle w:val="ListParagraph"/>
        <w:rPr>
          <w:sz w:val="28"/>
          <w:szCs w:val="28"/>
        </w:rPr>
      </w:pPr>
    </w:p>
    <w:p w:rsidR="00EB55F5" w:rsidRDefault="00EB55F5" w:rsidP="003E4D1A">
      <w:pPr>
        <w:pStyle w:val="ListParagraph"/>
        <w:numPr>
          <w:ilvl w:val="0"/>
          <w:numId w:val="6"/>
        </w:numPr>
        <w:rPr>
          <w:sz w:val="28"/>
          <w:szCs w:val="28"/>
        </w:rPr>
      </w:pPr>
      <w:r w:rsidRPr="003E4D1A">
        <w:rPr>
          <w:sz w:val="28"/>
          <w:szCs w:val="28"/>
        </w:rPr>
        <w:t>Code:</w:t>
      </w:r>
    </w:p>
    <w:p w:rsidR="00EB55F5" w:rsidRDefault="00EB55F5" w:rsidP="00BB2719">
      <w:pPr>
        <w:pStyle w:val="ListParagraph"/>
      </w:pPr>
      <w:r>
        <w:t>#include&lt;graphics.h&gt;</w:t>
      </w:r>
    </w:p>
    <w:p w:rsidR="00EB55F5" w:rsidRDefault="00EB55F5" w:rsidP="00BB2719">
      <w:pPr>
        <w:pStyle w:val="ListParagraph"/>
      </w:pPr>
      <w:r>
        <w:t xml:space="preserve">       #include&lt;stdio.h&gt;</w:t>
      </w:r>
    </w:p>
    <w:p w:rsidR="00EB55F5" w:rsidRDefault="00EB55F5" w:rsidP="00BB2719">
      <w:pPr>
        <w:pStyle w:val="ListParagraph"/>
      </w:pPr>
      <w:r>
        <w:t xml:space="preserve">       #include&lt;conio.h&gt;</w:t>
      </w:r>
    </w:p>
    <w:p w:rsidR="00EB55F5" w:rsidRDefault="00EB55F5" w:rsidP="00BB2719">
      <w:pPr>
        <w:pStyle w:val="ListParagraph"/>
      </w:pPr>
      <w:r>
        <w:t xml:space="preserve">       #include&lt;dos.h&gt;</w:t>
      </w:r>
    </w:p>
    <w:p w:rsidR="00EB55F5" w:rsidRDefault="00EB55F5" w:rsidP="00BB2719">
      <w:pPr>
        <w:pStyle w:val="ListParagraph"/>
      </w:pPr>
      <w:r>
        <w:t xml:space="preserve">       union REGS in,out;</w:t>
      </w:r>
    </w:p>
    <w:p w:rsidR="00EB55F5" w:rsidRDefault="00EB55F5" w:rsidP="00BB2719">
      <w:pPr>
        <w:pStyle w:val="ListParagraph"/>
      </w:pPr>
    </w:p>
    <w:p w:rsidR="00EB55F5" w:rsidRDefault="00EB55F5" w:rsidP="00BB2719">
      <w:pPr>
        <w:pStyle w:val="ListParagraph"/>
      </w:pPr>
      <w:r>
        <w:t xml:space="preserve">       int callmouse()</w:t>
      </w:r>
    </w:p>
    <w:p w:rsidR="00EB55F5" w:rsidRDefault="00EB55F5" w:rsidP="00BB2719">
      <w:pPr>
        <w:pStyle w:val="ListParagraph"/>
      </w:pPr>
      <w:r>
        <w:t xml:space="preserve">       {</w:t>
      </w:r>
    </w:p>
    <w:p w:rsidR="00EB55F5" w:rsidRDefault="00EB55F5" w:rsidP="00BB2719">
      <w:pPr>
        <w:pStyle w:val="ListParagraph"/>
      </w:pPr>
      <w:r>
        <w:tab/>
        <w:t xml:space="preserve">      in.x.ax=0;</w:t>
      </w:r>
    </w:p>
    <w:p w:rsidR="00EB55F5" w:rsidRDefault="00EB55F5" w:rsidP="00BB2719">
      <w:pPr>
        <w:pStyle w:val="ListParagraph"/>
      </w:pPr>
      <w:r>
        <w:tab/>
        <w:t xml:space="preserve">      int86(51,&amp;in,&amp;out);</w:t>
      </w:r>
    </w:p>
    <w:p w:rsidR="00EB55F5" w:rsidRDefault="00EB55F5" w:rsidP="00BB2719">
      <w:pPr>
        <w:pStyle w:val="ListParagraph"/>
      </w:pPr>
      <w:r>
        <w:tab/>
        <w:t xml:space="preserve">      if(out.x.ax==0)</w:t>
      </w:r>
    </w:p>
    <w:p w:rsidR="00EB55F5" w:rsidRDefault="00EB55F5" w:rsidP="00BB2719">
      <w:pPr>
        <w:pStyle w:val="ListParagraph"/>
      </w:pPr>
      <w:r>
        <w:tab/>
      </w:r>
      <w:r>
        <w:tab/>
        <w:t>printf("\nmouse not avelable");</w:t>
      </w:r>
    </w:p>
    <w:p w:rsidR="00EB55F5" w:rsidRDefault="00EB55F5" w:rsidP="00BB2719">
      <w:pPr>
        <w:pStyle w:val="ListParagraph"/>
      </w:pPr>
      <w:r>
        <w:tab/>
        <w:t xml:space="preserve">      else</w:t>
      </w:r>
    </w:p>
    <w:p w:rsidR="00EB55F5" w:rsidRDefault="00EB55F5" w:rsidP="00BB2719">
      <w:pPr>
        <w:pStyle w:val="ListParagraph"/>
      </w:pPr>
      <w:r>
        <w:tab/>
        <w:t xml:space="preserve">      {</w:t>
      </w:r>
    </w:p>
    <w:p w:rsidR="00EB55F5" w:rsidRDefault="00EB55F5" w:rsidP="00BB2719">
      <w:pPr>
        <w:pStyle w:val="ListParagraph"/>
      </w:pPr>
      <w:r>
        <w:tab/>
      </w:r>
      <w:r>
        <w:tab/>
        <w:t>printf("\nmouse avelable");</w:t>
      </w:r>
    </w:p>
    <w:p w:rsidR="00EB55F5" w:rsidRDefault="00EB55F5" w:rsidP="00BB2719">
      <w:pPr>
        <w:pStyle w:val="ListParagraph"/>
      </w:pPr>
      <w:r>
        <w:tab/>
      </w:r>
      <w:r>
        <w:tab/>
        <w:t>printf("\npress any key to continue:");</w:t>
      </w:r>
    </w:p>
    <w:p w:rsidR="00EB55F5" w:rsidRDefault="00EB55F5" w:rsidP="00BB2719">
      <w:pPr>
        <w:pStyle w:val="ListParagraph"/>
      </w:pPr>
      <w:r>
        <w:tab/>
      </w:r>
      <w:r>
        <w:tab/>
        <w:t>getch();</w:t>
      </w:r>
    </w:p>
    <w:p w:rsidR="00EB55F5" w:rsidRDefault="00EB55F5" w:rsidP="00BB2719">
      <w:pPr>
        <w:pStyle w:val="ListParagraph"/>
      </w:pPr>
      <w:r>
        <w:tab/>
        <w:t xml:space="preserve">      }</w:t>
      </w:r>
    </w:p>
    <w:p w:rsidR="00EB55F5" w:rsidRDefault="00EB55F5" w:rsidP="00BB2719">
      <w:pPr>
        <w:pStyle w:val="ListParagraph"/>
      </w:pPr>
      <w:r>
        <w:tab/>
        <w:t xml:space="preserve">      in.x.ax=1;</w:t>
      </w:r>
    </w:p>
    <w:p w:rsidR="00EB55F5" w:rsidRDefault="00EB55F5" w:rsidP="00BB2719">
      <w:pPr>
        <w:pStyle w:val="ListParagraph"/>
      </w:pPr>
      <w:r>
        <w:tab/>
        <w:t xml:space="preserve">      int86(51,&amp;in,&amp;out);</w:t>
      </w:r>
    </w:p>
    <w:p w:rsidR="00EB55F5" w:rsidRDefault="00EB55F5" w:rsidP="00BB2719">
      <w:pPr>
        <w:pStyle w:val="ListParagraph"/>
      </w:pPr>
      <w:r>
        <w:t xml:space="preserve">              return 1;</w:t>
      </w:r>
    </w:p>
    <w:p w:rsidR="00EB55F5" w:rsidRDefault="00EB55F5" w:rsidP="00BB2719">
      <w:pPr>
        <w:pStyle w:val="ListParagraph"/>
      </w:pPr>
      <w:r>
        <w:t xml:space="preserve">       }</w:t>
      </w:r>
    </w:p>
    <w:p w:rsidR="00EB55F5" w:rsidRDefault="00EB55F5" w:rsidP="00BB2719">
      <w:pPr>
        <w:pStyle w:val="ListParagraph"/>
      </w:pPr>
      <w:r>
        <w:t xml:space="preserve">       void mouseposi(int &amp;xpos,int &amp;ypos,int &amp;click)</w:t>
      </w:r>
    </w:p>
    <w:p w:rsidR="00EB55F5" w:rsidRDefault="00EB55F5" w:rsidP="00BB2719">
      <w:pPr>
        <w:pStyle w:val="ListParagraph"/>
      </w:pPr>
      <w:r>
        <w:t xml:space="preserve">       {</w:t>
      </w:r>
    </w:p>
    <w:p w:rsidR="00EB55F5" w:rsidRDefault="00EB55F5" w:rsidP="00BB2719">
      <w:pPr>
        <w:pStyle w:val="ListParagraph"/>
      </w:pPr>
      <w:r>
        <w:t xml:space="preserve">              in.x.ax=3;</w:t>
      </w:r>
    </w:p>
    <w:p w:rsidR="00EB55F5" w:rsidRDefault="00EB55F5" w:rsidP="00BB2719">
      <w:pPr>
        <w:pStyle w:val="ListParagraph"/>
      </w:pPr>
      <w:r>
        <w:t xml:space="preserve">              int86(51,&amp;in,&amp;out);</w:t>
      </w:r>
    </w:p>
    <w:p w:rsidR="00EB55F5" w:rsidRDefault="00EB55F5" w:rsidP="00BB2719">
      <w:pPr>
        <w:pStyle w:val="ListParagraph"/>
      </w:pPr>
      <w:r>
        <w:t xml:space="preserve">              click=out.x.bx;</w:t>
      </w:r>
    </w:p>
    <w:p w:rsidR="00EB55F5" w:rsidRDefault="00EB55F5" w:rsidP="00BB2719">
      <w:pPr>
        <w:pStyle w:val="ListParagraph"/>
      </w:pPr>
      <w:r>
        <w:t xml:space="preserve">              xpos=out.x.cx;</w:t>
      </w:r>
    </w:p>
    <w:p w:rsidR="00EB55F5" w:rsidRDefault="00EB55F5" w:rsidP="00BB2719">
      <w:pPr>
        <w:pStyle w:val="ListParagraph"/>
      </w:pPr>
      <w:r>
        <w:t xml:space="preserve">              ypos=out.x.dx;</w:t>
      </w:r>
    </w:p>
    <w:p w:rsidR="00EB55F5" w:rsidRDefault="00EB55F5" w:rsidP="00BB2719">
      <w:pPr>
        <w:pStyle w:val="ListParagraph"/>
      </w:pPr>
      <w:r>
        <w:t xml:space="preserve">        }</w:t>
      </w:r>
    </w:p>
    <w:p w:rsidR="00EB55F5" w:rsidRDefault="00EB55F5" w:rsidP="00BB2719">
      <w:pPr>
        <w:pStyle w:val="ListParagraph"/>
      </w:pPr>
      <w:r>
        <w:t xml:space="preserve">       int mousehide()</w:t>
      </w:r>
    </w:p>
    <w:p w:rsidR="00EB55F5" w:rsidRDefault="00EB55F5" w:rsidP="00BB2719">
      <w:pPr>
        <w:pStyle w:val="ListParagraph"/>
      </w:pPr>
      <w:r>
        <w:t xml:space="preserve">       {</w:t>
      </w:r>
    </w:p>
    <w:p w:rsidR="00EB55F5" w:rsidRDefault="00EB55F5" w:rsidP="00BB2719">
      <w:pPr>
        <w:pStyle w:val="ListParagraph"/>
      </w:pPr>
      <w:r>
        <w:t xml:space="preserve">              in.x.ax=2;</w:t>
      </w:r>
    </w:p>
    <w:p w:rsidR="00EB55F5" w:rsidRDefault="00EB55F5" w:rsidP="00BB2719">
      <w:pPr>
        <w:pStyle w:val="ListParagraph"/>
      </w:pPr>
      <w:r>
        <w:t xml:space="preserve">              int86(51,&amp;in,&amp;out);</w:t>
      </w:r>
    </w:p>
    <w:p w:rsidR="00EB55F5" w:rsidRDefault="00EB55F5" w:rsidP="00BB2719">
      <w:pPr>
        <w:pStyle w:val="ListParagraph"/>
      </w:pPr>
      <w:r>
        <w:t xml:space="preserve">              return 1;</w:t>
      </w:r>
    </w:p>
    <w:p w:rsidR="00EB55F5" w:rsidRDefault="00EB55F5" w:rsidP="00BB2719">
      <w:pPr>
        <w:pStyle w:val="ListParagraph"/>
      </w:pPr>
      <w:r>
        <w:t xml:space="preserve">       }</w:t>
      </w:r>
    </w:p>
    <w:p w:rsidR="00EB55F5" w:rsidRDefault="00EB55F5" w:rsidP="00BB2719">
      <w:pPr>
        <w:pStyle w:val="ListParagraph"/>
      </w:pPr>
      <w:r>
        <w:t xml:space="preserve">      void setposi(int &amp;xpos,int &amp;ypos)</w:t>
      </w:r>
    </w:p>
    <w:p w:rsidR="00EB55F5" w:rsidRDefault="00EB55F5" w:rsidP="00BB2719">
      <w:pPr>
        <w:pStyle w:val="ListParagraph"/>
      </w:pPr>
      <w:r>
        <w:t xml:space="preserve">      {</w:t>
      </w:r>
    </w:p>
    <w:p w:rsidR="00EB55F5" w:rsidRDefault="00EB55F5" w:rsidP="00BB2719">
      <w:pPr>
        <w:pStyle w:val="ListParagraph"/>
      </w:pPr>
      <w:r>
        <w:t xml:space="preserve">             in.x.ax=4;</w:t>
      </w:r>
    </w:p>
    <w:p w:rsidR="00EB55F5" w:rsidRDefault="00EB55F5" w:rsidP="00BB2719">
      <w:pPr>
        <w:pStyle w:val="ListParagraph"/>
      </w:pPr>
      <w:r>
        <w:t xml:space="preserve">             in.x.cx=xpos;</w:t>
      </w:r>
    </w:p>
    <w:p w:rsidR="00EB55F5" w:rsidRDefault="00EB55F5" w:rsidP="00BB2719">
      <w:pPr>
        <w:pStyle w:val="ListParagraph"/>
      </w:pPr>
      <w:r>
        <w:t xml:space="preserve">             in.x.dx=ypos;</w:t>
      </w:r>
    </w:p>
    <w:p w:rsidR="00EB55F5" w:rsidRDefault="00EB55F5" w:rsidP="00BB2719">
      <w:pPr>
        <w:pStyle w:val="ListParagraph"/>
      </w:pPr>
      <w:r>
        <w:t xml:space="preserve">             int86(51,&amp;in,&amp;out);</w:t>
      </w:r>
    </w:p>
    <w:p w:rsidR="00EB55F5" w:rsidRDefault="00EB55F5" w:rsidP="00BB2719">
      <w:pPr>
        <w:pStyle w:val="ListParagraph"/>
      </w:pPr>
      <w:r>
        <w:t xml:space="preserve">      }</w:t>
      </w:r>
    </w:p>
    <w:p w:rsidR="00EB55F5" w:rsidRDefault="00EB55F5" w:rsidP="00BB2719">
      <w:pPr>
        <w:pStyle w:val="ListParagraph"/>
      </w:pPr>
      <w:r>
        <w:t xml:space="preserve">     int main()</w:t>
      </w:r>
    </w:p>
    <w:p w:rsidR="00EB55F5" w:rsidRDefault="00EB55F5" w:rsidP="00BB2719">
      <w:pPr>
        <w:pStyle w:val="ListParagraph"/>
      </w:pPr>
      <w:r>
        <w:t xml:space="preserve">      {</w:t>
      </w:r>
    </w:p>
    <w:p w:rsidR="00EB55F5" w:rsidRDefault="00EB55F5" w:rsidP="00BB2719">
      <w:pPr>
        <w:pStyle w:val="ListParagraph"/>
      </w:pPr>
      <w:r>
        <w:t xml:space="preserve">             int x,y,cl,a,b;</w:t>
      </w:r>
    </w:p>
    <w:p w:rsidR="00EB55F5" w:rsidRDefault="00EB55F5" w:rsidP="00BB2719">
      <w:pPr>
        <w:pStyle w:val="ListParagraph"/>
      </w:pPr>
      <w:r>
        <w:t xml:space="preserve">             clrscr();</w:t>
      </w:r>
    </w:p>
    <w:p w:rsidR="00EB55F5" w:rsidRDefault="00EB55F5" w:rsidP="00BB2719">
      <w:pPr>
        <w:pStyle w:val="ListParagraph"/>
      </w:pPr>
      <w:r>
        <w:t xml:space="preserve">             int g=DETECT,m;</w:t>
      </w:r>
    </w:p>
    <w:p w:rsidR="00EB55F5" w:rsidRDefault="00EB55F5" w:rsidP="00BB2719">
      <w:pPr>
        <w:pStyle w:val="ListParagraph"/>
      </w:pPr>
      <w:r>
        <w:t xml:space="preserve">             initgraph(&amp;g,&amp;m,"c:\tc\bgi");</w:t>
      </w:r>
    </w:p>
    <w:p w:rsidR="00EB55F5" w:rsidRDefault="00EB55F5" w:rsidP="00BB2719">
      <w:pPr>
        <w:pStyle w:val="ListParagraph"/>
      </w:pPr>
      <w:r>
        <w:t xml:space="preserve">             a=100;</w:t>
      </w:r>
    </w:p>
    <w:p w:rsidR="00EB55F5" w:rsidRDefault="00EB55F5" w:rsidP="00BB2719">
      <w:pPr>
        <w:pStyle w:val="ListParagraph"/>
      </w:pPr>
      <w:r>
        <w:t xml:space="preserve">             b=400;</w:t>
      </w:r>
    </w:p>
    <w:p w:rsidR="00EB55F5" w:rsidRDefault="00EB55F5" w:rsidP="00BB2719">
      <w:pPr>
        <w:pStyle w:val="ListParagraph"/>
      </w:pPr>
      <w:r>
        <w:tab/>
        <w:t xml:space="preserve">     setposi(a,b);</w:t>
      </w:r>
    </w:p>
    <w:p w:rsidR="00EB55F5" w:rsidRDefault="00EB55F5" w:rsidP="00BB2719">
      <w:pPr>
        <w:pStyle w:val="ListParagraph"/>
      </w:pPr>
      <w:r>
        <w:tab/>
        <w:t xml:space="preserve">     printf("\npress any key to check mouse status...");</w:t>
      </w:r>
    </w:p>
    <w:p w:rsidR="00EB55F5" w:rsidRDefault="00EB55F5" w:rsidP="00BB2719">
      <w:pPr>
        <w:pStyle w:val="ListParagraph"/>
      </w:pPr>
      <w:r>
        <w:tab/>
        <w:t xml:space="preserve">     getch();</w:t>
      </w:r>
    </w:p>
    <w:p w:rsidR="00EB55F5" w:rsidRDefault="00EB55F5" w:rsidP="00BB2719">
      <w:pPr>
        <w:pStyle w:val="ListParagraph"/>
      </w:pPr>
      <w:r>
        <w:t xml:space="preserve">             callmouse();</w:t>
      </w:r>
    </w:p>
    <w:p w:rsidR="00EB55F5" w:rsidRDefault="00EB55F5" w:rsidP="00BB2719">
      <w:pPr>
        <w:pStyle w:val="ListParagraph"/>
      </w:pPr>
      <w:r>
        <w:t xml:space="preserve">             do</w:t>
      </w:r>
    </w:p>
    <w:p w:rsidR="00EB55F5" w:rsidRDefault="00EB55F5" w:rsidP="00BB2719">
      <w:pPr>
        <w:pStyle w:val="ListParagraph"/>
      </w:pPr>
      <w:r>
        <w:t xml:space="preserve">             {</w:t>
      </w:r>
    </w:p>
    <w:p w:rsidR="00EB55F5" w:rsidRDefault="00EB55F5" w:rsidP="00BB2719">
      <w:pPr>
        <w:pStyle w:val="ListParagraph"/>
      </w:pPr>
      <w:r>
        <w:t xml:space="preserve">                    mouseposi(x,y,cl);</w:t>
      </w:r>
    </w:p>
    <w:p w:rsidR="00EB55F5" w:rsidRDefault="00EB55F5" w:rsidP="00BB2719">
      <w:pPr>
        <w:pStyle w:val="ListParagraph"/>
      </w:pPr>
      <w:r>
        <w:t xml:space="preserve">                    gotoxy(10,9);</w:t>
      </w:r>
    </w:p>
    <w:p w:rsidR="00EB55F5" w:rsidRDefault="00EB55F5" w:rsidP="00BB2719">
      <w:pPr>
        <w:pStyle w:val="ListParagraph"/>
      </w:pPr>
      <w:r>
        <w:t xml:space="preserve">                    printf("\n\tMouse Position is: %d,%d",x,y);</w:t>
      </w:r>
    </w:p>
    <w:p w:rsidR="00EB55F5" w:rsidRDefault="00EB55F5" w:rsidP="00BB2719">
      <w:pPr>
        <w:pStyle w:val="ListParagraph"/>
      </w:pPr>
      <w:r>
        <w:t xml:space="preserve">                    printf("\n\tClick: %d",cl);</w:t>
      </w:r>
    </w:p>
    <w:p w:rsidR="00EB55F5" w:rsidRDefault="00EB55F5" w:rsidP="00BB2719">
      <w:pPr>
        <w:pStyle w:val="ListParagraph"/>
      </w:pPr>
      <w:r>
        <w:t xml:space="preserve">                    printf("\n\tPress any key to hide the mouse");</w:t>
      </w:r>
    </w:p>
    <w:p w:rsidR="00EB55F5" w:rsidRDefault="00EB55F5" w:rsidP="00BB2719">
      <w:pPr>
        <w:pStyle w:val="ListParagraph"/>
      </w:pPr>
      <w:r>
        <w:t xml:space="preserve">             }while(!kbhit());</w:t>
      </w:r>
    </w:p>
    <w:p w:rsidR="00EB55F5" w:rsidRDefault="00EB55F5" w:rsidP="00BB2719">
      <w:pPr>
        <w:pStyle w:val="ListParagraph"/>
      </w:pPr>
      <w:r>
        <w:t xml:space="preserve">             getch();</w:t>
      </w:r>
    </w:p>
    <w:p w:rsidR="00EB55F5" w:rsidRDefault="00EB55F5" w:rsidP="00BB2719">
      <w:pPr>
        <w:pStyle w:val="ListParagraph"/>
      </w:pPr>
      <w:r>
        <w:t xml:space="preserve">             mousehide();</w:t>
      </w:r>
    </w:p>
    <w:p w:rsidR="00EB55F5" w:rsidRDefault="00EB55F5" w:rsidP="00BB2719">
      <w:pPr>
        <w:pStyle w:val="ListParagraph"/>
      </w:pPr>
      <w:r>
        <w:t xml:space="preserve">             printf("\n\n\tPress any key to Exit");</w:t>
      </w:r>
    </w:p>
    <w:p w:rsidR="00EB55F5" w:rsidRDefault="00EB55F5" w:rsidP="00BB2719">
      <w:pPr>
        <w:pStyle w:val="ListParagraph"/>
      </w:pPr>
      <w:r>
        <w:t xml:space="preserve">             getch();</w:t>
      </w:r>
    </w:p>
    <w:p w:rsidR="00EB55F5" w:rsidRPr="0000740B" w:rsidRDefault="00EB55F5" w:rsidP="00BB2719">
      <w:pPr>
        <w:pStyle w:val="ListParagraph"/>
      </w:pPr>
      <w:r>
        <w:t xml:space="preserve">     }</w:t>
      </w:r>
    </w:p>
    <w:p w:rsidR="00EB55F5" w:rsidRDefault="00EB55F5" w:rsidP="00C96453">
      <w:pPr>
        <w:pStyle w:val="ListParagraph"/>
        <w:rPr>
          <w:sz w:val="28"/>
          <w:szCs w:val="28"/>
        </w:rPr>
      </w:pPr>
    </w:p>
    <w:p w:rsidR="00EB55F5" w:rsidRPr="003E4D1A" w:rsidRDefault="00EB55F5" w:rsidP="00C96453">
      <w:pPr>
        <w:pStyle w:val="ListParagraph"/>
        <w:rPr>
          <w:sz w:val="28"/>
          <w:szCs w:val="28"/>
        </w:rPr>
      </w:pPr>
    </w:p>
    <w:sectPr w:rsidR="00EB55F5" w:rsidRPr="003E4D1A" w:rsidSect="00D204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15D6"/>
    <w:multiLevelType w:val="hybridMultilevel"/>
    <w:tmpl w:val="ED986DB6"/>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14413681"/>
    <w:multiLevelType w:val="hybridMultilevel"/>
    <w:tmpl w:val="8578B830"/>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2B4D74EB"/>
    <w:multiLevelType w:val="hybridMultilevel"/>
    <w:tmpl w:val="A2345694"/>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2F395E22"/>
    <w:multiLevelType w:val="hybridMultilevel"/>
    <w:tmpl w:val="530EB5EA"/>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31820D31"/>
    <w:multiLevelType w:val="hybridMultilevel"/>
    <w:tmpl w:val="D7383ABC"/>
    <w:lvl w:ilvl="0" w:tplc="CEA8B762">
      <w:start w:val="1"/>
      <w:numFmt w:val="lowerLetter"/>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D82ADB"/>
    <w:multiLevelType w:val="hybridMultilevel"/>
    <w:tmpl w:val="1ECE1CDC"/>
    <w:lvl w:ilvl="0" w:tplc="0409000B">
      <w:start w:val="1"/>
      <w:numFmt w:val="bullet"/>
      <w:lvlText w:val=""/>
      <w:lvlJc w:val="left"/>
      <w:pPr>
        <w:ind w:left="1208" w:hanging="360"/>
      </w:pPr>
      <w:rPr>
        <w:rFonts w:ascii="Wingdings" w:hAnsi="Wingdings" w:cs="Wingdings"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cs="Wingdings" w:hint="default"/>
      </w:rPr>
    </w:lvl>
    <w:lvl w:ilvl="3" w:tplc="04090001" w:tentative="1">
      <w:start w:val="1"/>
      <w:numFmt w:val="bullet"/>
      <w:lvlText w:val=""/>
      <w:lvlJc w:val="left"/>
      <w:pPr>
        <w:ind w:left="3368" w:hanging="360"/>
      </w:pPr>
      <w:rPr>
        <w:rFonts w:ascii="Symbol" w:hAnsi="Symbol" w:cs="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cs="Wingdings" w:hint="default"/>
      </w:rPr>
    </w:lvl>
    <w:lvl w:ilvl="6" w:tplc="04090001" w:tentative="1">
      <w:start w:val="1"/>
      <w:numFmt w:val="bullet"/>
      <w:lvlText w:val=""/>
      <w:lvlJc w:val="left"/>
      <w:pPr>
        <w:ind w:left="5528" w:hanging="360"/>
      </w:pPr>
      <w:rPr>
        <w:rFonts w:ascii="Symbol" w:hAnsi="Symbol" w:cs="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cs="Wingdings" w:hint="default"/>
      </w:rPr>
    </w:lvl>
  </w:abstractNum>
  <w:abstractNum w:abstractNumId="6">
    <w:nsid w:val="4CC27A0D"/>
    <w:multiLevelType w:val="hybridMultilevel"/>
    <w:tmpl w:val="B6AECE60"/>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65B91"/>
    <w:rsid w:val="0000740B"/>
    <w:rsid w:val="00044FBC"/>
    <w:rsid w:val="00055FFF"/>
    <w:rsid w:val="00056580"/>
    <w:rsid w:val="000843DE"/>
    <w:rsid w:val="0009109C"/>
    <w:rsid w:val="00097EBF"/>
    <w:rsid w:val="000C5D2D"/>
    <w:rsid w:val="000F551F"/>
    <w:rsid w:val="0010674B"/>
    <w:rsid w:val="00106E2C"/>
    <w:rsid w:val="001533A1"/>
    <w:rsid w:val="001720B9"/>
    <w:rsid w:val="002275DE"/>
    <w:rsid w:val="00265B91"/>
    <w:rsid w:val="002817E7"/>
    <w:rsid w:val="002F52E6"/>
    <w:rsid w:val="003329BE"/>
    <w:rsid w:val="003A6DAC"/>
    <w:rsid w:val="003E4D1A"/>
    <w:rsid w:val="00403F79"/>
    <w:rsid w:val="00425813"/>
    <w:rsid w:val="004443CC"/>
    <w:rsid w:val="0047465F"/>
    <w:rsid w:val="004769D7"/>
    <w:rsid w:val="004A7D31"/>
    <w:rsid w:val="005951A2"/>
    <w:rsid w:val="005D724B"/>
    <w:rsid w:val="005E795C"/>
    <w:rsid w:val="00624A8E"/>
    <w:rsid w:val="006431F4"/>
    <w:rsid w:val="00644DF3"/>
    <w:rsid w:val="006765F9"/>
    <w:rsid w:val="00691E61"/>
    <w:rsid w:val="0083145E"/>
    <w:rsid w:val="008E64A0"/>
    <w:rsid w:val="00913FA7"/>
    <w:rsid w:val="0092000A"/>
    <w:rsid w:val="009852C2"/>
    <w:rsid w:val="009D77F1"/>
    <w:rsid w:val="009F4F09"/>
    <w:rsid w:val="00A01FEA"/>
    <w:rsid w:val="00A2334E"/>
    <w:rsid w:val="00A55514"/>
    <w:rsid w:val="00A84B4C"/>
    <w:rsid w:val="00AA54CB"/>
    <w:rsid w:val="00AF0DF8"/>
    <w:rsid w:val="00B2059F"/>
    <w:rsid w:val="00BB2719"/>
    <w:rsid w:val="00BC20CF"/>
    <w:rsid w:val="00BD7C63"/>
    <w:rsid w:val="00BE64BC"/>
    <w:rsid w:val="00C33E17"/>
    <w:rsid w:val="00C93794"/>
    <w:rsid w:val="00C96453"/>
    <w:rsid w:val="00D20422"/>
    <w:rsid w:val="00D45C9B"/>
    <w:rsid w:val="00D478FB"/>
    <w:rsid w:val="00D63805"/>
    <w:rsid w:val="00D660F0"/>
    <w:rsid w:val="00DD6F70"/>
    <w:rsid w:val="00E663E9"/>
    <w:rsid w:val="00E83123"/>
    <w:rsid w:val="00EB55F5"/>
    <w:rsid w:val="00EC76B2"/>
    <w:rsid w:val="00F27FE7"/>
    <w:rsid w:val="00F61ECD"/>
    <w:rsid w:val="00F668A0"/>
    <w:rsid w:val="00F77793"/>
    <w:rsid w:val="00F967B4"/>
    <w:rsid w:val="00FB447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422"/>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65B91"/>
    <w:pPr>
      <w:ind w:left="720"/>
      <w:contextualSpacing/>
    </w:pPr>
  </w:style>
  <w:style w:type="paragraph" w:styleId="BalloonText">
    <w:name w:val="Balloon Text"/>
    <w:basedOn w:val="Normal"/>
    <w:link w:val="BalloonTextChar"/>
    <w:uiPriority w:val="99"/>
    <w:semiHidden/>
    <w:rsid w:val="004A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D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93</TotalTime>
  <Pages>38</Pages>
  <Words>2859</Words>
  <Characters>16298</Characters>
  <Application>Microsoft Office Outlook</Application>
  <DocSecurity>0</DocSecurity>
  <Lines>0</Lines>
  <Paragraphs>0</Paragraphs>
  <ScaleCrop>false</ScaleCrop>
  <Company>personal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dc:creator>
  <cp:keywords/>
  <dc:description/>
  <cp:lastModifiedBy>Dipendu</cp:lastModifiedBy>
  <cp:revision>66</cp:revision>
  <dcterms:created xsi:type="dcterms:W3CDTF">2011-01-31T15:14:00Z</dcterms:created>
  <dcterms:modified xsi:type="dcterms:W3CDTF">2011-02-01T17:30:00Z</dcterms:modified>
</cp:coreProperties>
</file>